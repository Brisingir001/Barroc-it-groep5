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29155" w14:textId="77777777" w:rsidR="00B21AC2" w:rsidRDefault="002E49F1" w:rsidP="00351837">
      <w:pPr>
        <w:pStyle w:val="Geenafstand"/>
        <w:rPr>
          <w:rFonts w:ascii="Arial" w:hAnsi="Arial" w:cs="Arial"/>
          <w:bCs/>
          <w:sz w:val="28"/>
          <w:szCs w:val="28"/>
        </w:rPr>
      </w:pPr>
      <w:r w:rsidRPr="00882661"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718C09BB" wp14:editId="0434A870">
                <wp:simplePos x="0" y="0"/>
                <wp:positionH relativeFrom="margin">
                  <wp:align>left</wp:align>
                </wp:positionH>
                <wp:positionV relativeFrom="page">
                  <wp:posOffset>1962150</wp:posOffset>
                </wp:positionV>
                <wp:extent cx="4663440" cy="4276725"/>
                <wp:effectExtent l="0" t="0" r="0" b="9525"/>
                <wp:wrapNone/>
                <wp:docPr id="73" name="Rechthoek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427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F4BD9" w14:textId="572544DF" w:rsidR="00B95861" w:rsidRDefault="003D3023" w:rsidP="00B95861">
                            <w:pPr>
                              <w:bidi/>
                              <w:jc w:val="right"/>
                              <w:rPr>
                                <w:i/>
                                <w:iCs/>
                                <w:color w:val="9A3D00" w:themeColor="accent1" w:themeShade="8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hint="cs"/>
                                  <w:i/>
                                  <w:iCs/>
                                  <w:color w:val="9A3D00" w:themeColor="accent1" w:themeShade="80"/>
                                  <w:sz w:val="52"/>
                                  <w:szCs w:val="52"/>
                                  <w:rtl/>
                                </w:rPr>
                                <w:alias w:val="Ondertitel"/>
                                <w:id w:val="1423604787"/>
                                <w:placeholder>
                                  <w:docPart w:val="BA904A9A72114B669CFD3ED08712DB67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863E8" w:rsidRPr="003863E8">
                                  <w:rPr>
                                    <w:rFonts w:hint="cs"/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 xml:space="preserve">Project </w:t>
                                </w:r>
                                <w:proofErr w:type="spellStart"/>
                                <w:r w:rsidR="003863E8" w:rsidRPr="003863E8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>Barroc</w:t>
                                </w:r>
                                <w:proofErr w:type="spellEnd"/>
                                <w:r w:rsidR="003863E8" w:rsidRPr="003863E8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>-IT</w:t>
                                </w:r>
                              </w:sdtContent>
                            </w:sdt>
                          </w:p>
                          <w:p w14:paraId="13ADB0A2" w14:textId="77777777" w:rsidR="00B95861" w:rsidRDefault="00B95861" w:rsidP="00B95861">
                            <w:pPr>
                              <w:bidi/>
                              <w:rPr>
                                <w:i/>
                                <w:iCs/>
                                <w:color w:val="244583" w:themeColor="accent2" w:themeShade="80"/>
                                <w:sz w:val="36"/>
                                <w:szCs w:val="36"/>
                              </w:rPr>
                            </w:pPr>
                          </w:p>
                          <w:p w14:paraId="1CAD12FC" w14:textId="77777777" w:rsidR="00B95861" w:rsidRDefault="00B95861" w:rsidP="00B95861">
                            <w:pPr>
                              <w:bidi/>
                              <w:jc w:val="right"/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</w:pPr>
                            <w:r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Applicatie- en mediaontwikkelaar</w:t>
                            </w:r>
                            <w:r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br/>
                              <w:t>periode 5</w:t>
                            </w:r>
                            <w:r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br/>
                              <w:t>Groep 5</w:t>
                            </w:r>
                          </w:p>
                          <w:p w14:paraId="095DE071" w14:textId="0A9E2F5F" w:rsidR="00B95861" w:rsidRDefault="00B95861" w:rsidP="00B95861">
                            <w:pPr>
                              <w:bidi/>
                              <w:jc w:val="right"/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Samenwerkingscontract</w:t>
                            </w:r>
                            <w:r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>
                              <w:rPr>
                                <w:rFonts w:ascii="Berlin Sans FB" w:hAnsi="Berlin Sans FB" w:cs="Times New Roman"/>
                                <w:color w:val="E65B01" w:themeColor="accent1" w:themeShade="BF"/>
                                <w:sz w:val="32"/>
                                <w:szCs w:val="32"/>
                                <w:lang w:bidi="ar-SY"/>
                              </w:rPr>
                              <w:t>Groepsleden:</w:t>
                            </w:r>
                            <w:r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lang w:bidi="ar-SY"/>
                              </w:rPr>
                              <w:br/>
                            </w:r>
                            <w:r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br/>
                              <w:t>1- Ahmad Khaled</w:t>
                            </w:r>
                          </w:p>
                          <w:p w14:paraId="7177FB41" w14:textId="77777777" w:rsidR="00B95861" w:rsidRDefault="00B95861" w:rsidP="00B95861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2- Pieter Jan </w:t>
                            </w:r>
                            <w:proofErr w:type="spellStart"/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Kolijn</w:t>
                            </w:r>
                            <w:proofErr w:type="spellEnd"/>
                          </w:p>
                          <w:p w14:paraId="22EEF343" w14:textId="77777777" w:rsidR="00B95861" w:rsidRDefault="00B95861" w:rsidP="00B95861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3- Laura Kruidhof</w:t>
                            </w:r>
                          </w:p>
                          <w:p w14:paraId="43F7148D" w14:textId="77777777" w:rsidR="00B95861" w:rsidRDefault="00B95861" w:rsidP="00B95861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4- Mohamed Jelle</w:t>
                            </w:r>
                          </w:p>
                          <w:p w14:paraId="39FCF3AD" w14:textId="77777777" w:rsidR="00BF5395" w:rsidRPr="00B95861" w:rsidRDefault="00BF5395" w:rsidP="00CF40E5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C09BB" id="Rechthoek 89" o:spid="_x0000_s1026" style="position:absolute;margin-left:0;margin-top:154.5pt;width:367.2pt;height:336.75pt;z-index:251672576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" o:allowincell="f" filled="f" stroked="f">
                <v:textbox>
                  <w:txbxContent>
                    <w:p w14:paraId="681F4BD9" w14:textId="572544DF" w:rsidR="00B95861" w:rsidRDefault="003863E8" w:rsidP="00B95861">
                      <w:pPr>
                        <w:bidi/>
                        <w:jc w:val="right"/>
                        <w:rPr>
                          <w:i/>
                          <w:iCs/>
                          <w:color w:val="9A3D00" w:themeColor="accent1" w:themeShade="8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hint="cs"/>
                            <w:i/>
                            <w:iCs/>
                            <w:color w:val="9A3D00" w:themeColor="accent1" w:themeShade="80"/>
                            <w:sz w:val="52"/>
                            <w:szCs w:val="52"/>
                            <w:rtl/>
                          </w:rPr>
                          <w:alias w:val="Ondertitel"/>
                          <w:id w:val="1423604787"/>
                          <w:placeholder>
                            <w:docPart w:val="BA904A9A72114B669CFD3ED08712DB67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Pr="003863E8">
                            <w:rPr>
                              <w:rFonts w:hint="cs"/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 xml:space="preserve">Project </w:t>
                          </w:r>
                          <w:proofErr w:type="spellStart"/>
                          <w:r w:rsidRPr="003863E8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>Barroc</w:t>
                          </w:r>
                          <w:proofErr w:type="spellEnd"/>
                          <w:r w:rsidRPr="003863E8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>-IT</w:t>
                          </w:r>
                        </w:sdtContent>
                      </w:sdt>
                    </w:p>
                    <w:p w14:paraId="13ADB0A2" w14:textId="77777777" w:rsidR="00B95861" w:rsidRDefault="00B95861" w:rsidP="00B95861">
                      <w:pPr>
                        <w:bidi/>
                        <w:rPr>
                          <w:i/>
                          <w:iCs/>
                          <w:color w:val="244583" w:themeColor="accent2" w:themeShade="80"/>
                          <w:sz w:val="36"/>
                          <w:szCs w:val="36"/>
                        </w:rPr>
                      </w:pPr>
                    </w:p>
                    <w:p w14:paraId="1CAD12FC" w14:textId="77777777" w:rsidR="00B95861" w:rsidRDefault="00B95861" w:rsidP="00B95861">
                      <w:pPr>
                        <w:bidi/>
                        <w:jc w:val="right"/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</w:pPr>
                      <w:r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Applicatie- en mediaontwikkelaar</w:t>
                      </w:r>
                      <w:r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br/>
                        <w:t>periode 5</w:t>
                      </w:r>
                      <w:bookmarkStart w:id="1" w:name="_GoBack"/>
                      <w:bookmarkEnd w:id="1"/>
                      <w:r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br/>
                        <w:t>Groep 5</w:t>
                      </w:r>
                    </w:p>
                    <w:p w14:paraId="095DE071" w14:textId="0A9E2F5F" w:rsidR="00B95861" w:rsidRDefault="00B95861" w:rsidP="00B95861">
                      <w:pPr>
                        <w:bidi/>
                        <w:jc w:val="right"/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Samenwerkingscontract</w:t>
                      </w:r>
                      <w:r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>
                        <w:rPr>
                          <w:rFonts w:ascii="Berlin Sans FB" w:hAnsi="Berlin Sans FB" w:cs="Times New Roman"/>
                          <w:color w:val="E65B01" w:themeColor="accent1" w:themeShade="BF"/>
                          <w:sz w:val="32"/>
                          <w:szCs w:val="32"/>
                          <w:lang w:bidi="ar-SY"/>
                        </w:rPr>
                        <w:t>Groepsleden:</w:t>
                      </w:r>
                      <w:r>
                        <w:rPr>
                          <w:rFonts w:ascii="Berlin Sans FB" w:hAnsi="Berlin Sans FB" w:cs="Times New Roman"/>
                          <w:sz w:val="24"/>
                          <w:szCs w:val="24"/>
                          <w:lang w:bidi="ar-SY"/>
                        </w:rPr>
                        <w:br/>
                      </w:r>
                      <w:r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br/>
                        <w:t>1- Ahmad Khaled</w:t>
                      </w:r>
                    </w:p>
                    <w:p w14:paraId="7177FB41" w14:textId="77777777" w:rsidR="00B95861" w:rsidRDefault="00B95861" w:rsidP="00B95861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2- Pieter Jan </w:t>
                      </w:r>
                      <w:proofErr w:type="spellStart"/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Kolijn</w:t>
                      </w:r>
                      <w:proofErr w:type="spellEnd"/>
                    </w:p>
                    <w:p w14:paraId="22EEF343" w14:textId="77777777" w:rsidR="00B95861" w:rsidRDefault="00B95861" w:rsidP="00B95861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3- Laura Kruidhof</w:t>
                      </w:r>
                    </w:p>
                    <w:p w14:paraId="43F7148D" w14:textId="77777777" w:rsidR="00B95861" w:rsidRDefault="00B95861" w:rsidP="00B95861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4- Mohamed Jelle</w:t>
                      </w:r>
                    </w:p>
                    <w:p w14:paraId="39FCF3AD" w14:textId="77777777" w:rsidR="00BF5395" w:rsidRPr="00B95861" w:rsidRDefault="00BF5395" w:rsidP="00CF40E5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rtl/>
                          <w:lang w:bidi="ar-SY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028E3" w:rsidRPr="00882661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245E40F0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e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677E9AA" id="Groe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LzBwYAANw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028E3" w:rsidRPr="00882661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4EEE050A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hthoek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CC1935" w14:textId="77777777" w:rsidR="00BF5395" w:rsidRDefault="003D3023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um"/>
                                    <w:id w:val="280430091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F5395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EEE050A" id="Rechthoek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" o:allowincell="f" stroked="f">
                    <v:textbox>
                      <w:txbxContent>
                        <w:p w14:paraId="6ACC1935" w14:textId="77777777" w:rsidR="00BF5395" w:rsidRDefault="003863E8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um"/>
                              <w:id w:val="28043009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F5395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028E3" w:rsidRPr="00882661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tbl>
      <w:tblPr>
        <w:tblW w:w="8840" w:type="dxa"/>
        <w:tblInd w:w="278" w:type="dxa"/>
        <w:tblLayout w:type="fixed"/>
        <w:tblLook w:val="0000" w:firstRow="0" w:lastRow="0" w:firstColumn="0" w:lastColumn="0" w:noHBand="0" w:noVBand="0"/>
      </w:tblPr>
      <w:tblGrid>
        <w:gridCol w:w="8840"/>
      </w:tblGrid>
      <w:tr w:rsidR="00351837" w:rsidRPr="00941327" w14:paraId="3A0CCCAB" w14:textId="77777777" w:rsidTr="008604C6">
        <w:trPr>
          <w:trHeight w:val="529"/>
        </w:trPr>
        <w:tc>
          <w:tcPr>
            <w:tcW w:w="8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32EFF167" w14:textId="77777777" w:rsidR="00351837" w:rsidRPr="00351837" w:rsidRDefault="00351837" w:rsidP="008604C6">
            <w:pPr>
              <w:pStyle w:val="Kop9"/>
              <w:snapToGrid w:val="0"/>
              <w:spacing w:line="240" w:lineRule="auto"/>
              <w:jc w:val="center"/>
              <w:rPr>
                <w:rFonts w:ascii="Verdana" w:hAnsi="Verdana"/>
                <w:b w:val="0"/>
                <w:bCs/>
                <w:i w:val="0"/>
                <w:iCs/>
              </w:rPr>
            </w:pPr>
            <w:r w:rsidRPr="00351837">
              <w:rPr>
                <w:rFonts w:ascii="Verdana" w:hAnsi="Verdana"/>
                <w:bCs/>
                <w:i w:val="0"/>
                <w:iCs/>
                <w:color w:val="EA6D59" w:themeColor="accent3" w:themeTint="99"/>
                <w:sz w:val="28"/>
                <w:szCs w:val="28"/>
              </w:rPr>
              <w:lastRenderedPageBreak/>
              <w:t>Samenwerkingscontract</w:t>
            </w:r>
          </w:p>
        </w:tc>
      </w:tr>
      <w:tr w:rsidR="00351837" w:rsidRPr="00941327" w14:paraId="0A0EE0F0" w14:textId="77777777" w:rsidTr="008604C6">
        <w:trPr>
          <w:trHeight w:val="710"/>
        </w:trPr>
        <w:tc>
          <w:tcPr>
            <w:tcW w:w="8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8434" w14:textId="77777777" w:rsidR="00351837" w:rsidRPr="00351837" w:rsidRDefault="00351837" w:rsidP="00351837">
            <w:pPr>
              <w:snapToGrid w:val="0"/>
              <w:spacing w:line="240" w:lineRule="auto"/>
              <w:rPr>
                <w:b/>
                <w:bCs/>
                <w:color w:val="F19E90" w:themeColor="accent3" w:themeTint="66"/>
                <w:sz w:val="22"/>
                <w:szCs w:val="22"/>
              </w:rPr>
            </w:pPr>
            <w:r w:rsidRPr="00351837">
              <w:rPr>
                <w:b/>
                <w:bCs/>
                <w:color w:val="F19E90" w:themeColor="accent3" w:themeTint="66"/>
                <w:sz w:val="22"/>
                <w:szCs w:val="22"/>
              </w:rPr>
              <w:t>Afspraak 1</w:t>
            </w:r>
          </w:p>
          <w:p w14:paraId="66208EB0" w14:textId="77777777" w:rsidR="00351837" w:rsidRPr="00941327" w:rsidRDefault="00351837" w:rsidP="00351837">
            <w:pPr>
              <w:snapToGrid w:val="0"/>
              <w:spacing w:line="240" w:lineRule="auto"/>
            </w:pPr>
            <w:r>
              <w:t xml:space="preserve">Bij ziekte of geoorloofde afwezigheid, meld je dit voor </w:t>
            </w:r>
            <w:r w:rsidR="00352246">
              <w:t>09</w:t>
            </w:r>
            <w:r>
              <w:t>:00 in whatsapp groep. Indien de afspraak verbroken wordt, krijg je een waarschuwing.</w:t>
            </w:r>
          </w:p>
        </w:tc>
      </w:tr>
      <w:tr w:rsidR="00351837" w:rsidRPr="00941327" w14:paraId="23138113" w14:textId="77777777" w:rsidTr="008604C6">
        <w:trPr>
          <w:trHeight w:val="832"/>
        </w:trPr>
        <w:tc>
          <w:tcPr>
            <w:tcW w:w="8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81959" w14:textId="77777777" w:rsidR="00351837" w:rsidRPr="00351837" w:rsidRDefault="00351837" w:rsidP="00351837">
            <w:pPr>
              <w:snapToGrid w:val="0"/>
              <w:spacing w:line="240" w:lineRule="auto"/>
              <w:rPr>
                <w:b/>
                <w:bCs/>
                <w:color w:val="F19E90" w:themeColor="accent3" w:themeTint="66"/>
                <w:sz w:val="22"/>
                <w:szCs w:val="22"/>
              </w:rPr>
            </w:pPr>
            <w:r w:rsidRPr="00351837">
              <w:rPr>
                <w:b/>
                <w:bCs/>
                <w:color w:val="F19E90" w:themeColor="accent3" w:themeTint="66"/>
                <w:sz w:val="22"/>
                <w:szCs w:val="22"/>
              </w:rPr>
              <w:t>Afspraak 2</w:t>
            </w:r>
          </w:p>
          <w:p w14:paraId="38515415" w14:textId="77777777" w:rsidR="00351837" w:rsidRPr="00941327" w:rsidRDefault="00351837" w:rsidP="00351837">
            <w:pPr>
              <w:snapToGrid w:val="0"/>
              <w:spacing w:line="240" w:lineRule="auto"/>
            </w:pPr>
            <w:r>
              <w:t>Het contact tussen de groepsleden verloopt via een whatsapp groep.</w:t>
            </w:r>
          </w:p>
        </w:tc>
      </w:tr>
      <w:tr w:rsidR="00351837" w:rsidRPr="00941327" w14:paraId="56A28674" w14:textId="77777777" w:rsidTr="008604C6">
        <w:trPr>
          <w:trHeight w:val="799"/>
        </w:trPr>
        <w:tc>
          <w:tcPr>
            <w:tcW w:w="8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B6868" w14:textId="77777777" w:rsidR="00351837" w:rsidRPr="00351837" w:rsidRDefault="00351837" w:rsidP="00351837">
            <w:pPr>
              <w:snapToGrid w:val="0"/>
              <w:spacing w:line="240" w:lineRule="auto"/>
              <w:rPr>
                <w:b/>
                <w:bCs/>
                <w:color w:val="F19E90" w:themeColor="accent3" w:themeTint="66"/>
                <w:sz w:val="22"/>
                <w:szCs w:val="22"/>
              </w:rPr>
            </w:pPr>
            <w:r w:rsidRPr="00351837">
              <w:rPr>
                <w:b/>
                <w:bCs/>
                <w:color w:val="F19E90" w:themeColor="accent3" w:themeTint="66"/>
                <w:sz w:val="22"/>
                <w:szCs w:val="22"/>
              </w:rPr>
              <w:t>Afspraak 3</w:t>
            </w:r>
          </w:p>
          <w:p w14:paraId="6DF12197" w14:textId="77777777" w:rsidR="00351837" w:rsidRPr="00941327" w:rsidRDefault="00351837" w:rsidP="00351837">
            <w:pPr>
              <w:snapToGrid w:val="0"/>
              <w:spacing w:line="240" w:lineRule="auto"/>
            </w:pPr>
            <w:r>
              <w:t>Indien dat jij te laat bent, krijg je een waarschuwing.</w:t>
            </w:r>
          </w:p>
        </w:tc>
      </w:tr>
      <w:tr w:rsidR="00B33BBF" w:rsidRPr="00941327" w14:paraId="7E4C5A05" w14:textId="77777777" w:rsidTr="008604C6">
        <w:trPr>
          <w:trHeight w:val="799"/>
        </w:trPr>
        <w:tc>
          <w:tcPr>
            <w:tcW w:w="8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CFFDC" w14:textId="77777777" w:rsidR="00866286" w:rsidRPr="00351837" w:rsidRDefault="00866286" w:rsidP="00866286">
            <w:pPr>
              <w:snapToGrid w:val="0"/>
              <w:spacing w:line="240" w:lineRule="auto"/>
              <w:rPr>
                <w:b/>
                <w:bCs/>
                <w:color w:val="F19E90" w:themeColor="accent3" w:themeTint="66"/>
                <w:sz w:val="22"/>
                <w:szCs w:val="22"/>
              </w:rPr>
            </w:pPr>
            <w:r w:rsidRPr="00351837">
              <w:rPr>
                <w:b/>
                <w:bCs/>
                <w:color w:val="F19E90" w:themeColor="accent3" w:themeTint="66"/>
                <w:sz w:val="22"/>
                <w:szCs w:val="22"/>
              </w:rPr>
              <w:t xml:space="preserve">Afspraak </w:t>
            </w:r>
            <w:r>
              <w:rPr>
                <w:b/>
                <w:bCs/>
                <w:color w:val="F19E90" w:themeColor="accent3" w:themeTint="66"/>
                <w:sz w:val="22"/>
                <w:szCs w:val="22"/>
              </w:rPr>
              <w:t>4</w:t>
            </w:r>
          </w:p>
          <w:p w14:paraId="71C06E17" w14:textId="25851D5B" w:rsidR="00B33BBF" w:rsidRPr="00351837" w:rsidRDefault="00866286" w:rsidP="00351837">
            <w:pPr>
              <w:snapToGrid w:val="0"/>
              <w:spacing w:line="240" w:lineRule="auto"/>
              <w:rPr>
                <w:b/>
                <w:bCs/>
                <w:color w:val="F19E90" w:themeColor="accent3" w:themeTint="66"/>
                <w:sz w:val="22"/>
                <w:szCs w:val="22"/>
              </w:rPr>
            </w:pPr>
            <w:r>
              <w:t xml:space="preserve">Alle codes </w:t>
            </w:r>
            <w:r w:rsidR="005F4A53">
              <w:t xml:space="preserve">en </w:t>
            </w:r>
            <w:r w:rsidR="005F4A53">
              <w:t xml:space="preserve">documentaties </w:t>
            </w:r>
            <w:r>
              <w:t>worden op (</w:t>
            </w:r>
            <w:proofErr w:type="spellStart"/>
            <w:r w:rsidR="00C6440F">
              <w:t>Github</w:t>
            </w:r>
            <w:proofErr w:type="spellEnd"/>
            <w:r>
              <w:t>)</w:t>
            </w:r>
            <w:r w:rsidR="005F4A53">
              <w:t>.</w:t>
            </w:r>
            <w:bookmarkStart w:id="0" w:name="_GoBack"/>
            <w:bookmarkEnd w:id="0"/>
          </w:p>
        </w:tc>
      </w:tr>
      <w:tr w:rsidR="001702BC" w:rsidRPr="00941327" w14:paraId="4FAC80D1" w14:textId="77777777" w:rsidTr="008604C6">
        <w:trPr>
          <w:trHeight w:val="799"/>
        </w:trPr>
        <w:tc>
          <w:tcPr>
            <w:tcW w:w="8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660C9" w14:textId="77777777" w:rsidR="001702BC" w:rsidRPr="00351837" w:rsidRDefault="001702BC" w:rsidP="001702BC">
            <w:pPr>
              <w:snapToGrid w:val="0"/>
              <w:spacing w:line="240" w:lineRule="auto"/>
              <w:rPr>
                <w:b/>
                <w:bCs/>
                <w:color w:val="F19E90" w:themeColor="accent3" w:themeTint="66"/>
                <w:sz w:val="22"/>
                <w:szCs w:val="22"/>
              </w:rPr>
            </w:pPr>
            <w:r w:rsidRPr="00351837">
              <w:rPr>
                <w:b/>
                <w:bCs/>
                <w:color w:val="F19E90" w:themeColor="accent3" w:themeTint="66"/>
                <w:sz w:val="22"/>
                <w:szCs w:val="22"/>
              </w:rPr>
              <w:t xml:space="preserve">Afspraak </w:t>
            </w:r>
            <w:r>
              <w:rPr>
                <w:b/>
                <w:bCs/>
                <w:color w:val="F19E90" w:themeColor="accent3" w:themeTint="66"/>
                <w:sz w:val="22"/>
                <w:szCs w:val="22"/>
              </w:rPr>
              <w:t>5</w:t>
            </w:r>
          </w:p>
          <w:p w14:paraId="255BD94F" w14:textId="6A8A2991" w:rsidR="001702BC" w:rsidRPr="00351837" w:rsidRDefault="00107F6B" w:rsidP="001702BC">
            <w:pPr>
              <w:snapToGrid w:val="0"/>
              <w:spacing w:line="240" w:lineRule="auto"/>
              <w:rPr>
                <w:b/>
                <w:bCs/>
                <w:color w:val="F19E90" w:themeColor="accent3" w:themeTint="66"/>
                <w:sz w:val="22"/>
                <w:szCs w:val="22"/>
              </w:rPr>
            </w:pPr>
            <w:r>
              <w:t>Houd je aan de projectplanning die is gemaakt. Mocht je er te lang over 1 deel doen zonder enige goede reden, dan word hiervoor een waarschuwen gegeven.</w:t>
            </w:r>
          </w:p>
        </w:tc>
      </w:tr>
      <w:tr w:rsidR="003E5BFF" w:rsidRPr="00941327" w14:paraId="65D5EA85" w14:textId="77777777" w:rsidTr="008604C6">
        <w:trPr>
          <w:trHeight w:val="799"/>
        </w:trPr>
        <w:tc>
          <w:tcPr>
            <w:tcW w:w="8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391C" w14:textId="3B9072B8" w:rsidR="003E5BFF" w:rsidRPr="00351837" w:rsidRDefault="003E5BFF" w:rsidP="003E5BFF">
            <w:pPr>
              <w:snapToGrid w:val="0"/>
              <w:spacing w:line="240" w:lineRule="auto"/>
              <w:rPr>
                <w:b/>
                <w:bCs/>
                <w:color w:val="F19E90" w:themeColor="accent3" w:themeTint="66"/>
                <w:sz w:val="22"/>
                <w:szCs w:val="22"/>
              </w:rPr>
            </w:pPr>
          </w:p>
        </w:tc>
      </w:tr>
      <w:tr w:rsidR="00351837" w:rsidRPr="00941327" w14:paraId="44F57A52" w14:textId="77777777" w:rsidTr="008604C6">
        <w:trPr>
          <w:trHeight w:hRule="exact" w:val="79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DA30" w14:textId="77777777" w:rsidR="00351837" w:rsidRDefault="00351837" w:rsidP="008604C6">
            <w:pPr>
              <w:snapToGrid w:val="0"/>
              <w:spacing w:line="240" w:lineRule="auto"/>
            </w:pPr>
            <w:r w:rsidRPr="00351837">
              <w:rPr>
                <w:b/>
                <w:bCs/>
                <w:i/>
                <w:iCs/>
                <w:color w:val="F19E90" w:themeColor="accent3" w:themeTint="66"/>
                <w:sz w:val="22"/>
                <w:szCs w:val="22"/>
              </w:rPr>
              <w:t xml:space="preserve">Sancties: </w:t>
            </w:r>
            <w:r>
              <w:br/>
            </w:r>
            <w:r>
              <w:br/>
              <w:t>Indien dat jij 3 waarschuwingen krijgt, gaat de groep een gesprek met je aan.</w:t>
            </w:r>
            <w:r>
              <w:br/>
            </w:r>
          </w:p>
          <w:p w14:paraId="4EC95687" w14:textId="77777777" w:rsidR="00351837" w:rsidRDefault="00351837" w:rsidP="008604C6">
            <w:pPr>
              <w:snapToGrid w:val="0"/>
              <w:spacing w:line="240" w:lineRule="auto"/>
            </w:pPr>
          </w:p>
          <w:p w14:paraId="1D0952E2" w14:textId="77777777" w:rsidR="00351837" w:rsidRDefault="00351837" w:rsidP="008604C6">
            <w:pPr>
              <w:snapToGrid w:val="0"/>
              <w:spacing w:line="240" w:lineRule="auto"/>
            </w:pPr>
          </w:p>
          <w:p w14:paraId="09BD79C7" w14:textId="77777777" w:rsidR="00351837" w:rsidRPr="0010534A" w:rsidRDefault="00351837" w:rsidP="008604C6">
            <w:pPr>
              <w:snapToGrid w:val="0"/>
              <w:spacing w:line="240" w:lineRule="auto"/>
            </w:pPr>
          </w:p>
        </w:tc>
      </w:tr>
    </w:tbl>
    <w:p w14:paraId="18626A04" w14:textId="77777777" w:rsidR="00237778" w:rsidRDefault="00237778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1289E735" w14:textId="77777777" w:rsidR="00CA329F" w:rsidRDefault="00CA329F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tbl>
      <w:tblPr>
        <w:tblW w:w="8840" w:type="dxa"/>
        <w:tblInd w:w="278" w:type="dxa"/>
        <w:tblLayout w:type="fixed"/>
        <w:tblLook w:val="0000" w:firstRow="0" w:lastRow="0" w:firstColumn="0" w:lastColumn="0" w:noHBand="0" w:noVBand="0"/>
      </w:tblPr>
      <w:tblGrid>
        <w:gridCol w:w="8840"/>
      </w:tblGrid>
      <w:tr w:rsidR="0016734A" w:rsidRPr="00941327" w14:paraId="3C7DC051" w14:textId="77777777" w:rsidTr="001E15B6">
        <w:trPr>
          <w:trHeight w:val="529"/>
        </w:trPr>
        <w:tc>
          <w:tcPr>
            <w:tcW w:w="8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F77A83B" w14:textId="77777777" w:rsidR="0016734A" w:rsidRPr="00351837" w:rsidRDefault="0016734A" w:rsidP="001E15B6">
            <w:pPr>
              <w:pStyle w:val="Kop9"/>
              <w:snapToGrid w:val="0"/>
              <w:spacing w:line="240" w:lineRule="auto"/>
              <w:jc w:val="center"/>
              <w:rPr>
                <w:rFonts w:ascii="Verdana" w:hAnsi="Verdana"/>
                <w:b w:val="0"/>
                <w:bCs/>
                <w:i w:val="0"/>
                <w:iCs/>
              </w:rPr>
            </w:pPr>
            <w:r w:rsidRPr="0016734A">
              <w:rPr>
                <w:rFonts w:ascii="Verdana" w:hAnsi="Verdana"/>
                <w:bCs/>
                <w:i w:val="0"/>
                <w:iCs/>
                <w:color w:val="EA6D59" w:themeColor="accent3" w:themeTint="99"/>
                <w:sz w:val="28"/>
                <w:szCs w:val="28"/>
              </w:rPr>
              <w:t>Bereikbaarheidslijst</w:t>
            </w:r>
          </w:p>
        </w:tc>
      </w:tr>
      <w:tr w:rsidR="0016734A" w:rsidRPr="00941327" w14:paraId="7017FD06" w14:textId="77777777" w:rsidTr="001E15B6">
        <w:trPr>
          <w:trHeight w:val="710"/>
        </w:trPr>
        <w:tc>
          <w:tcPr>
            <w:tcW w:w="8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B7F2" w14:textId="77777777" w:rsidR="0016734A" w:rsidRPr="00351837" w:rsidRDefault="0016734A" w:rsidP="001E15B6">
            <w:pPr>
              <w:snapToGrid w:val="0"/>
              <w:spacing w:line="240" w:lineRule="auto"/>
              <w:rPr>
                <w:b/>
                <w:bCs/>
                <w:color w:val="F19E90" w:themeColor="accent3" w:themeTint="66"/>
                <w:sz w:val="22"/>
                <w:szCs w:val="22"/>
              </w:rPr>
            </w:pPr>
            <w:r>
              <w:rPr>
                <w:b/>
                <w:bCs/>
                <w:color w:val="F19E90" w:themeColor="accent3" w:themeTint="66"/>
                <w:sz w:val="22"/>
                <w:szCs w:val="22"/>
              </w:rPr>
              <w:t>Ahmad Khaled</w:t>
            </w:r>
          </w:p>
          <w:p w14:paraId="3D68948F" w14:textId="77777777" w:rsidR="0016734A" w:rsidRPr="00941327" w:rsidRDefault="0016734A" w:rsidP="001E15B6">
            <w:pPr>
              <w:snapToGrid w:val="0"/>
              <w:spacing w:line="240" w:lineRule="auto"/>
            </w:pPr>
            <w:r>
              <w:t xml:space="preserve">Telefoonnummer: </w:t>
            </w:r>
            <w:r w:rsidRPr="0016734A">
              <w:t>0615346926</w:t>
            </w:r>
          </w:p>
        </w:tc>
      </w:tr>
      <w:tr w:rsidR="0016734A" w:rsidRPr="00941327" w14:paraId="75A26E78" w14:textId="77777777" w:rsidTr="001E15B6">
        <w:trPr>
          <w:trHeight w:val="832"/>
        </w:trPr>
        <w:tc>
          <w:tcPr>
            <w:tcW w:w="8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CF88" w14:textId="189FFF70" w:rsidR="0016734A" w:rsidRDefault="008201FC" w:rsidP="0016734A">
            <w:pPr>
              <w:snapToGrid w:val="0"/>
              <w:spacing w:line="240" w:lineRule="auto"/>
              <w:rPr>
                <w:b/>
                <w:bCs/>
                <w:color w:val="F19E90" w:themeColor="accent3" w:themeTint="66"/>
                <w:sz w:val="22"/>
                <w:szCs w:val="22"/>
              </w:rPr>
            </w:pPr>
            <w:r>
              <w:rPr>
                <w:b/>
                <w:bCs/>
                <w:color w:val="F19E90" w:themeColor="accent3" w:themeTint="66"/>
                <w:sz w:val="22"/>
                <w:szCs w:val="22"/>
              </w:rPr>
              <w:t xml:space="preserve">Pieter </w:t>
            </w:r>
            <w:proofErr w:type="spellStart"/>
            <w:r>
              <w:rPr>
                <w:b/>
                <w:bCs/>
                <w:color w:val="F19E90" w:themeColor="accent3" w:themeTint="66"/>
                <w:sz w:val="22"/>
                <w:szCs w:val="22"/>
              </w:rPr>
              <w:t>K</w:t>
            </w:r>
            <w:r w:rsidR="001C4310">
              <w:rPr>
                <w:b/>
                <w:bCs/>
                <w:color w:val="F19E90" w:themeColor="accent3" w:themeTint="66"/>
                <w:sz w:val="22"/>
                <w:szCs w:val="22"/>
              </w:rPr>
              <w:t>o</w:t>
            </w:r>
            <w:r>
              <w:rPr>
                <w:b/>
                <w:bCs/>
                <w:color w:val="F19E90" w:themeColor="accent3" w:themeTint="66"/>
                <w:sz w:val="22"/>
                <w:szCs w:val="22"/>
              </w:rPr>
              <w:t>lijn</w:t>
            </w:r>
            <w:proofErr w:type="spellEnd"/>
          </w:p>
          <w:p w14:paraId="7AF07416" w14:textId="3F3BAA19" w:rsidR="0016734A" w:rsidRPr="0016734A" w:rsidRDefault="0016734A" w:rsidP="0016734A">
            <w:pPr>
              <w:snapToGrid w:val="0"/>
              <w:spacing w:line="240" w:lineRule="auto"/>
              <w:rPr>
                <w:b/>
                <w:bCs/>
                <w:color w:val="F19E90" w:themeColor="accent3" w:themeTint="66"/>
                <w:sz w:val="22"/>
                <w:szCs w:val="22"/>
              </w:rPr>
            </w:pPr>
            <w:r>
              <w:t xml:space="preserve">Telefoonnummer: </w:t>
            </w:r>
            <w:r w:rsidR="00596285">
              <w:t>06</w:t>
            </w:r>
            <w:r w:rsidR="00E92D66">
              <w:t>34425510</w:t>
            </w:r>
          </w:p>
        </w:tc>
      </w:tr>
      <w:tr w:rsidR="0016734A" w:rsidRPr="00941327" w14:paraId="0F5E27DD" w14:textId="77777777" w:rsidTr="001E15B6">
        <w:trPr>
          <w:trHeight w:val="799"/>
        </w:trPr>
        <w:tc>
          <w:tcPr>
            <w:tcW w:w="8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E2CF" w14:textId="059F8C2F" w:rsidR="0016734A" w:rsidRDefault="001C4310" w:rsidP="001E15B6">
            <w:pPr>
              <w:snapToGrid w:val="0"/>
              <w:spacing w:line="240" w:lineRule="auto"/>
              <w:rPr>
                <w:b/>
                <w:bCs/>
                <w:color w:val="F19E90" w:themeColor="accent3" w:themeTint="66"/>
                <w:sz w:val="22"/>
                <w:szCs w:val="22"/>
              </w:rPr>
            </w:pPr>
            <w:r>
              <w:rPr>
                <w:b/>
                <w:bCs/>
                <w:color w:val="F19E90" w:themeColor="accent3" w:themeTint="66"/>
                <w:sz w:val="22"/>
                <w:szCs w:val="22"/>
              </w:rPr>
              <w:t>Laura Kruidhof</w:t>
            </w:r>
          </w:p>
          <w:p w14:paraId="662E0AB8" w14:textId="594F88C1" w:rsidR="0016734A" w:rsidRPr="00941327" w:rsidRDefault="0016734A" w:rsidP="001E15B6">
            <w:pPr>
              <w:snapToGrid w:val="0"/>
              <w:spacing w:line="240" w:lineRule="auto"/>
            </w:pPr>
            <w:r>
              <w:t xml:space="preserve">Telefoonnummer: </w:t>
            </w:r>
            <w:r w:rsidR="00596285">
              <w:t>06</w:t>
            </w:r>
            <w:r w:rsidR="006E42CC">
              <w:t>21366684</w:t>
            </w:r>
          </w:p>
        </w:tc>
      </w:tr>
      <w:tr w:rsidR="0016734A" w:rsidRPr="00941327" w14:paraId="3817DB3C" w14:textId="77777777" w:rsidTr="0016734A">
        <w:trPr>
          <w:trHeight w:hRule="exact" w:val="978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F5CB" w14:textId="52CC617F" w:rsidR="0016734A" w:rsidRPr="001C4310" w:rsidRDefault="001C4310" w:rsidP="001C4310">
            <w:pPr>
              <w:snapToGrid w:val="0"/>
              <w:spacing w:line="240" w:lineRule="auto"/>
              <w:rPr>
                <w:b/>
                <w:bCs/>
                <w:color w:val="F19E90" w:themeColor="accent3" w:themeTint="66"/>
                <w:sz w:val="22"/>
                <w:szCs w:val="22"/>
              </w:rPr>
            </w:pPr>
            <w:r>
              <w:rPr>
                <w:b/>
                <w:bCs/>
                <w:color w:val="F19E90" w:themeColor="accent3" w:themeTint="66"/>
                <w:sz w:val="22"/>
                <w:szCs w:val="22"/>
              </w:rPr>
              <w:t>Mohamed Jelle</w:t>
            </w:r>
          </w:p>
          <w:p w14:paraId="73814289" w14:textId="2A8EEA80" w:rsidR="0016734A" w:rsidRDefault="0016734A" w:rsidP="001E15B6">
            <w:pPr>
              <w:snapToGrid w:val="0"/>
              <w:spacing w:line="240" w:lineRule="auto"/>
            </w:pPr>
            <w:r>
              <w:t xml:space="preserve">Telefoonnummer: </w:t>
            </w:r>
            <w:r w:rsidR="00596285">
              <w:t>06</w:t>
            </w:r>
            <w:r w:rsidR="006E26C1">
              <w:t>40768787</w:t>
            </w:r>
            <w:r>
              <w:br/>
            </w:r>
          </w:p>
          <w:p w14:paraId="40E28126" w14:textId="77777777" w:rsidR="0016734A" w:rsidRDefault="0016734A" w:rsidP="001E15B6">
            <w:pPr>
              <w:snapToGrid w:val="0"/>
              <w:spacing w:line="240" w:lineRule="auto"/>
            </w:pPr>
          </w:p>
          <w:p w14:paraId="4C81608D" w14:textId="77777777" w:rsidR="0016734A" w:rsidRDefault="0016734A" w:rsidP="001E15B6">
            <w:pPr>
              <w:snapToGrid w:val="0"/>
              <w:spacing w:line="240" w:lineRule="auto"/>
            </w:pPr>
          </w:p>
          <w:p w14:paraId="1A61E195" w14:textId="77777777" w:rsidR="0016734A" w:rsidRPr="0010534A" w:rsidRDefault="0016734A" w:rsidP="001E15B6">
            <w:pPr>
              <w:snapToGrid w:val="0"/>
              <w:spacing w:line="240" w:lineRule="auto"/>
            </w:pPr>
          </w:p>
        </w:tc>
      </w:tr>
    </w:tbl>
    <w:p w14:paraId="064258EE" w14:textId="77777777" w:rsidR="001702BC" w:rsidRDefault="001702BC" w:rsidP="001702BC">
      <w:pPr>
        <w:snapToGrid w:val="0"/>
        <w:spacing w:line="240" w:lineRule="auto"/>
        <w:rPr>
          <w:b/>
          <w:bCs/>
          <w:i/>
          <w:iCs/>
          <w:color w:val="59150B" w:themeColor="accent3" w:themeShade="80"/>
          <w:sz w:val="22"/>
          <w:szCs w:val="22"/>
        </w:rPr>
      </w:pPr>
    </w:p>
    <w:p w14:paraId="3A5A448E" w14:textId="77777777" w:rsidR="001702BC" w:rsidRPr="001702BC" w:rsidRDefault="001702BC" w:rsidP="001702BC">
      <w:pPr>
        <w:snapToGrid w:val="0"/>
        <w:spacing w:line="240" w:lineRule="auto"/>
        <w:rPr>
          <w:b/>
          <w:bCs/>
          <w:i/>
          <w:iCs/>
          <w:color w:val="59150B" w:themeColor="accent3" w:themeShade="80"/>
          <w:sz w:val="22"/>
          <w:szCs w:val="22"/>
        </w:rPr>
      </w:pPr>
    </w:p>
    <w:tbl>
      <w:tblPr>
        <w:tblW w:w="8840" w:type="dxa"/>
        <w:tblInd w:w="278" w:type="dxa"/>
        <w:tblLayout w:type="fixed"/>
        <w:tblLook w:val="0000" w:firstRow="0" w:lastRow="0" w:firstColumn="0" w:lastColumn="0" w:noHBand="0" w:noVBand="0"/>
      </w:tblPr>
      <w:tblGrid>
        <w:gridCol w:w="8840"/>
      </w:tblGrid>
      <w:tr w:rsidR="001702BC" w:rsidRPr="00941327" w14:paraId="36743FAE" w14:textId="77777777" w:rsidTr="00C424E4">
        <w:trPr>
          <w:trHeight w:val="529"/>
        </w:trPr>
        <w:tc>
          <w:tcPr>
            <w:tcW w:w="8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3404C7DD" w14:textId="77777777" w:rsidR="001702BC" w:rsidRPr="00351837" w:rsidRDefault="001702BC" w:rsidP="00C424E4">
            <w:pPr>
              <w:pStyle w:val="Kop9"/>
              <w:snapToGrid w:val="0"/>
              <w:spacing w:line="240" w:lineRule="auto"/>
              <w:jc w:val="center"/>
              <w:rPr>
                <w:rFonts w:ascii="Verdana" w:hAnsi="Verdana"/>
                <w:b w:val="0"/>
                <w:bCs/>
                <w:i w:val="0"/>
                <w:iCs/>
              </w:rPr>
            </w:pPr>
            <w:r>
              <w:rPr>
                <w:rFonts w:ascii="Verdana" w:hAnsi="Verdana"/>
                <w:bCs/>
                <w:i w:val="0"/>
                <w:iCs/>
                <w:color w:val="EA6D59" w:themeColor="accent3" w:themeTint="99"/>
                <w:sz w:val="28"/>
                <w:szCs w:val="28"/>
              </w:rPr>
              <w:lastRenderedPageBreak/>
              <w:t>Akkoord</w:t>
            </w:r>
          </w:p>
        </w:tc>
      </w:tr>
      <w:tr w:rsidR="001702BC" w:rsidRPr="00941327" w14:paraId="7DAD5EC2" w14:textId="77777777" w:rsidTr="00C424E4">
        <w:trPr>
          <w:trHeight w:val="710"/>
        </w:trPr>
        <w:tc>
          <w:tcPr>
            <w:tcW w:w="8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BA3F" w14:textId="77777777" w:rsidR="001702BC" w:rsidRDefault="001702BC" w:rsidP="001702BC">
            <w:pPr>
              <w:snapToGrid w:val="0"/>
              <w:spacing w:line="240" w:lineRule="auto"/>
              <w:rPr>
                <w:b/>
                <w:bCs/>
                <w:color w:val="59150B" w:themeColor="accent3" w:themeShade="80"/>
                <w:sz w:val="22"/>
                <w:szCs w:val="22"/>
              </w:rPr>
            </w:pPr>
          </w:p>
          <w:p w14:paraId="50E4DA07" w14:textId="77777777" w:rsidR="001702BC" w:rsidRDefault="001702BC" w:rsidP="001702BC">
            <w:pPr>
              <w:snapToGrid w:val="0"/>
              <w:spacing w:line="240" w:lineRule="auto"/>
              <w:rPr>
                <w:b/>
                <w:bCs/>
                <w:color w:val="59150B" w:themeColor="accent3" w:themeShade="80"/>
                <w:sz w:val="22"/>
                <w:szCs w:val="22"/>
              </w:rPr>
            </w:pPr>
            <w:r>
              <w:rPr>
                <w:b/>
                <w:bCs/>
                <w:color w:val="59150B" w:themeColor="accent3" w:themeShade="80"/>
                <w:sz w:val="22"/>
                <w:szCs w:val="22"/>
              </w:rPr>
              <w:t>Datum:       /         /                                                                 Plaats:</w:t>
            </w:r>
          </w:p>
          <w:p w14:paraId="768D21E5" w14:textId="77777777" w:rsidR="001702BC" w:rsidRDefault="001702BC" w:rsidP="001702BC">
            <w:pPr>
              <w:snapToGrid w:val="0"/>
              <w:spacing w:line="240" w:lineRule="auto"/>
              <w:rPr>
                <w:b/>
                <w:bCs/>
                <w:color w:val="59150B" w:themeColor="accent3" w:themeShade="80"/>
                <w:sz w:val="22"/>
                <w:szCs w:val="22"/>
              </w:rPr>
            </w:pPr>
            <w:r>
              <w:rPr>
                <w:b/>
                <w:bCs/>
                <w:color w:val="59150B" w:themeColor="accent3" w:themeShade="80"/>
                <w:sz w:val="22"/>
                <w:szCs w:val="22"/>
              </w:rPr>
              <w:br/>
            </w:r>
          </w:p>
          <w:p w14:paraId="1F5A48DA" w14:textId="13017197" w:rsidR="001702BC" w:rsidRDefault="001702BC" w:rsidP="001702BC">
            <w:pPr>
              <w:snapToGrid w:val="0"/>
              <w:spacing w:line="240" w:lineRule="auto"/>
              <w:rPr>
                <w:b/>
                <w:bCs/>
                <w:color w:val="59150B" w:themeColor="accent3" w:themeShade="80"/>
                <w:sz w:val="22"/>
                <w:szCs w:val="22"/>
              </w:rPr>
            </w:pPr>
            <w:r w:rsidRPr="00643F9F">
              <w:rPr>
                <w:b/>
                <w:bCs/>
                <w:color w:val="59150B" w:themeColor="accent3" w:themeShade="80"/>
                <w:sz w:val="22"/>
                <w:szCs w:val="22"/>
              </w:rPr>
              <w:t xml:space="preserve">Ahmad Khaled                                                                      </w:t>
            </w:r>
            <w:r w:rsidR="001C4310">
              <w:rPr>
                <w:b/>
                <w:bCs/>
                <w:color w:val="59150B" w:themeColor="accent3" w:themeShade="80"/>
                <w:sz w:val="22"/>
                <w:szCs w:val="22"/>
              </w:rPr>
              <w:t xml:space="preserve">Pieter </w:t>
            </w:r>
            <w:proofErr w:type="spellStart"/>
            <w:r w:rsidR="00433173">
              <w:rPr>
                <w:b/>
                <w:bCs/>
                <w:color w:val="59150B" w:themeColor="accent3" w:themeShade="80"/>
                <w:sz w:val="22"/>
                <w:szCs w:val="22"/>
              </w:rPr>
              <w:t>Kolijn</w:t>
            </w:r>
            <w:proofErr w:type="spellEnd"/>
            <w:r w:rsidRPr="00643F9F">
              <w:rPr>
                <w:b/>
                <w:bCs/>
                <w:color w:val="59150B" w:themeColor="accent3" w:themeShade="80"/>
                <w:sz w:val="22"/>
                <w:szCs w:val="22"/>
              </w:rPr>
              <w:t xml:space="preserve"> </w:t>
            </w:r>
          </w:p>
          <w:p w14:paraId="65A99402" w14:textId="77777777" w:rsidR="001702BC" w:rsidRDefault="001702BC" w:rsidP="001702BC">
            <w:pPr>
              <w:snapToGrid w:val="0"/>
              <w:spacing w:line="240" w:lineRule="auto"/>
              <w:rPr>
                <w:b/>
                <w:bCs/>
                <w:color w:val="59150B" w:themeColor="accent3" w:themeShade="80"/>
                <w:sz w:val="22"/>
                <w:szCs w:val="22"/>
              </w:rPr>
            </w:pPr>
          </w:p>
          <w:p w14:paraId="359FEF23" w14:textId="77777777" w:rsidR="001702BC" w:rsidRDefault="001702BC" w:rsidP="001702BC">
            <w:pPr>
              <w:snapToGrid w:val="0"/>
              <w:spacing w:line="240" w:lineRule="auto"/>
              <w:rPr>
                <w:b/>
                <w:bCs/>
                <w:color w:val="59150B" w:themeColor="accent3" w:themeShade="80"/>
                <w:sz w:val="22"/>
                <w:szCs w:val="22"/>
              </w:rPr>
            </w:pPr>
          </w:p>
          <w:p w14:paraId="53A5E675" w14:textId="77777777" w:rsidR="001702BC" w:rsidRPr="00643F9F" w:rsidRDefault="001702BC" w:rsidP="001702BC">
            <w:pPr>
              <w:snapToGrid w:val="0"/>
              <w:spacing w:line="240" w:lineRule="auto"/>
              <w:rPr>
                <w:b/>
                <w:bCs/>
                <w:color w:val="59150B" w:themeColor="accent3" w:themeShade="80"/>
                <w:sz w:val="22"/>
                <w:szCs w:val="22"/>
              </w:rPr>
            </w:pPr>
          </w:p>
          <w:p w14:paraId="1E87010E" w14:textId="068654C5" w:rsidR="001702BC" w:rsidRDefault="00433173" w:rsidP="00C424E4">
            <w:pPr>
              <w:snapToGrid w:val="0"/>
              <w:spacing w:line="240" w:lineRule="auto"/>
              <w:rPr>
                <w:b/>
                <w:bCs/>
                <w:i/>
                <w:iCs/>
                <w:color w:val="59150B" w:themeColor="accent3" w:themeShade="80"/>
                <w:sz w:val="22"/>
                <w:szCs w:val="22"/>
              </w:rPr>
            </w:pPr>
            <w:r>
              <w:rPr>
                <w:b/>
                <w:bCs/>
                <w:color w:val="59150B" w:themeColor="accent3" w:themeShade="80"/>
                <w:sz w:val="22"/>
                <w:szCs w:val="22"/>
              </w:rPr>
              <w:t>Laura</w:t>
            </w:r>
            <w:r w:rsidR="001702BC">
              <w:rPr>
                <w:b/>
                <w:bCs/>
                <w:color w:val="59150B" w:themeColor="accent3" w:themeShade="8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59150B" w:themeColor="accent3" w:themeShade="80"/>
                <w:sz w:val="22"/>
                <w:szCs w:val="22"/>
              </w:rPr>
              <w:t>Kruidhof</w:t>
            </w:r>
            <w:r w:rsidR="001702BC" w:rsidRPr="00643F9F">
              <w:rPr>
                <w:b/>
                <w:bCs/>
                <w:color w:val="59150B" w:themeColor="accent3" w:themeShade="80"/>
                <w:sz w:val="22"/>
                <w:szCs w:val="22"/>
              </w:rPr>
              <w:t xml:space="preserve">                                                  </w:t>
            </w:r>
            <w:r w:rsidR="001702BC">
              <w:rPr>
                <w:b/>
                <w:bCs/>
                <w:color w:val="59150B" w:themeColor="accent3" w:themeShade="80"/>
                <w:sz w:val="22"/>
                <w:szCs w:val="22"/>
              </w:rPr>
              <w:t xml:space="preserve">             </w:t>
            </w:r>
            <w:r w:rsidR="001702BC" w:rsidRPr="00643F9F">
              <w:rPr>
                <w:b/>
                <w:bCs/>
                <w:color w:val="59150B" w:themeColor="accent3" w:themeShade="80"/>
                <w:sz w:val="22"/>
                <w:szCs w:val="22"/>
              </w:rPr>
              <w:t xml:space="preserve">      </w:t>
            </w:r>
            <w:r>
              <w:rPr>
                <w:b/>
                <w:bCs/>
                <w:color w:val="59150B" w:themeColor="accent3" w:themeShade="80"/>
                <w:sz w:val="22"/>
                <w:szCs w:val="22"/>
              </w:rPr>
              <w:t>Mohamed Jelle</w:t>
            </w:r>
          </w:p>
          <w:p w14:paraId="3C4034CD" w14:textId="77777777" w:rsidR="001702BC" w:rsidRDefault="001702BC" w:rsidP="00C424E4">
            <w:pPr>
              <w:snapToGrid w:val="0"/>
              <w:spacing w:line="240" w:lineRule="auto"/>
            </w:pPr>
          </w:p>
          <w:p w14:paraId="06367797" w14:textId="77777777" w:rsidR="001702BC" w:rsidRDefault="001702BC" w:rsidP="00C424E4">
            <w:pPr>
              <w:snapToGrid w:val="0"/>
              <w:spacing w:line="240" w:lineRule="auto"/>
            </w:pPr>
          </w:p>
          <w:p w14:paraId="72968A88" w14:textId="77777777" w:rsidR="001702BC" w:rsidRDefault="001702BC" w:rsidP="00C424E4">
            <w:pPr>
              <w:snapToGrid w:val="0"/>
              <w:spacing w:line="240" w:lineRule="auto"/>
            </w:pPr>
          </w:p>
          <w:p w14:paraId="144D89D5" w14:textId="77777777" w:rsidR="001702BC" w:rsidRPr="00941327" w:rsidRDefault="001702BC" w:rsidP="00C424E4">
            <w:pPr>
              <w:snapToGrid w:val="0"/>
              <w:spacing w:line="240" w:lineRule="auto"/>
            </w:pPr>
          </w:p>
        </w:tc>
      </w:tr>
    </w:tbl>
    <w:p w14:paraId="7F192305" w14:textId="77777777" w:rsidR="001702BC" w:rsidRPr="00643F9F" w:rsidRDefault="001702BC" w:rsidP="00643F9F">
      <w:pPr>
        <w:snapToGrid w:val="0"/>
        <w:spacing w:line="240" w:lineRule="auto"/>
        <w:rPr>
          <w:color w:val="59150B" w:themeColor="accent3" w:themeShade="80"/>
        </w:rPr>
      </w:pPr>
    </w:p>
    <w:sectPr w:rsidR="001702BC" w:rsidRPr="00643F9F">
      <w:headerReference w:type="default" r:id="rId9"/>
      <w:footerReference w:type="default" r:id="rId10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32F62" w14:textId="77777777" w:rsidR="003D3023" w:rsidRDefault="003D3023">
      <w:pPr>
        <w:spacing w:after="0" w:line="240" w:lineRule="auto"/>
      </w:pPr>
      <w:r>
        <w:separator/>
      </w:r>
    </w:p>
  </w:endnote>
  <w:endnote w:type="continuationSeparator" w:id="0">
    <w:p w14:paraId="14BE7618" w14:textId="77777777" w:rsidR="003D3023" w:rsidRDefault="003D3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5967D" w14:textId="77777777" w:rsidR="00BF5395" w:rsidRDefault="00BF5395">
    <w:pPr>
      <w:pStyle w:val="Voettekst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 w:rsidR="005270A6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7C88E7DC" wp14:editId="11101075">
              <wp:extent cx="91440" cy="91440"/>
              <wp:effectExtent l="19050" t="19050" r="22860" b="22860"/>
              <wp:docPr id="72" name="Ova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43FE2C3" id="Ova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3B595" w14:textId="77777777" w:rsidR="003D3023" w:rsidRDefault="003D3023">
      <w:pPr>
        <w:spacing w:after="0" w:line="240" w:lineRule="auto"/>
      </w:pPr>
      <w:r>
        <w:separator/>
      </w:r>
    </w:p>
  </w:footnote>
  <w:footnote w:type="continuationSeparator" w:id="0">
    <w:p w14:paraId="3E8301DC" w14:textId="77777777" w:rsidR="003D3023" w:rsidRDefault="003D3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4B8E7" w14:textId="77777777" w:rsidR="00BF5395" w:rsidRDefault="00BF5395">
    <w:pPr>
      <w:pStyle w:val="Koptekst"/>
    </w:pPr>
    <w:r>
      <w:ptab w:relativeTo="margin" w:alignment="right" w:leader="none"/>
    </w:r>
    <w:sdt>
      <w:sdt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>
          <w:t xml:space="preserve">     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C441FE9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V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6B56DFE" id="_x0000_t32" coordsize="21600,21600" o:spt="32" o:oned="t" path="m,l21600,21600e" filled="f">
              <v:path arrowok="t" fillok="f" o:connecttype="none"/>
              <o:lock v:ext="edit" shapetype="t"/>
            </v:shapetype>
            <v:shape id="AutoVorm 9" o:spid="_x0000_s1026" type="#_x0000_t32" style="position:absolute;margin-left:0;margin-top:0;width:0;height:806.25pt;z-index:251658752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Lijstmetopsommingstekens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Genummerdelij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 w15:restartNumberingAfterBreak="0">
    <w:nsid w:val="511D7C80"/>
    <w:multiLevelType w:val="hybridMultilevel"/>
    <w:tmpl w:val="4B80F11A"/>
    <w:lvl w:ilvl="0" w:tplc="57F83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096"/>
    <w:rsid w:val="000222C2"/>
    <w:rsid w:val="00070904"/>
    <w:rsid w:val="00074384"/>
    <w:rsid w:val="00094346"/>
    <w:rsid w:val="00094BBE"/>
    <w:rsid w:val="000A5CC2"/>
    <w:rsid w:val="00107F6B"/>
    <w:rsid w:val="0016734A"/>
    <w:rsid w:val="001702BC"/>
    <w:rsid w:val="001C4310"/>
    <w:rsid w:val="001D4532"/>
    <w:rsid w:val="001E7046"/>
    <w:rsid w:val="001F6E7E"/>
    <w:rsid w:val="00237778"/>
    <w:rsid w:val="002E49F1"/>
    <w:rsid w:val="002E4CA2"/>
    <w:rsid w:val="00343DE9"/>
    <w:rsid w:val="00351837"/>
    <w:rsid w:val="00352246"/>
    <w:rsid w:val="003863E8"/>
    <w:rsid w:val="003B0C96"/>
    <w:rsid w:val="003B5219"/>
    <w:rsid w:val="003D3023"/>
    <w:rsid w:val="003E5BFF"/>
    <w:rsid w:val="00433173"/>
    <w:rsid w:val="004334E5"/>
    <w:rsid w:val="004676CD"/>
    <w:rsid w:val="004F1979"/>
    <w:rsid w:val="005270A6"/>
    <w:rsid w:val="0055127C"/>
    <w:rsid w:val="00567D0C"/>
    <w:rsid w:val="00571A4D"/>
    <w:rsid w:val="00582812"/>
    <w:rsid w:val="00582E86"/>
    <w:rsid w:val="00596285"/>
    <w:rsid w:val="005A2F55"/>
    <w:rsid w:val="005D1E64"/>
    <w:rsid w:val="005D2B8D"/>
    <w:rsid w:val="005F4A53"/>
    <w:rsid w:val="005F4C39"/>
    <w:rsid w:val="00643F9F"/>
    <w:rsid w:val="00661D3F"/>
    <w:rsid w:val="00673A72"/>
    <w:rsid w:val="006A5FF4"/>
    <w:rsid w:val="006C08D6"/>
    <w:rsid w:val="006C50DC"/>
    <w:rsid w:val="006E26C1"/>
    <w:rsid w:val="006E42CC"/>
    <w:rsid w:val="006E7C6C"/>
    <w:rsid w:val="007855A1"/>
    <w:rsid w:val="007E372D"/>
    <w:rsid w:val="008028E3"/>
    <w:rsid w:val="008201FC"/>
    <w:rsid w:val="00852883"/>
    <w:rsid w:val="00866286"/>
    <w:rsid w:val="00882661"/>
    <w:rsid w:val="00890F06"/>
    <w:rsid w:val="008A3F53"/>
    <w:rsid w:val="008A7D7F"/>
    <w:rsid w:val="008B4ACF"/>
    <w:rsid w:val="008C388D"/>
    <w:rsid w:val="00995D4E"/>
    <w:rsid w:val="00AA5F51"/>
    <w:rsid w:val="00AF31FE"/>
    <w:rsid w:val="00B21AC2"/>
    <w:rsid w:val="00B23452"/>
    <w:rsid w:val="00B33BBF"/>
    <w:rsid w:val="00B95861"/>
    <w:rsid w:val="00BB1E6A"/>
    <w:rsid w:val="00BF5395"/>
    <w:rsid w:val="00C6440F"/>
    <w:rsid w:val="00CA329F"/>
    <w:rsid w:val="00CF31D8"/>
    <w:rsid w:val="00CF40E5"/>
    <w:rsid w:val="00D11542"/>
    <w:rsid w:val="00D14172"/>
    <w:rsid w:val="00D92FC0"/>
    <w:rsid w:val="00DE0825"/>
    <w:rsid w:val="00E553B7"/>
    <w:rsid w:val="00E72022"/>
    <w:rsid w:val="00E92D66"/>
    <w:rsid w:val="00F2438B"/>
    <w:rsid w:val="00F82096"/>
    <w:rsid w:val="00FB110D"/>
    <w:rsid w:val="00FB72A0"/>
    <w:rsid w:val="00FC76AA"/>
    <w:rsid w:val="00FD5221"/>
    <w:rsid w:val="00FD5FC4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50D0C0"/>
  <w15:docId w15:val="{7F31AAA3-B4E4-496F-B3BF-5A3F95E9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cstheme="minorHAnsi"/>
      <w:color w:val="414751" w:themeColor="text2" w:themeShade="BF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theme="minorHAnsi"/>
      <w:color w:val="414751" w:themeColor="text2" w:themeShade="BF"/>
      <w:sz w:val="28"/>
      <w:szCs w:val="28"/>
    </w:rPr>
  </w:style>
  <w:style w:type="paragraph" w:styleId="Titel">
    <w:name w:val="Title"/>
    <w:basedOn w:val="Standaard"/>
    <w:link w:val="Titel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cstheme="minorHAnsi"/>
      <w:i/>
      <w:color w:val="575F6D" w:themeColor="text2"/>
      <w:spacing w:val="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elvanboek">
    <w:name w:val="Book Title"/>
    <w:basedOn w:val="Standaardalinea-lettertype"/>
    <w:uiPriority w:val="33"/>
    <w:qFormat/>
    <w:rPr>
      <w:rFonts w:cs="Times New Roman"/>
      <w:smallCaps/>
      <w:color w:val="000000"/>
      <w:spacing w:val="10"/>
    </w:rPr>
  </w:style>
  <w:style w:type="numbering" w:customStyle="1" w:styleId="Lijstmetopsommingstekens">
    <w:name w:val="Lijst met opsommingstekens"/>
    <w:uiPriority w:val="99"/>
    <w:pPr>
      <w:numPr>
        <w:numId w:val="1"/>
      </w:numPr>
    </w:pPr>
  </w:style>
  <w:style w:type="paragraph" w:styleId="Bijschrift">
    <w:name w:val="caption"/>
    <w:basedOn w:val="Standaard"/>
    <w:next w:val="Standaard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adruk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theme="minorHAnsi"/>
      <w:color w:val="414751" w:themeColor="text2" w:themeShade="BF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theme="minorHAnsi"/>
      <w:color w:val="414751" w:themeColor="text2" w:themeShade="BF"/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hAnsiTheme="majorHAnsi" w:cstheme="minorHAnsi"/>
      <w:color w:val="E65B0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cstheme="minorHAnsi"/>
      <w:i/>
      <w:color w:val="E65B0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cstheme="minorHAnsi"/>
      <w:b/>
      <w:color w:val="E65B01" w:themeColor="accent1" w:themeShade="BF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cstheme="minorHAnsi"/>
      <w:b/>
      <w:i/>
      <w:color w:val="E65B01" w:themeColor="accent1" w:themeShade="BF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cstheme="minorHAnsi"/>
      <w:b/>
      <w:color w:val="3667C3" w:themeColor="accent2" w:themeShade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cstheme="minorHAnsi"/>
      <w:b/>
      <w:i/>
      <w:color w:val="3667C3" w:themeColor="accent2" w:themeShade="BF"/>
      <w:sz w:val="18"/>
      <w:szCs w:val="18"/>
    </w:rPr>
  </w:style>
  <w:style w:type="character" w:styleId="Intensievebenadrukking">
    <w:name w:val="Intense Emphasis"/>
    <w:basedOn w:val="Standaardalinea-lettertype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at">
    <w:name w:val="Quote"/>
    <w:basedOn w:val="Standaard"/>
    <w:link w:val="CitaatChar"/>
    <w:uiPriority w:val="29"/>
    <w:qFormat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Pr>
      <w:rFonts w:cstheme="minorHAnsi"/>
      <w:i/>
      <w:color w:val="414751" w:themeColor="text2" w:themeShade="BF"/>
      <w:sz w:val="20"/>
      <w:szCs w:val="20"/>
    </w:rPr>
  </w:style>
  <w:style w:type="paragraph" w:styleId="Duidelijkcitaat">
    <w:name w:val="Intense Quote"/>
    <w:basedOn w:val="Citaat"/>
    <w:link w:val="Duidelijkcitaat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cstheme="minorHAnsi"/>
      <w:color w:val="E65B01" w:themeColor="accent1" w:themeShade="BF"/>
      <w:sz w:val="20"/>
      <w:szCs w:val="20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jstalinea">
    <w:name w:val="List Paragraph"/>
    <w:basedOn w:val="Standaard"/>
    <w:uiPriority w:val="36"/>
    <w:unhideWhenUsed/>
    <w:qFormat/>
    <w:pPr>
      <w:ind w:left="720"/>
      <w:contextualSpacing/>
    </w:pPr>
  </w:style>
  <w:style w:type="paragraph" w:styleId="Standaardinspringing">
    <w:name w:val="Normal Indent"/>
    <w:basedOn w:val="Standaard"/>
    <w:uiPriority w:val="99"/>
    <w:unhideWhenUsed/>
    <w:pPr>
      <w:ind w:left="720"/>
      <w:contextualSpacing/>
    </w:pPr>
  </w:style>
  <w:style w:type="numbering" w:customStyle="1" w:styleId="Genummerdelijst">
    <w:name w:val="Genummerde lijst"/>
    <w:uiPriority w:val="99"/>
    <w:pPr>
      <w:numPr>
        <w:numId w:val="2"/>
      </w:numPr>
    </w:pPr>
  </w:style>
  <w:style w:type="character" w:styleId="Tekstvantijdelijkeaanduiding">
    <w:name w:val="Placeholder Text"/>
    <w:basedOn w:val="Standaardalinea-lettertype"/>
    <w:uiPriority w:val="99"/>
    <w:unhideWhenUsed/>
    <w:rPr>
      <w:color w:val="808080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Subtielebenadrukking">
    <w:name w:val="Subtle Emphasis"/>
    <w:basedOn w:val="Standaardalinea-lettertype"/>
    <w:uiPriority w:val="19"/>
    <w:qFormat/>
    <w:rPr>
      <w:i/>
      <w:color w:val="E65B01" w:themeColor="accent1" w:themeShade="BF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b/>
      <w:i/>
      <w:color w:val="3667C3" w:themeColor="accent2" w:themeShade="BF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Standaardalinea-lettertype"/>
    <w:uiPriority w:val="99"/>
    <w:unhideWhenUsed/>
    <w:rsid w:val="00F82096"/>
    <w:rPr>
      <w:color w:val="D2611C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82096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1E7046"/>
    <w:pPr>
      <w:spacing w:after="0" w:line="240" w:lineRule="auto"/>
    </w:pPr>
    <w:rPr>
      <w:lang w:eastAsia="en-US"/>
    </w:rPr>
  </w:style>
  <w:style w:type="character" w:customStyle="1" w:styleId="nobreak">
    <w:name w:val="nobreak"/>
    <w:basedOn w:val="Standaardalinea-lettertype"/>
    <w:rsid w:val="006C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3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ror\AppData\Roaming\Microsoft\Templates\Rapport%20(thema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904A9A72114B669CFD3ED08712DB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8C15FA-D951-4D50-A96F-DDE90DE222BE}"/>
      </w:docPartPr>
      <w:docPartBody>
        <w:p w:rsidR="000C188C" w:rsidRDefault="000D58D7" w:rsidP="000D58D7">
          <w:pPr>
            <w:pStyle w:val="BA904A9A72114B669CFD3ED08712DB67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C8F"/>
    <w:rsid w:val="00062FC5"/>
    <w:rsid w:val="000C188C"/>
    <w:rsid w:val="000D58D7"/>
    <w:rsid w:val="00115C64"/>
    <w:rsid w:val="00233A1C"/>
    <w:rsid w:val="002950DF"/>
    <w:rsid w:val="003B666A"/>
    <w:rsid w:val="00506ED9"/>
    <w:rsid w:val="00514259"/>
    <w:rsid w:val="00764937"/>
    <w:rsid w:val="0084717B"/>
    <w:rsid w:val="00991F19"/>
    <w:rsid w:val="00A97C8F"/>
    <w:rsid w:val="00C52D17"/>
    <w:rsid w:val="00E23DC3"/>
    <w:rsid w:val="00EF5B81"/>
    <w:rsid w:val="00F3346A"/>
    <w:rsid w:val="00F94279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247DEF3FE564680A3033F86877D8EBF">
    <w:name w:val="E247DEF3FE564680A3033F86877D8EBF"/>
  </w:style>
  <w:style w:type="paragraph" w:customStyle="1" w:styleId="9DAF37BA98A342EBA1F1A79C5481F7E2">
    <w:name w:val="9DAF37BA98A342EBA1F1A79C5481F7E2"/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paragraph" w:customStyle="1" w:styleId="F30B74048FB34E76A65596B784C7FCA8">
    <w:name w:val="F30B74048FB34E76A65596B784C7FCA8"/>
  </w:style>
  <w:style w:type="paragraph" w:customStyle="1" w:styleId="F5F3B541089F4E5C9675075DCB0FDADA">
    <w:name w:val="F5F3B541089F4E5C9675075DCB0FDADA"/>
  </w:style>
  <w:style w:type="paragraph" w:customStyle="1" w:styleId="3CE64CE143714CA7B36473A941CDEEA4">
    <w:name w:val="3CE64CE143714CA7B36473A941CDEEA4"/>
  </w:style>
  <w:style w:type="paragraph" w:customStyle="1" w:styleId="E5F3A1FE04A6497D96F689825EF3B111">
    <w:name w:val="E5F3A1FE04A6497D96F689825EF3B111"/>
  </w:style>
  <w:style w:type="paragraph" w:customStyle="1" w:styleId="F95A38EF3691430BAB28D81ED3D0F271">
    <w:name w:val="F95A38EF3691430BAB28D81ED3D0F271"/>
    <w:rsid w:val="00764937"/>
  </w:style>
  <w:style w:type="paragraph" w:customStyle="1" w:styleId="CFDD0340310B4B88AE04A5313B88C75A">
    <w:name w:val="CFDD0340310B4B88AE04A5313B88C75A"/>
    <w:rsid w:val="000D58D7"/>
  </w:style>
  <w:style w:type="paragraph" w:customStyle="1" w:styleId="BA904A9A72114B669CFD3ED08712DB67">
    <w:name w:val="BA904A9A72114B669CFD3ED08712DB67"/>
    <w:rsid w:val="000D58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Adres: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66DC6B-7BC0-4D66-9C56-E17084A16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Oriel)</Template>
  <TotalTime>75</TotalTime>
  <Pages>3</Pages>
  <Words>179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جمعية فجر الشرق</vt:lpstr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جمعية فجر الشرق</dc:title>
  <dc:subject>Project Barroc-IT</dc:subject>
  <dc:creator>aurora.levant@hotmail.com</dc:creator>
  <cp:keywords/>
  <cp:lastModifiedBy>Ahmad Khaled</cp:lastModifiedBy>
  <cp:revision>50</cp:revision>
  <cp:lastPrinted>2018-04-09T09:34:00Z</cp:lastPrinted>
  <dcterms:created xsi:type="dcterms:W3CDTF">2018-02-05T14:16:00Z</dcterms:created>
  <dcterms:modified xsi:type="dcterms:W3CDTF">2018-09-04T07:14:00Z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