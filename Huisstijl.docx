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9CCF3" w14:textId="77777777" w:rsidR="00B21AC2" w:rsidRDefault="002E49F1" w:rsidP="00B21AC2">
      <w:pPr>
        <w:pStyle w:val="Geenafstand"/>
        <w:rPr>
          <w:rFonts w:ascii="Arial" w:hAnsi="Arial" w:cs="Arial"/>
          <w:bCs/>
          <w:sz w:val="28"/>
          <w:szCs w:val="28"/>
        </w:rPr>
      </w:pPr>
      <w:r w:rsidRPr="00882661"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EAD0C5C" wp14:editId="0434A870">
                <wp:simplePos x="0" y="0"/>
                <wp:positionH relativeFrom="margin">
                  <wp:align>left</wp:align>
                </wp:positionH>
                <wp:positionV relativeFrom="page">
                  <wp:posOffset>1962150</wp:posOffset>
                </wp:positionV>
                <wp:extent cx="4663440" cy="4152900"/>
                <wp:effectExtent l="0" t="0" r="0" b="0"/>
                <wp:wrapNone/>
                <wp:docPr id="73" name="Rechthoe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415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4E463" w14:textId="1C6EF76D" w:rsidR="00BF5395" w:rsidRPr="00882661" w:rsidRDefault="00157748" w:rsidP="001E7046">
                            <w:pPr>
                              <w:bidi/>
                              <w:jc w:val="right"/>
                              <w:rPr>
                                <w:i/>
                                <w:iCs/>
                                <w:color w:val="9A3D00" w:themeColor="accent1" w:themeShade="8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9A3D00" w:themeColor="accent1" w:themeShade="80"/>
                                  <w:sz w:val="52"/>
                                  <w:szCs w:val="52"/>
                                  <w:rtl/>
                                </w:rPr>
                                <w:alias w:val="Ondertitel"/>
                                <w:id w:val="1423604787"/>
                                <w:placeholder>
                                  <w:docPart w:val="F95A38EF3691430BAB28D81ED3D0F271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Pr="00157748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 xml:space="preserve">Project </w:t>
                                </w:r>
                                <w:proofErr w:type="spellStart"/>
                                <w:r w:rsidRPr="00157748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Barroc</w:t>
                                </w:r>
                                <w:proofErr w:type="spellEnd"/>
                                <w:r w:rsidRPr="00157748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-IT</w:t>
                                </w:r>
                              </w:sdtContent>
                            </w:sdt>
                          </w:p>
                          <w:p w14:paraId="347A927E" w14:textId="77777777" w:rsidR="00BF5395" w:rsidRPr="00882661" w:rsidRDefault="00BF5395" w:rsidP="001E7046">
                            <w:pPr>
                              <w:bidi/>
                              <w:rPr>
                                <w:i/>
                                <w:iCs/>
                                <w:color w:val="244583" w:themeColor="accent2" w:themeShade="80"/>
                                <w:sz w:val="36"/>
                                <w:szCs w:val="36"/>
                              </w:rPr>
                            </w:pPr>
                          </w:p>
                          <w:p w14:paraId="5D52AE3C" w14:textId="0FA4907A" w:rsidR="004334E5" w:rsidRPr="00882661" w:rsidRDefault="004334E5" w:rsidP="004334E5">
                            <w:pPr>
                              <w:bidi/>
                              <w:jc w:val="right"/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Applicatie- en mediaontwikkelaar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 xml:space="preserve">periode </w:t>
                            </w:r>
                            <w:r w:rsidR="00157748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5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 xml:space="preserve">Groep </w:t>
                            </w:r>
                            <w:r w:rsidR="00157748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5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E65B01" w:themeColor="accent1" w:themeShade="BF"/>
                                <w:sz w:val="32"/>
                                <w:szCs w:val="32"/>
                                <w:lang w:bidi="ar-SY"/>
                              </w:rPr>
                              <w:t>Groepsleden: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lang w:bidi="ar-SY"/>
                              </w:rPr>
                              <w:br/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1- Ahmad Khaled</w:t>
                            </w:r>
                          </w:p>
                          <w:p w14:paraId="47F3120E" w14:textId="47DC7EB3" w:rsidR="004334E5" w:rsidRPr="00882661" w:rsidRDefault="004334E5" w:rsidP="004334E5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2- </w:t>
                            </w:r>
                            <w:r w:rsidR="006A03B0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P</w:t>
                            </w:r>
                            <w:r w:rsidR="00FC06ED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ieter Jan </w:t>
                            </w:r>
                            <w:proofErr w:type="spellStart"/>
                            <w:r w:rsidR="00FC06ED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Ko</w:t>
                            </w:r>
                            <w:bookmarkStart w:id="0" w:name="_GoBack"/>
                            <w:bookmarkEnd w:id="0"/>
                            <w:r w:rsidR="00FC06ED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lijn</w:t>
                            </w:r>
                            <w:proofErr w:type="spellEnd"/>
                          </w:p>
                          <w:p w14:paraId="53089041" w14:textId="2EF72D44" w:rsidR="005D2B8D" w:rsidRPr="00882661" w:rsidRDefault="005D2B8D" w:rsidP="005D2B8D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3-</w:t>
                            </w:r>
                            <w:r w:rsidR="00FC06ED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 Laura Kruidhof</w:t>
                            </w:r>
                          </w:p>
                          <w:p w14:paraId="0A930068" w14:textId="7AAA7CB8" w:rsidR="00852883" w:rsidRPr="00882661" w:rsidRDefault="00852883" w:rsidP="00852883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4- </w:t>
                            </w:r>
                            <w:r w:rsidR="00F45A3A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Mohamed Jelle</w:t>
                            </w:r>
                          </w:p>
                          <w:p w14:paraId="448353BF" w14:textId="77777777" w:rsidR="00BF5395" w:rsidRPr="002E49F1" w:rsidRDefault="00BF5395" w:rsidP="002E49F1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D0C5C" id="Rechthoek 89" o:spid="_x0000_s1026" style="position:absolute;margin-left:0;margin-top:154.5pt;width:367.2pt;height:327pt;z-index:251672576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" o:allowincell="f" filled="f" stroked="f">
                <v:textbox>
                  <w:txbxContent>
                    <w:p w14:paraId="78C4E463" w14:textId="1C6EF76D" w:rsidR="00BF5395" w:rsidRPr="00882661" w:rsidRDefault="00157748" w:rsidP="001E7046">
                      <w:pPr>
                        <w:bidi/>
                        <w:jc w:val="right"/>
                        <w:rPr>
                          <w:i/>
                          <w:iCs/>
                          <w:color w:val="9A3D00" w:themeColor="accent1" w:themeShade="8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9A3D00" w:themeColor="accent1" w:themeShade="80"/>
                            <w:sz w:val="52"/>
                            <w:szCs w:val="52"/>
                            <w:rtl/>
                          </w:rPr>
                          <w:alias w:val="Ondertitel"/>
                          <w:id w:val="1423604787"/>
                          <w:placeholder>
                            <w:docPart w:val="F95A38EF3691430BAB28D81ED3D0F271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Pr="00157748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 xml:space="preserve">Project </w:t>
                          </w:r>
                          <w:proofErr w:type="spellStart"/>
                          <w:r w:rsidRPr="00157748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Barroc</w:t>
                          </w:r>
                          <w:proofErr w:type="spellEnd"/>
                          <w:r w:rsidRPr="00157748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-IT</w:t>
                          </w:r>
                        </w:sdtContent>
                      </w:sdt>
                    </w:p>
                    <w:p w14:paraId="347A927E" w14:textId="77777777" w:rsidR="00BF5395" w:rsidRPr="00882661" w:rsidRDefault="00BF5395" w:rsidP="001E7046">
                      <w:pPr>
                        <w:bidi/>
                        <w:rPr>
                          <w:i/>
                          <w:iCs/>
                          <w:color w:val="244583" w:themeColor="accent2" w:themeShade="80"/>
                          <w:sz w:val="36"/>
                          <w:szCs w:val="36"/>
                        </w:rPr>
                      </w:pPr>
                    </w:p>
                    <w:p w14:paraId="5D52AE3C" w14:textId="0FA4907A" w:rsidR="004334E5" w:rsidRPr="00882661" w:rsidRDefault="004334E5" w:rsidP="004334E5">
                      <w:pPr>
                        <w:bidi/>
                        <w:jc w:val="right"/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Applicatie- en mediaontwikkelaar</w:t>
                      </w:r>
                      <w:r w:rsidR="00BF5395"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 xml:space="preserve">periode </w:t>
                      </w:r>
                      <w:r w:rsidR="00157748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5</w:t>
                      </w:r>
                      <w:r w:rsidR="00BF5395"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 xml:space="preserve">Groep </w:t>
                      </w:r>
                      <w:r w:rsidR="00157748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5</w:t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E65B01" w:themeColor="accent1" w:themeShade="BF"/>
                          <w:sz w:val="32"/>
                          <w:szCs w:val="32"/>
                          <w:lang w:bidi="ar-SY"/>
                        </w:rPr>
                        <w:t>Groepsleden:</w:t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lang w:bidi="ar-SY"/>
                        </w:rPr>
                        <w:br/>
                      </w:r>
                      <w:r w:rsidR="00BF5395"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1- Ahmad Khaled</w:t>
                      </w:r>
                    </w:p>
                    <w:p w14:paraId="47F3120E" w14:textId="47DC7EB3" w:rsidR="004334E5" w:rsidRPr="00882661" w:rsidRDefault="004334E5" w:rsidP="004334E5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2- </w:t>
                      </w:r>
                      <w:r w:rsidR="006A03B0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P</w:t>
                      </w:r>
                      <w:r w:rsidR="00FC06ED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ieter Jan </w:t>
                      </w:r>
                      <w:proofErr w:type="spellStart"/>
                      <w:r w:rsidR="00FC06ED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Ko</w:t>
                      </w:r>
                      <w:bookmarkStart w:id="1" w:name="_GoBack"/>
                      <w:bookmarkEnd w:id="1"/>
                      <w:r w:rsidR="00FC06ED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lijn</w:t>
                      </w:r>
                      <w:proofErr w:type="spellEnd"/>
                    </w:p>
                    <w:p w14:paraId="53089041" w14:textId="2EF72D44" w:rsidR="005D2B8D" w:rsidRPr="00882661" w:rsidRDefault="005D2B8D" w:rsidP="005D2B8D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3-</w:t>
                      </w:r>
                      <w:r w:rsidR="00FC06ED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 Laura Kruidhof</w:t>
                      </w:r>
                    </w:p>
                    <w:p w14:paraId="0A930068" w14:textId="7AAA7CB8" w:rsidR="00852883" w:rsidRPr="00882661" w:rsidRDefault="00852883" w:rsidP="00852883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4- </w:t>
                      </w:r>
                      <w:r w:rsidR="00F45A3A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Mohamed Jelle</w:t>
                      </w:r>
                    </w:p>
                    <w:p w14:paraId="448353BF" w14:textId="77777777" w:rsidR="00BF5395" w:rsidRPr="002E49F1" w:rsidRDefault="00BF5395" w:rsidP="002E49F1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rtl/>
                          <w:lang w:bidi="ar-SY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028E3" w:rsidRPr="00882661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5FC0039B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e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677E9AA" id="Groe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LzBwYAANw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HOkcvM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028E3" w:rsidRPr="00882661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64573782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hthoek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B165B" w14:textId="77777777" w:rsidR="00BF5395" w:rsidRDefault="00F45A3A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um"/>
                                    <w:id w:val="28043009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F539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hthoek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" o:allowincell="f" stroked="f">
                    <v:textbox>
                      <w:txbxContent>
                        <w:p w:rsidR="00BF5395" w:rsidRDefault="00074384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um"/>
                              <w:id w:val="28043009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F5395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028E3" w:rsidRPr="00882661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7B35531B" w14:textId="77777777" w:rsidR="00237778" w:rsidRDefault="00237778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21AC2" w14:paraId="021A3599" w14:textId="77777777" w:rsidTr="00B21AC2">
        <w:tc>
          <w:tcPr>
            <w:tcW w:w="8630" w:type="dxa"/>
          </w:tcPr>
          <w:p w14:paraId="47C23FE6" w14:textId="77777777" w:rsidR="00B21AC2" w:rsidRDefault="00B21AC2" w:rsidP="00237778">
            <w:pPr>
              <w:pStyle w:val="Geenafstand"/>
              <w:rPr>
                <w:rFonts w:ascii="Arial" w:hAnsi="Arial" w:cs="Arial"/>
                <w:bCs/>
                <w:sz w:val="28"/>
                <w:szCs w:val="28"/>
              </w:rPr>
            </w:pPr>
            <w:r w:rsidRPr="002E4CA2">
              <w:rPr>
                <w:rFonts w:ascii="Arial" w:hAnsi="Arial" w:cs="Arial"/>
                <w:b/>
                <w:color w:val="852010" w:themeColor="accent3" w:themeShade="BF"/>
                <w:sz w:val="36"/>
                <w:szCs w:val="36"/>
                <w:u w:val="single"/>
              </w:rPr>
              <w:t>Dit is een titel:</w:t>
            </w:r>
            <w:r w:rsidRPr="00B21AC2">
              <w:rPr>
                <w:rFonts w:ascii="Arial" w:hAnsi="Arial" w:cs="Arial"/>
                <w:bCs/>
                <w:color w:val="852010" w:themeColor="accent3" w:themeShade="BF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br/>
            </w:r>
            <w:r>
              <w:rPr>
                <w:rFonts w:ascii="Arial" w:hAnsi="Arial" w:cs="Arial"/>
                <w:bCs/>
                <w:sz w:val="28"/>
                <w:szCs w:val="28"/>
              </w:rPr>
              <w:br/>
            </w:r>
            <w:r w:rsidRPr="00B21AC2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font-type “</w:t>
            </w:r>
            <w:proofErr w:type="spellStart"/>
            <w:r w:rsidR="002E4CA2">
              <w:rPr>
                <w:rFonts w:ascii="Arial" w:hAnsi="Arial" w:cs="Arial"/>
                <w:bCs/>
                <w:sz w:val="28"/>
                <w:szCs w:val="28"/>
              </w:rPr>
              <w:t>Arial</w:t>
            </w:r>
            <w:proofErr w:type="spellEnd"/>
            <w:r w:rsidRPr="00B21AC2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” – font-</w:t>
            </w:r>
            <w:proofErr w:type="spellStart"/>
            <w:r w:rsidRPr="00B21AC2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size</w:t>
            </w:r>
            <w:proofErr w:type="spellEnd"/>
            <w:r w:rsidRPr="00B21AC2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: “18px”</w:t>
            </w:r>
          </w:p>
        </w:tc>
      </w:tr>
      <w:tr w:rsidR="00B21AC2" w14:paraId="79A343D1" w14:textId="77777777" w:rsidTr="00B21AC2">
        <w:tc>
          <w:tcPr>
            <w:tcW w:w="8630" w:type="dxa"/>
          </w:tcPr>
          <w:p w14:paraId="4286D64B" w14:textId="77777777" w:rsidR="00B21AC2" w:rsidRDefault="00B21AC2" w:rsidP="00B21AC2">
            <w:pPr>
              <w:pStyle w:val="Geenafstand"/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</w:pPr>
            <w:r w:rsidRPr="00B21AC2"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Dit is een tussen kop:</w:t>
            </w:r>
          </w:p>
          <w:p w14:paraId="49D7DF6D" w14:textId="77777777" w:rsidR="00B21AC2" w:rsidRDefault="00B21AC2" w:rsidP="00B21AC2">
            <w:pPr>
              <w:pStyle w:val="Geenafstand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br/>
              <w:t>font-type “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Arial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” – font-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size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: “14px” – Vet – Onderstrepen.</w:t>
            </w:r>
          </w:p>
        </w:tc>
      </w:tr>
      <w:tr w:rsidR="00B21AC2" w14:paraId="05432693" w14:textId="77777777" w:rsidTr="00B21AC2">
        <w:tc>
          <w:tcPr>
            <w:tcW w:w="8630" w:type="dxa"/>
          </w:tcPr>
          <w:p w14:paraId="076DA65C" w14:textId="77777777" w:rsidR="00B21AC2" w:rsidRDefault="00B21AC2" w:rsidP="00B21AC2">
            <w:pPr>
              <w:pStyle w:val="Geenafstand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Dit is een tekst:</w:t>
            </w:r>
          </w:p>
          <w:p w14:paraId="1493CD99" w14:textId="77777777" w:rsidR="00B21AC2" w:rsidRDefault="00B21AC2" w:rsidP="00B21AC2">
            <w:pPr>
              <w:pStyle w:val="Geenafstand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br/>
              <w:t>font-type “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Arial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” – font-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size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: “12px” –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Color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: black.</w:t>
            </w:r>
          </w:p>
        </w:tc>
      </w:tr>
    </w:tbl>
    <w:p w14:paraId="7C2B8D85" w14:textId="77777777" w:rsidR="00B21AC2" w:rsidRDefault="00B21AC2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2DE12965" w14:textId="77777777" w:rsidR="00237778" w:rsidRPr="00237778" w:rsidRDefault="00237778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sectPr w:rsidR="00237778" w:rsidRPr="00237778">
      <w:headerReference w:type="default" r:id="rId9"/>
      <w:footerReference w:type="default" r:id="rId10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EA998" w14:textId="77777777" w:rsidR="00074384" w:rsidRDefault="00074384">
      <w:pPr>
        <w:spacing w:after="0" w:line="240" w:lineRule="auto"/>
      </w:pPr>
      <w:r>
        <w:separator/>
      </w:r>
    </w:p>
  </w:endnote>
  <w:endnote w:type="continuationSeparator" w:id="0">
    <w:p w14:paraId="01ED1F63" w14:textId="77777777" w:rsidR="00074384" w:rsidRDefault="0007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11D94" w14:textId="77777777" w:rsidR="00BF5395" w:rsidRDefault="00BF5395">
    <w:pPr>
      <w:pStyle w:val="Voettekst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2E4CA2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7BDCBBAA" wp14:editId="11101075">
              <wp:extent cx="91440" cy="91440"/>
              <wp:effectExtent l="19050" t="19050" r="22860" b="22860"/>
              <wp:docPr id="72" name="Ova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43FE2C3" id="Ova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89FAA" w14:textId="77777777" w:rsidR="00074384" w:rsidRDefault="00074384">
      <w:pPr>
        <w:spacing w:after="0" w:line="240" w:lineRule="auto"/>
      </w:pPr>
      <w:r>
        <w:separator/>
      </w:r>
    </w:p>
  </w:footnote>
  <w:footnote w:type="continuationSeparator" w:id="0">
    <w:p w14:paraId="0E5221FD" w14:textId="77777777" w:rsidR="00074384" w:rsidRDefault="00074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51C90" w14:textId="77777777" w:rsidR="00BF5395" w:rsidRDefault="00BF5395">
    <w:pPr>
      <w:pStyle w:val="Koptekst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t xml:space="preserve">     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F96D24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V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6B56DFE" id="_x0000_t32" coordsize="21600,21600" o:spt="32" o:oned="t" path="m,l21600,21600e" filled="f">
              <v:path arrowok="t" fillok="f" o:connecttype="none"/>
              <o:lock v:ext="edit" shapetype="t"/>
            </v:shapetype>
            <v:shape id="AutoVorm 9" o:spid="_x0000_s1026" type="#_x0000_t32" style="position:absolute;margin-left:0;margin-top:0;width:0;height:806.25pt;z-index:251658752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Lijstmetopsommingstekens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Genummerdelij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511D7C80"/>
    <w:multiLevelType w:val="hybridMultilevel"/>
    <w:tmpl w:val="4B80F11A"/>
    <w:lvl w:ilvl="0" w:tplc="57F83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096"/>
    <w:rsid w:val="00074384"/>
    <w:rsid w:val="00094346"/>
    <w:rsid w:val="00157748"/>
    <w:rsid w:val="001D4532"/>
    <w:rsid w:val="001E7046"/>
    <w:rsid w:val="001F6E7E"/>
    <w:rsid w:val="001F7DDC"/>
    <w:rsid w:val="00237778"/>
    <w:rsid w:val="002E49F1"/>
    <w:rsid w:val="002E4CA2"/>
    <w:rsid w:val="004334E5"/>
    <w:rsid w:val="0055127C"/>
    <w:rsid w:val="00571A4D"/>
    <w:rsid w:val="005A2F55"/>
    <w:rsid w:val="005D1E64"/>
    <w:rsid w:val="005D2B8D"/>
    <w:rsid w:val="00661D3F"/>
    <w:rsid w:val="006A03B0"/>
    <w:rsid w:val="006A6616"/>
    <w:rsid w:val="006C50DC"/>
    <w:rsid w:val="007E0FCD"/>
    <w:rsid w:val="008028E3"/>
    <w:rsid w:val="00852883"/>
    <w:rsid w:val="00882661"/>
    <w:rsid w:val="008B4ACF"/>
    <w:rsid w:val="008C388D"/>
    <w:rsid w:val="009207EF"/>
    <w:rsid w:val="00995D4E"/>
    <w:rsid w:val="00AE27DD"/>
    <w:rsid w:val="00AF31FE"/>
    <w:rsid w:val="00B21AC2"/>
    <w:rsid w:val="00BF5395"/>
    <w:rsid w:val="00D11542"/>
    <w:rsid w:val="00D14172"/>
    <w:rsid w:val="00F45A3A"/>
    <w:rsid w:val="00F82096"/>
    <w:rsid w:val="00FB110D"/>
    <w:rsid w:val="00FB72A0"/>
    <w:rsid w:val="00FC06ED"/>
    <w:rsid w:val="00FC76AA"/>
    <w:rsid w:val="00F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85E3BE7"/>
  <w15:docId w15:val="{7F31AAA3-B4E4-496F-B3BF-5A3F95E9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cstheme="minorHAnsi"/>
      <w:color w:val="414751" w:themeColor="text2" w:themeShade="BF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Titel">
    <w:name w:val="Title"/>
    <w:basedOn w:val="Standaard"/>
    <w:link w:val="Titel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cstheme="minorHAnsi"/>
      <w:i/>
      <w:color w:val="575F6D" w:themeColor="text2"/>
      <w:spacing w:val="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elvanboek">
    <w:name w:val="Book Title"/>
    <w:basedOn w:val="Standaardalinea-lettertype"/>
    <w:uiPriority w:val="33"/>
    <w:qFormat/>
    <w:rPr>
      <w:rFonts w:cs="Times New Roman"/>
      <w:smallCaps/>
      <w:color w:val="000000"/>
      <w:spacing w:val="10"/>
    </w:rPr>
  </w:style>
  <w:style w:type="numbering" w:customStyle="1" w:styleId="Lijstmetopsommingstekens">
    <w:name w:val="Lijst met opsommingstekens"/>
    <w:uiPriority w:val="99"/>
    <w:pPr>
      <w:numPr>
        <w:numId w:val="1"/>
      </w:numPr>
    </w:pPr>
  </w:style>
  <w:style w:type="paragraph" w:styleId="Bijschrift">
    <w:name w:val="caption"/>
    <w:basedOn w:val="Standaard"/>
    <w:next w:val="Standaard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adruk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theme="minorHAnsi"/>
      <w:color w:val="414751" w:themeColor="text2" w:themeShade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theme="minorHAnsi"/>
      <w:color w:val="414751" w:themeColor="text2" w:themeShade="BF"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hAnsiTheme="majorHAnsi" w:cstheme="minorHAnsi"/>
      <w:color w:val="E65B0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cstheme="minorHAnsi"/>
      <w:i/>
      <w:color w:val="E65B0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cstheme="minorHAnsi"/>
      <w:b/>
      <w:color w:val="E65B01" w:themeColor="accent1" w:themeShade="BF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cstheme="minorHAnsi"/>
      <w:b/>
      <w:color w:val="3667C3" w:themeColor="accent2" w:themeShade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cstheme="minorHAnsi"/>
      <w:b/>
      <w:i/>
      <w:color w:val="3667C3" w:themeColor="accent2" w:themeShade="BF"/>
      <w:sz w:val="18"/>
      <w:szCs w:val="18"/>
    </w:rPr>
  </w:style>
  <w:style w:type="character" w:styleId="Intensievebenadrukking">
    <w:name w:val="Intense Emphasis"/>
    <w:basedOn w:val="Standaardalinea-lettertype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at">
    <w:name w:val="Quote"/>
    <w:basedOn w:val="Standaard"/>
    <w:link w:val="CitaatChar"/>
    <w:uiPriority w:val="29"/>
    <w:qFormat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Pr>
      <w:rFonts w:cstheme="minorHAnsi"/>
      <w:i/>
      <w:color w:val="414751" w:themeColor="text2" w:themeShade="BF"/>
      <w:sz w:val="20"/>
      <w:szCs w:val="20"/>
    </w:rPr>
  </w:style>
  <w:style w:type="paragraph" w:styleId="Duidelijkcitaat">
    <w:name w:val="Intense Quote"/>
    <w:basedOn w:val="Citaat"/>
    <w:link w:val="Duidelijkcitaat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cstheme="minorHAnsi"/>
      <w:color w:val="E65B01" w:themeColor="accent1" w:themeShade="BF"/>
      <w:sz w:val="20"/>
      <w:szCs w:val="20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jstalinea">
    <w:name w:val="List Paragraph"/>
    <w:basedOn w:val="Standaard"/>
    <w:uiPriority w:val="36"/>
    <w:unhideWhenUsed/>
    <w:qFormat/>
    <w:pPr>
      <w:ind w:left="720"/>
      <w:contextualSpacing/>
    </w:pPr>
  </w:style>
  <w:style w:type="paragraph" w:styleId="Standaardinspringing">
    <w:name w:val="Normal Indent"/>
    <w:basedOn w:val="Standaard"/>
    <w:uiPriority w:val="99"/>
    <w:unhideWhenUsed/>
    <w:pPr>
      <w:ind w:left="720"/>
      <w:contextualSpacing/>
    </w:pPr>
  </w:style>
  <w:style w:type="numbering" w:customStyle="1" w:styleId="Genummerdelijst">
    <w:name w:val="Genummerde lijst"/>
    <w:uiPriority w:val="99"/>
    <w:pPr>
      <w:numPr>
        <w:numId w:val="2"/>
      </w:numPr>
    </w:pPr>
  </w:style>
  <w:style w:type="character" w:styleId="Tekstvantijdelijkeaanduiding">
    <w:name w:val="Placeholder Text"/>
    <w:basedOn w:val="Standaardalinea-lettertype"/>
    <w:uiPriority w:val="99"/>
    <w:unhideWhenUsed/>
    <w:rPr>
      <w:color w:val="808080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Subtielebenadrukking">
    <w:name w:val="Subtle Emphasis"/>
    <w:basedOn w:val="Standaardalinea-lettertype"/>
    <w:uiPriority w:val="19"/>
    <w:qFormat/>
    <w:rPr>
      <w:i/>
      <w:color w:val="E65B01" w:themeColor="accent1" w:themeShade="BF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b/>
      <w:i/>
      <w:color w:val="3667C3" w:themeColor="accent2" w:themeShade="BF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ardalinea-lettertype"/>
    <w:uiPriority w:val="99"/>
    <w:unhideWhenUsed/>
    <w:rsid w:val="00F82096"/>
    <w:rPr>
      <w:color w:val="D2611C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82096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1E7046"/>
    <w:pPr>
      <w:spacing w:after="0" w:line="240" w:lineRule="auto"/>
    </w:pPr>
    <w:rPr>
      <w:lang w:eastAsia="en-US"/>
    </w:rPr>
  </w:style>
  <w:style w:type="character" w:customStyle="1" w:styleId="nobreak">
    <w:name w:val="nobreak"/>
    <w:basedOn w:val="Standaardalinea-lettertype"/>
    <w:rsid w:val="006C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or\AppData\Roaming\Microsoft\Templates\Rapport%20(thema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5A38EF3691430BAB28D81ED3D0F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F6273-BDA8-4043-B58C-82187D8E0F86}"/>
      </w:docPartPr>
      <w:docPartBody>
        <w:p w:rsidR="00115C64" w:rsidRDefault="00764937" w:rsidP="00764937">
          <w:pPr>
            <w:pStyle w:val="F95A38EF3691430BAB28D81ED3D0F271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C8F"/>
    <w:rsid w:val="00115C64"/>
    <w:rsid w:val="002950DF"/>
    <w:rsid w:val="00514259"/>
    <w:rsid w:val="00764937"/>
    <w:rsid w:val="00991F19"/>
    <w:rsid w:val="00A97C8F"/>
    <w:rsid w:val="00E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247DEF3FE564680A3033F86877D8EBF">
    <w:name w:val="E247DEF3FE564680A3033F86877D8EBF"/>
  </w:style>
  <w:style w:type="paragraph" w:customStyle="1" w:styleId="9DAF37BA98A342EBA1F1A79C5481F7E2">
    <w:name w:val="9DAF37BA98A342EBA1F1A79C5481F7E2"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paragraph" w:customStyle="1" w:styleId="F30B74048FB34E76A65596B784C7FCA8">
    <w:name w:val="F30B74048FB34E76A65596B784C7FCA8"/>
  </w:style>
  <w:style w:type="paragraph" w:customStyle="1" w:styleId="F5F3B541089F4E5C9675075DCB0FDADA">
    <w:name w:val="F5F3B541089F4E5C9675075DCB0FDADA"/>
  </w:style>
  <w:style w:type="paragraph" w:customStyle="1" w:styleId="3CE64CE143714CA7B36473A941CDEEA4">
    <w:name w:val="3CE64CE143714CA7B36473A941CDEEA4"/>
  </w:style>
  <w:style w:type="paragraph" w:customStyle="1" w:styleId="E5F3A1FE04A6497D96F689825EF3B111">
    <w:name w:val="E5F3A1FE04A6497D96F689825EF3B111"/>
  </w:style>
  <w:style w:type="paragraph" w:customStyle="1" w:styleId="F95A38EF3691430BAB28D81ED3D0F271">
    <w:name w:val="F95A38EF3691430BAB28D81ED3D0F271"/>
    <w:rsid w:val="007649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Adres: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6DC6B-7BC0-4D66-9C56-E17084A16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Oriel)</Template>
  <TotalTime>103</TotalTime>
  <Pages>2</Pages>
  <Words>35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جمعية فجر الشرق</vt:lpstr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جمعية فجر الشرق</dc:title>
  <dc:subject>Project Barroc-IT</dc:subject>
  <dc:creator>aurora.levant@hotmail.com</dc:creator>
  <cp:keywords/>
  <cp:lastModifiedBy>Ahmad Khaled</cp:lastModifiedBy>
  <cp:revision>34</cp:revision>
  <cp:lastPrinted>2017-11-16T10:34:00Z</cp:lastPrinted>
  <dcterms:created xsi:type="dcterms:W3CDTF">2017-10-22T09:30:00Z</dcterms:created>
  <dcterms:modified xsi:type="dcterms:W3CDTF">2018-09-03T09:45:00Z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