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3999" w14:textId="7F49E3F4" w:rsidR="001A57AF" w:rsidRPr="001A57AF" w:rsidRDefault="002E49F1" w:rsidP="001A57AF">
      <w:pPr>
        <w:pStyle w:val="Geenafstand"/>
        <w:rPr>
          <w:rFonts w:ascii="Arial" w:hAnsi="Arial" w:cs="Arial"/>
          <w:bCs/>
          <w:sz w:val="28"/>
          <w:szCs w:val="28"/>
        </w:rPr>
      </w:pPr>
      <w:r w:rsidRPr="00882661"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18C09BB" wp14:editId="0434A870">
                <wp:simplePos x="0" y="0"/>
                <wp:positionH relativeFrom="margin">
                  <wp:align>left</wp:align>
                </wp:positionH>
                <wp:positionV relativeFrom="page">
                  <wp:posOffset>1962150</wp:posOffset>
                </wp:positionV>
                <wp:extent cx="4663440" cy="4276725"/>
                <wp:effectExtent l="0" t="0" r="0" b="9525"/>
                <wp:wrapNone/>
                <wp:docPr id="73" name="Rechthoek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427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F4BD9" w14:textId="572544DF" w:rsidR="00B95861" w:rsidRDefault="00870FD9" w:rsidP="00B95861">
                            <w:pPr>
                              <w:bidi/>
                              <w:jc w:val="right"/>
                              <w:rPr>
                                <w:i/>
                                <w:iCs/>
                                <w:color w:val="9A3D00" w:themeColor="accent1" w:themeShade="8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hint="cs"/>
                                  <w:i/>
                                  <w:iCs/>
                                  <w:color w:val="9A3D00" w:themeColor="accent1" w:themeShade="80"/>
                                  <w:sz w:val="52"/>
                                  <w:szCs w:val="52"/>
                                  <w:rtl/>
                                </w:rPr>
                                <w:alias w:val="Ondertitel"/>
                                <w:id w:val="1423604787"/>
                                <w:placeholder>
                                  <w:docPart w:val="BA904A9A72114B669CFD3ED08712DB67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863E8" w:rsidRPr="003863E8">
                                  <w:rPr>
                                    <w:rFonts w:hint="cs"/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 xml:space="preserve">Project </w:t>
                                </w:r>
                                <w:proofErr w:type="spellStart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Barroc</w:t>
                                </w:r>
                                <w:proofErr w:type="spellEnd"/>
                                <w:r w:rsidR="003863E8" w:rsidRPr="003863E8">
                                  <w:rPr>
                                    <w:i/>
                                    <w:iCs/>
                                    <w:color w:val="9A3D00" w:themeColor="accent1" w:themeShade="80"/>
                                    <w:sz w:val="52"/>
                                    <w:szCs w:val="52"/>
                                  </w:rPr>
                                  <w:t>-IT</w:t>
                                </w:r>
                              </w:sdtContent>
                            </w:sdt>
                          </w:p>
                          <w:p w14:paraId="13ADB0A2" w14:textId="77777777" w:rsidR="00B95861" w:rsidRDefault="00B95861" w:rsidP="00B95861">
                            <w:pPr>
                              <w:bidi/>
                              <w:rPr>
                                <w:i/>
                                <w:iCs/>
                                <w:color w:val="244583" w:themeColor="accent2" w:themeShade="80"/>
                                <w:sz w:val="36"/>
                                <w:szCs w:val="36"/>
                              </w:rPr>
                            </w:pPr>
                          </w:p>
                          <w:p w14:paraId="1CAD12FC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Applicatie- en mediaontwikkelaar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periode 5</w:t>
                            </w: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br/>
                              <w:t>Groep 5</w:t>
                            </w:r>
                          </w:p>
                          <w:p w14:paraId="095DE071" w14:textId="6352B267" w:rsidR="00B95861" w:rsidRDefault="001A57AF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32"/>
                                <w:szCs w:val="32"/>
                                <w:lang w:bidi="ar-SY"/>
                              </w:rPr>
                              <w:t>Materiaal- en middelenlijst</w:t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rtl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color w:val="E65B01" w:themeColor="accent1" w:themeShade="BF"/>
                                <w:sz w:val="32"/>
                                <w:szCs w:val="32"/>
                                <w:lang w:bidi="ar-SY"/>
                              </w:rPr>
                              <w:t>Groepsleden:</w:t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sz w:val="24"/>
                                <w:szCs w:val="24"/>
                                <w:lang w:bidi="ar-SY"/>
                              </w:rPr>
                              <w:br/>
                            </w:r>
                            <w:r w:rsidR="00B95861">
                              <w:rPr>
                                <w:rFonts w:ascii="Berlin Sans FB" w:hAnsi="Berlin Sans FB" w:cs="Times New Roman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br/>
                              <w:t>1- Ahmad Khaled</w:t>
                            </w:r>
                          </w:p>
                          <w:p w14:paraId="7177FB41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 xml:space="preserve">2- Pieter Jan </w:t>
                            </w:r>
                            <w:proofErr w:type="spellStart"/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Kolijn</w:t>
                            </w:r>
                            <w:proofErr w:type="spellEnd"/>
                          </w:p>
                          <w:p w14:paraId="22EEF343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3- Laura Kruidhof</w:t>
                            </w:r>
                          </w:p>
                          <w:p w14:paraId="43F7148D" w14:textId="77777777" w:rsidR="00B95861" w:rsidRDefault="00B95861" w:rsidP="00B95861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</w:pPr>
                            <w:r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sz w:val="24"/>
                                <w:szCs w:val="24"/>
                                <w:lang w:bidi="ar-SY"/>
                              </w:rPr>
                              <w:t>4- Mohamed Jelle</w:t>
                            </w:r>
                          </w:p>
                          <w:p w14:paraId="39FCF3AD" w14:textId="77777777" w:rsidR="00BF5395" w:rsidRPr="00B95861" w:rsidRDefault="00BF5395" w:rsidP="00CF40E5">
                            <w:pPr>
                              <w:bidi/>
                              <w:jc w:val="right"/>
                              <w:rPr>
                                <w:rFonts w:ascii="Berlin Sans FB" w:hAnsi="Berlin Sans FB" w:cstheme="minorBidi"/>
                                <w:color w:val="FEB686" w:themeColor="accent1" w:themeTint="99"/>
                                <w:rtl/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C09BB" id="Rechthoek 89" o:spid="_x0000_s1026" style="position:absolute;margin-left:0;margin-top:154.5pt;width:367.2pt;height:336.75pt;z-index:251672576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6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" o:allowincell="f" filled="f" stroked="f">
                <v:textbox>
                  <w:txbxContent>
                    <w:p w14:paraId="681F4BD9" w14:textId="572544DF" w:rsidR="00B95861" w:rsidRDefault="00DE445B" w:rsidP="00B95861">
                      <w:pPr>
                        <w:bidi/>
                        <w:jc w:val="right"/>
                        <w:rPr>
                          <w:i/>
                          <w:iCs/>
                          <w:color w:val="9A3D00" w:themeColor="accent1" w:themeShade="8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hint="cs"/>
                            <w:i/>
                            <w:iCs/>
                            <w:color w:val="9A3D00" w:themeColor="accent1" w:themeShade="80"/>
                            <w:sz w:val="52"/>
                            <w:szCs w:val="52"/>
                            <w:rtl/>
                          </w:rPr>
                          <w:alias w:val="Ondertitel"/>
                          <w:id w:val="1423604787"/>
                          <w:placeholder>
                            <w:docPart w:val="BA904A9A72114B669CFD3ED08712DB67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3863E8" w:rsidRPr="003863E8">
                            <w:rPr>
                              <w:rFonts w:hint="cs"/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 xml:space="preserve">Project </w:t>
                          </w:r>
                          <w:proofErr w:type="spellStart"/>
                          <w:r w:rsidR="003863E8"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Barroc</w:t>
                          </w:r>
                          <w:proofErr w:type="spellEnd"/>
                          <w:r w:rsidR="003863E8" w:rsidRPr="003863E8">
                            <w:rPr>
                              <w:i/>
                              <w:iCs/>
                              <w:color w:val="9A3D00" w:themeColor="accent1" w:themeShade="80"/>
                              <w:sz w:val="52"/>
                              <w:szCs w:val="52"/>
                            </w:rPr>
                            <w:t>-IT</w:t>
                          </w:r>
                        </w:sdtContent>
                      </w:sdt>
                    </w:p>
                    <w:p w14:paraId="13ADB0A2" w14:textId="77777777" w:rsidR="00B95861" w:rsidRDefault="00B95861" w:rsidP="00B95861">
                      <w:pPr>
                        <w:bidi/>
                        <w:rPr>
                          <w:i/>
                          <w:iCs/>
                          <w:color w:val="244583" w:themeColor="accent2" w:themeShade="80"/>
                          <w:sz w:val="36"/>
                          <w:szCs w:val="36"/>
                        </w:rPr>
                      </w:pPr>
                    </w:p>
                    <w:p w14:paraId="1CAD12FC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Applicatie- en mediaontwikkelaar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periode 5</w:t>
                      </w: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br/>
                        <w:t>Groep 5</w:t>
                      </w:r>
                    </w:p>
                    <w:p w14:paraId="095DE071" w14:textId="6352B267" w:rsidR="00B95861" w:rsidRDefault="001A57AF" w:rsidP="00B95861">
                      <w:pPr>
                        <w:bidi/>
                        <w:jc w:val="right"/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="Times New Roman"/>
                          <w:color w:val="FEB686" w:themeColor="accent1" w:themeTint="99"/>
                          <w:sz w:val="32"/>
                          <w:szCs w:val="32"/>
                          <w:lang w:bidi="ar-SY"/>
                        </w:rPr>
                        <w:t>Materiaal- en middelenlijst</w:t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rtl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color w:val="E65B01" w:themeColor="accent1" w:themeShade="BF"/>
                          <w:sz w:val="32"/>
                          <w:szCs w:val="32"/>
                          <w:lang w:bidi="ar-SY"/>
                        </w:rPr>
                        <w:t>Groepsleden:</w:t>
                      </w:r>
                      <w:r w:rsidR="00B95861">
                        <w:rPr>
                          <w:rFonts w:ascii="Berlin Sans FB" w:hAnsi="Berlin Sans FB" w:cs="Times New Roman"/>
                          <w:sz w:val="24"/>
                          <w:szCs w:val="24"/>
                          <w:lang w:bidi="ar-SY"/>
                        </w:rPr>
                        <w:br/>
                      </w:r>
                      <w:r w:rsidR="00B95861">
                        <w:rPr>
                          <w:rFonts w:ascii="Berlin Sans FB" w:hAnsi="Berlin Sans FB" w:cs="Times New Roman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br/>
                        <w:t>1- Ahmad Khaled</w:t>
                      </w:r>
                    </w:p>
                    <w:p w14:paraId="7177FB41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 xml:space="preserve">2- Pieter Jan </w:t>
                      </w:r>
                      <w:proofErr w:type="spellStart"/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Kolijn</w:t>
                      </w:r>
                      <w:proofErr w:type="spellEnd"/>
                    </w:p>
                    <w:p w14:paraId="22EEF343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3- Laura Kruidhof</w:t>
                      </w:r>
                    </w:p>
                    <w:p w14:paraId="43F7148D" w14:textId="77777777" w:rsidR="00B95861" w:rsidRDefault="00B95861" w:rsidP="00B95861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</w:pPr>
                      <w:r>
                        <w:rPr>
                          <w:rFonts w:ascii="Berlin Sans FB" w:hAnsi="Berlin Sans FB" w:cstheme="minorBidi"/>
                          <w:color w:val="FEB686" w:themeColor="accent1" w:themeTint="99"/>
                          <w:sz w:val="24"/>
                          <w:szCs w:val="24"/>
                          <w:lang w:bidi="ar-SY"/>
                        </w:rPr>
                        <w:t>4- Mohamed Jelle</w:t>
                      </w:r>
                    </w:p>
                    <w:p w14:paraId="39FCF3AD" w14:textId="77777777" w:rsidR="00BF5395" w:rsidRPr="00B95861" w:rsidRDefault="00BF5395" w:rsidP="00CF40E5">
                      <w:pPr>
                        <w:bidi/>
                        <w:jc w:val="right"/>
                        <w:rPr>
                          <w:rFonts w:ascii="Berlin Sans FB" w:hAnsi="Berlin Sans FB" w:cstheme="minorBidi"/>
                          <w:color w:val="FEB686" w:themeColor="accent1" w:themeTint="99"/>
                          <w:rtl/>
                          <w:lang w:bidi="ar-SY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8028E3" w:rsidRPr="00882661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anchorId="245E40F0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e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677E9AA" id="Groep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HLzBwYAANw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8028E3" w:rsidRPr="00882661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anchorId="4EEE050A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hthoek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C1935" w14:textId="77777777" w:rsidR="00BF5395" w:rsidRDefault="00870FD9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um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BF5395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EEE050A" id="Rechthoek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" o:allowincell="f" stroked="f">
                    <v:textbox>
                      <w:txbxContent>
                        <w:p w14:paraId="6ACC1935" w14:textId="77777777" w:rsidR="00BF5395" w:rsidRDefault="00DE445B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um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F5395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028E3" w:rsidRPr="00882661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34566221" w14:textId="77777777" w:rsidR="001A57AF" w:rsidRDefault="001A57AF" w:rsidP="001A57AF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C887826" w14:textId="50BB1661" w:rsidR="001A57AF" w:rsidRPr="00704B03" w:rsidRDefault="001A57AF" w:rsidP="001A57AF">
      <w:pPr>
        <w:spacing w:after="0" w:line="240" w:lineRule="auto"/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</w:pPr>
      <w:r w:rsidRPr="00704B03"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  <w:t>Website</w:t>
      </w:r>
    </w:p>
    <w:p w14:paraId="1A763448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  <w:lang w:val="en-US"/>
        </w:rPr>
        <w:t>PHPStorm</w:t>
      </w:r>
      <w:proofErr w:type="spellEnd"/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 Versie 2017.3.4 Build #PS-173.4548.32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43C065FA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PHP Versie 7.2.2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47150E06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XAMPP Versie 3.2.2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0DC7CCBB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Apache Versie 2.4.29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4505DF86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  <w:lang w:val="en-US"/>
        </w:rPr>
        <w:t>PHPMyAdmin</w:t>
      </w:r>
      <w:proofErr w:type="spellEnd"/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 Versie 4.7.9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0D5CFD5C" w14:textId="77777777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eastAsia="Arial" w:hAnsi="Arial" w:cs="Arial"/>
          <w:color w:val="000000"/>
          <w:sz w:val="24"/>
          <w:szCs w:val="28"/>
          <w:lang w:val="en-US"/>
        </w:rPr>
        <w:t xml:space="preserve">MySQL Versie 10.1.30.0 </w:t>
      </w:r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4370788E" w14:textId="25129BFB" w:rsidR="001A57AF" w:rsidRDefault="001A57AF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Webbrowser</w:t>
      </w:r>
    </w:p>
    <w:p w14:paraId="55F6BC5B" w14:textId="57FF7E5C" w:rsidR="001C1E78" w:rsidRDefault="001C1E78" w:rsidP="001A57AF">
      <w:pPr>
        <w:pStyle w:val="Lijstalinea"/>
        <w:numPr>
          <w:ilvl w:val="0"/>
          <w:numId w:val="8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8"/>
        </w:rPr>
        <w:t>Gitkraken</w:t>
      </w:r>
      <w:proofErr w:type="spellEnd"/>
      <w:r w:rsidR="003640A6">
        <w:rPr>
          <w:rFonts w:ascii="Arial" w:eastAsia="Arial" w:hAnsi="Arial" w:cs="Arial" w:hint="cs"/>
          <w:color w:val="000000"/>
          <w:sz w:val="24"/>
          <w:szCs w:val="28"/>
          <w:rtl/>
        </w:rPr>
        <w:t xml:space="preserve"> </w:t>
      </w:r>
      <w:r w:rsidR="003640A6">
        <w:rPr>
          <w:rFonts w:ascii="Arial" w:eastAsia="Arial" w:hAnsi="Arial" w:cs="Arial"/>
          <w:color w:val="000000"/>
          <w:sz w:val="24"/>
          <w:szCs w:val="28"/>
        </w:rPr>
        <w:t xml:space="preserve">versie </w:t>
      </w:r>
      <w:r w:rsidR="00DE445B">
        <w:rPr>
          <w:rFonts w:ascii="Arial" w:eastAsia="Arial" w:hAnsi="Arial" w:cs="Arial"/>
          <w:color w:val="000000"/>
          <w:sz w:val="24"/>
          <w:szCs w:val="28"/>
        </w:rPr>
        <w:t xml:space="preserve">4.0.2 </w:t>
      </w:r>
      <w:r w:rsidR="00DE445B"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 xml:space="preserve">of </w:t>
      </w:r>
      <w:proofErr w:type="spellStart"/>
      <w:r w:rsidR="00DE445B">
        <w:rPr>
          <w:rFonts w:ascii="Arial" w:eastAsia="Arial" w:hAnsi="Arial" w:cs="Arial"/>
          <w:b/>
          <w:color w:val="000000"/>
          <w:sz w:val="24"/>
          <w:szCs w:val="28"/>
          <w:lang w:val="en-US"/>
        </w:rPr>
        <w:t>hoger</w:t>
      </w:r>
      <w:proofErr w:type="spellEnd"/>
    </w:p>
    <w:p w14:paraId="6B0A46A3" w14:textId="77777777" w:rsidR="001A57AF" w:rsidRDefault="001A57AF" w:rsidP="001A57AF">
      <w:p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444C22C" w14:textId="77777777" w:rsidR="001A57AF" w:rsidRPr="00907DFF" w:rsidRDefault="001A57AF" w:rsidP="001A57AF">
      <w:pPr>
        <w:spacing w:after="0" w:line="240" w:lineRule="auto"/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</w:pPr>
      <w:r w:rsidRPr="00907DFF">
        <w:rPr>
          <w:rFonts w:ascii="Arial" w:eastAsia="Arial" w:hAnsi="Arial" w:cs="Arial"/>
          <w:b/>
          <w:color w:val="E65B01" w:themeColor="accent1" w:themeShade="BF"/>
          <w:sz w:val="28"/>
          <w:szCs w:val="28"/>
        </w:rPr>
        <w:t>Algemeen</w:t>
      </w:r>
    </w:p>
    <w:p w14:paraId="19395C24" w14:textId="6B4E9B68" w:rsidR="001A57AF" w:rsidRPr="001C1E78" w:rsidRDefault="00E105E8" w:rsidP="001C1E78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Microsoft office pakket</w:t>
      </w:r>
    </w:p>
    <w:p w14:paraId="48909B1B" w14:textId="77777777" w:rsidR="001A57AF" w:rsidRDefault="001A57AF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 xml:space="preserve">Laptop/pc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8"/>
        </w:rPr>
        <w:t>met Windows 8 of hoger</w:t>
      </w:r>
    </w:p>
    <w:p w14:paraId="6E9B4654" w14:textId="71B1AB20" w:rsidR="001A57AF" w:rsidRDefault="001A57AF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1.8 GHz of sneller, 2GB Ram, 130GB Vrije ruimte, Videokaart die minimaal 720p aankan.</w:t>
      </w:r>
    </w:p>
    <w:p w14:paraId="47FECDFB" w14:textId="0968E685" w:rsidR="00252AB0" w:rsidRDefault="00CE0598" w:rsidP="001A57AF">
      <w:pPr>
        <w:pStyle w:val="Lijstalinea"/>
        <w:numPr>
          <w:ilvl w:val="0"/>
          <w:numId w:val="9"/>
        </w:numPr>
        <w:spacing w:after="0" w:line="240" w:lineRule="auto"/>
        <w:rPr>
          <w:rFonts w:ascii="Arial" w:eastAsia="Arial" w:hAnsi="Arial" w:cs="Arial"/>
          <w:color w:val="000000"/>
          <w:sz w:val="24"/>
          <w:szCs w:val="28"/>
        </w:rPr>
      </w:pPr>
      <w:r>
        <w:rPr>
          <w:rFonts w:ascii="Arial" w:eastAsia="Arial" w:hAnsi="Arial" w:cs="Arial"/>
          <w:color w:val="000000"/>
          <w:sz w:val="24"/>
          <w:szCs w:val="28"/>
        </w:rPr>
        <w:t>S</w:t>
      </w:r>
      <w:r w:rsidRPr="00CE0598">
        <w:rPr>
          <w:rFonts w:ascii="Arial" w:eastAsia="Arial" w:hAnsi="Arial" w:cs="Arial"/>
          <w:color w:val="000000"/>
          <w:sz w:val="24"/>
          <w:szCs w:val="28"/>
        </w:rPr>
        <w:t>chriften, potloden</w:t>
      </w:r>
      <w:r>
        <w:rPr>
          <w:rFonts w:ascii="Arial" w:eastAsia="Arial" w:hAnsi="Arial" w:cs="Arial"/>
          <w:color w:val="000000"/>
          <w:sz w:val="24"/>
          <w:szCs w:val="28"/>
        </w:rPr>
        <w:t>,</w:t>
      </w:r>
      <w:r w:rsidRPr="00CE0598">
        <w:rPr>
          <w:rFonts w:ascii="Arial" w:eastAsia="Arial" w:hAnsi="Arial" w:cs="Arial"/>
          <w:color w:val="000000"/>
          <w:sz w:val="24"/>
          <w:szCs w:val="28"/>
        </w:rPr>
        <w:t xml:space="preserve"> pennen</w:t>
      </w:r>
      <w:r>
        <w:rPr>
          <w:rFonts w:ascii="Arial" w:eastAsia="Arial" w:hAnsi="Arial" w:cs="Arial"/>
          <w:color w:val="000000"/>
          <w:sz w:val="24"/>
          <w:szCs w:val="28"/>
        </w:rPr>
        <w:t xml:space="preserve"> en folders</w:t>
      </w:r>
    </w:p>
    <w:p w14:paraId="7F192305" w14:textId="77777777" w:rsidR="001702BC" w:rsidRPr="00643F9F" w:rsidRDefault="001702BC" w:rsidP="00643F9F">
      <w:pPr>
        <w:snapToGrid w:val="0"/>
        <w:spacing w:line="240" w:lineRule="auto"/>
        <w:rPr>
          <w:color w:val="59150B" w:themeColor="accent3" w:themeShade="80"/>
        </w:rPr>
      </w:pPr>
    </w:p>
    <w:sectPr w:rsidR="001702BC" w:rsidRPr="00643F9F">
      <w:headerReference w:type="default" r:id="rId9"/>
      <w:footerReference w:type="default" r:id="rId10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2D9092" w14:textId="77777777" w:rsidR="00094BBE" w:rsidRDefault="00094BBE">
      <w:pPr>
        <w:spacing w:after="0" w:line="240" w:lineRule="auto"/>
      </w:pPr>
      <w:r>
        <w:separator/>
      </w:r>
    </w:p>
  </w:endnote>
  <w:endnote w:type="continuationSeparator" w:id="0">
    <w:p w14:paraId="75100614" w14:textId="77777777" w:rsidR="00094BBE" w:rsidRDefault="0009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5967D" w14:textId="77777777" w:rsidR="00BF5395" w:rsidRDefault="00BF5395">
    <w:pPr>
      <w:pStyle w:val="Voettekst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5270A6"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C88E7DC" wp14:editId="11101075">
              <wp:extent cx="91440" cy="91440"/>
              <wp:effectExtent l="19050" t="19050" r="22860" b="22860"/>
              <wp:docPr id="72" name="Ova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43FE2C3" id="Ova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B053D" w14:textId="77777777" w:rsidR="00094BBE" w:rsidRDefault="00094BBE">
      <w:pPr>
        <w:spacing w:after="0" w:line="240" w:lineRule="auto"/>
      </w:pPr>
      <w:r>
        <w:separator/>
      </w:r>
    </w:p>
  </w:footnote>
  <w:footnote w:type="continuationSeparator" w:id="0">
    <w:p w14:paraId="7F74C81A" w14:textId="77777777" w:rsidR="00094BBE" w:rsidRDefault="00094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4B8E7" w14:textId="77777777" w:rsidR="00BF5395" w:rsidRDefault="00BF5395">
    <w:pPr>
      <w:pStyle w:val="Koptekst"/>
    </w:pPr>
    <w:r>
      <w:ptab w:relativeTo="margin" w:alignment="right" w:leader="none"/>
    </w:r>
    <w:sdt>
      <w:sdtPr>
        <w:id w:val="801271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EndPr/>
      <w:sdtContent>
        <w:r>
          <w:t xml:space="preserve">     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C441FE9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V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6B56DFE" id="_x0000_t32" coordsize="21600,21600" o:spt="32" o:oned="t" path="m,l21600,21600e" filled="f">
              <v:path arrowok="t" fillok="f" o:connecttype="none"/>
              <o:lock v:ext="edit" shapetype="t"/>
            </v:shapetype>
            <v:shape id="AutoVorm 9" o:spid="_x0000_s1026" type="#_x0000_t32" style="position:absolute;margin-left:0;margin-top:0;width:0;height:806.25pt;z-index:251658752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Lijstmetopsommingstekens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Genummerdelij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EF138D8"/>
    <w:multiLevelType w:val="hybridMultilevel"/>
    <w:tmpl w:val="E90E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D7C80"/>
    <w:multiLevelType w:val="hybridMultilevel"/>
    <w:tmpl w:val="4B80F11A"/>
    <w:lvl w:ilvl="0" w:tplc="57F83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E4B38"/>
    <w:multiLevelType w:val="hybridMultilevel"/>
    <w:tmpl w:val="E70C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096"/>
    <w:rsid w:val="000222C2"/>
    <w:rsid w:val="00070904"/>
    <w:rsid w:val="00074384"/>
    <w:rsid w:val="00094346"/>
    <w:rsid w:val="00094BBE"/>
    <w:rsid w:val="000A5CC2"/>
    <w:rsid w:val="00107232"/>
    <w:rsid w:val="00107F6B"/>
    <w:rsid w:val="0016734A"/>
    <w:rsid w:val="001702BC"/>
    <w:rsid w:val="001A57AF"/>
    <w:rsid w:val="001C1E78"/>
    <w:rsid w:val="001C4310"/>
    <w:rsid w:val="001D4532"/>
    <w:rsid w:val="001E7046"/>
    <w:rsid w:val="001F6E7E"/>
    <w:rsid w:val="00237778"/>
    <w:rsid w:val="00252AB0"/>
    <w:rsid w:val="002E49F1"/>
    <w:rsid w:val="002E4CA2"/>
    <w:rsid w:val="00343DE9"/>
    <w:rsid w:val="00351837"/>
    <w:rsid w:val="00352246"/>
    <w:rsid w:val="003640A6"/>
    <w:rsid w:val="003863E8"/>
    <w:rsid w:val="003B0C96"/>
    <w:rsid w:val="003B5219"/>
    <w:rsid w:val="003E5BFF"/>
    <w:rsid w:val="00433173"/>
    <w:rsid w:val="004334E5"/>
    <w:rsid w:val="004676CD"/>
    <w:rsid w:val="004F1979"/>
    <w:rsid w:val="005270A6"/>
    <w:rsid w:val="0055127C"/>
    <w:rsid w:val="00567D0C"/>
    <w:rsid w:val="00571A4D"/>
    <w:rsid w:val="00582812"/>
    <w:rsid w:val="00582E86"/>
    <w:rsid w:val="00596285"/>
    <w:rsid w:val="005A2F55"/>
    <w:rsid w:val="005D1E64"/>
    <w:rsid w:val="005D2B8D"/>
    <w:rsid w:val="005F4C39"/>
    <w:rsid w:val="00643F9F"/>
    <w:rsid w:val="00661D3F"/>
    <w:rsid w:val="00673A72"/>
    <w:rsid w:val="006A5FF4"/>
    <w:rsid w:val="006C08D6"/>
    <w:rsid w:val="006C50DC"/>
    <w:rsid w:val="006E26C1"/>
    <w:rsid w:val="006E42CC"/>
    <w:rsid w:val="006E7C6C"/>
    <w:rsid w:val="00704B03"/>
    <w:rsid w:val="007855A1"/>
    <w:rsid w:val="007E372D"/>
    <w:rsid w:val="008028E3"/>
    <w:rsid w:val="008201FC"/>
    <w:rsid w:val="00852883"/>
    <w:rsid w:val="00866286"/>
    <w:rsid w:val="00870FD9"/>
    <w:rsid w:val="00882661"/>
    <w:rsid w:val="00890F06"/>
    <w:rsid w:val="008A3F53"/>
    <w:rsid w:val="008A7D7F"/>
    <w:rsid w:val="008B4ACF"/>
    <w:rsid w:val="008C388D"/>
    <w:rsid w:val="00907DFF"/>
    <w:rsid w:val="00995D4E"/>
    <w:rsid w:val="00AA5F51"/>
    <w:rsid w:val="00AF31FE"/>
    <w:rsid w:val="00B21AC2"/>
    <w:rsid w:val="00B23452"/>
    <w:rsid w:val="00B33BBF"/>
    <w:rsid w:val="00B95861"/>
    <w:rsid w:val="00BB1E6A"/>
    <w:rsid w:val="00BF5395"/>
    <w:rsid w:val="00C6440F"/>
    <w:rsid w:val="00CA329F"/>
    <w:rsid w:val="00CE0598"/>
    <w:rsid w:val="00CF31D8"/>
    <w:rsid w:val="00CF40E5"/>
    <w:rsid w:val="00D11542"/>
    <w:rsid w:val="00D14172"/>
    <w:rsid w:val="00D92FC0"/>
    <w:rsid w:val="00DE0825"/>
    <w:rsid w:val="00DE445B"/>
    <w:rsid w:val="00E105E8"/>
    <w:rsid w:val="00E553B7"/>
    <w:rsid w:val="00E72022"/>
    <w:rsid w:val="00E92D66"/>
    <w:rsid w:val="00F2438B"/>
    <w:rsid w:val="00F82096"/>
    <w:rsid w:val="00FB110D"/>
    <w:rsid w:val="00FB72A0"/>
    <w:rsid w:val="00FC76AA"/>
    <w:rsid w:val="00FD5221"/>
    <w:rsid w:val="00FD5FC4"/>
    <w:rsid w:val="00FF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350D0C0"/>
  <w15:docId w15:val="{7F31AAA3-B4E4-496F-B3BF-5A3F95E9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rFonts w:cstheme="minorHAnsi"/>
      <w:color w:val="414751" w:themeColor="text2" w:themeShade="BF"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inorHAnsi"/>
      <w:color w:val="414751" w:themeColor="text2" w:themeShade="BF"/>
      <w:sz w:val="28"/>
      <w:szCs w:val="28"/>
    </w:rPr>
  </w:style>
  <w:style w:type="paragraph" w:styleId="Titel">
    <w:name w:val="Title"/>
    <w:basedOn w:val="Standaard"/>
    <w:link w:val="Titel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</w:rPr>
  </w:style>
  <w:style w:type="paragraph" w:styleId="Ondertitel">
    <w:name w:val="Subtitle"/>
    <w:basedOn w:val="Standaard"/>
    <w:link w:val="Ondertitel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cstheme="minorHAnsi"/>
      <w:i/>
      <w:color w:val="575F6D" w:themeColor="text2"/>
      <w:spacing w:val="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elvanboek">
    <w:name w:val="Book Title"/>
    <w:basedOn w:val="Standaardalinea-lettertype"/>
    <w:uiPriority w:val="33"/>
    <w:qFormat/>
    <w:rPr>
      <w:rFonts w:cs="Times New Roman"/>
      <w:smallCaps/>
      <w:color w:val="000000"/>
      <w:spacing w:val="10"/>
    </w:rPr>
  </w:style>
  <w:style w:type="numbering" w:customStyle="1" w:styleId="Lijstmetopsommingstekens">
    <w:name w:val="Lijst met opsommingstekens"/>
    <w:uiPriority w:val="99"/>
    <w:pPr>
      <w:numPr>
        <w:numId w:val="1"/>
      </w:numPr>
    </w:pPr>
  </w:style>
  <w:style w:type="paragraph" w:styleId="Bijschrift">
    <w:name w:val="caption"/>
    <w:basedOn w:val="Standaard"/>
    <w:next w:val="Standaard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Nadruk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Pr>
      <w:rFonts w:cstheme="minorHAnsi"/>
      <w:color w:val="414751" w:themeColor="text2" w:themeShade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cstheme="minorHAnsi"/>
      <w:color w:val="414751" w:themeColor="text2" w:themeShade="BF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hAnsiTheme="majorHAnsi" w:cstheme="minorHAnsi"/>
      <w:color w:val="E65B0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cstheme="minorHAnsi"/>
      <w:i/>
      <w:color w:val="E65B0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cstheme="minorHAnsi"/>
      <w:b/>
      <w:color w:val="E65B01" w:themeColor="accent1" w:themeShade="BF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cstheme="minorHAnsi"/>
      <w:b/>
      <w:i/>
      <w:color w:val="E65B01" w:themeColor="accent1" w:themeShade="BF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cstheme="minorHAnsi"/>
      <w:b/>
      <w:color w:val="3667C3" w:themeColor="accent2" w:themeShade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cstheme="minorHAnsi"/>
      <w:b/>
      <w:i/>
      <w:color w:val="3667C3" w:themeColor="accent2" w:themeShade="BF"/>
      <w:sz w:val="18"/>
      <w:szCs w:val="18"/>
    </w:rPr>
  </w:style>
  <w:style w:type="character" w:styleId="Intensievebenadrukking">
    <w:name w:val="Intense Emphasis"/>
    <w:basedOn w:val="Standaardalinea-lettertype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at">
    <w:name w:val="Quote"/>
    <w:basedOn w:val="Standaard"/>
    <w:link w:val="CitaatChar"/>
    <w:uiPriority w:val="29"/>
    <w:qFormat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Pr>
      <w:rFonts w:cstheme="minorHAnsi"/>
      <w:i/>
      <w:color w:val="414751" w:themeColor="text2" w:themeShade="BF"/>
      <w:sz w:val="20"/>
      <w:szCs w:val="20"/>
    </w:rPr>
  </w:style>
  <w:style w:type="paragraph" w:styleId="Duidelijkcitaat">
    <w:name w:val="Intense Quote"/>
    <w:basedOn w:val="Citaat"/>
    <w:link w:val="Duidelijkcitaat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cstheme="minorHAnsi"/>
      <w:color w:val="E65B01" w:themeColor="accent1" w:themeShade="BF"/>
      <w:sz w:val="20"/>
      <w:szCs w:val="20"/>
    </w:rPr>
  </w:style>
  <w:style w:type="character" w:styleId="Intensieveverwijzing">
    <w:name w:val="Intense Reference"/>
    <w:basedOn w:val="Standaardalinea-lettertype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jstalinea">
    <w:name w:val="List Paragraph"/>
    <w:basedOn w:val="Standaard"/>
    <w:uiPriority w:val="34"/>
    <w:unhideWhenUsed/>
    <w:qFormat/>
    <w:pPr>
      <w:ind w:left="720"/>
      <w:contextualSpacing/>
    </w:pPr>
  </w:style>
  <w:style w:type="paragraph" w:styleId="Standaardinspringing">
    <w:name w:val="Normal Indent"/>
    <w:basedOn w:val="Standaard"/>
    <w:uiPriority w:val="99"/>
    <w:unhideWhenUsed/>
    <w:pPr>
      <w:ind w:left="720"/>
      <w:contextualSpacing/>
    </w:pPr>
  </w:style>
  <w:style w:type="numbering" w:customStyle="1" w:styleId="Genummerdelijst">
    <w:name w:val="Genummerde lijst"/>
    <w:uiPriority w:val="99"/>
    <w:pPr>
      <w:numPr>
        <w:numId w:val="2"/>
      </w:numPr>
    </w:pPr>
  </w:style>
  <w:style w:type="character" w:styleId="Tekstvantijdelijkeaanduiding">
    <w:name w:val="Placeholder Text"/>
    <w:basedOn w:val="Standaardalinea-lettertype"/>
    <w:uiPriority w:val="99"/>
    <w:unhideWhenUsed/>
    <w:rPr>
      <w:color w:val="808080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Subtielebenadrukking">
    <w:name w:val="Subtle Emphasis"/>
    <w:basedOn w:val="Standaardalinea-lettertype"/>
    <w:uiPriority w:val="19"/>
    <w:qFormat/>
    <w:rPr>
      <w:i/>
      <w:color w:val="E65B01" w:themeColor="accent1" w:themeShade="BF"/>
    </w:rPr>
  </w:style>
  <w:style w:type="character" w:styleId="Subtieleverwijzing">
    <w:name w:val="Subtle Reference"/>
    <w:basedOn w:val="Standaardalinea-lettertype"/>
    <w:uiPriority w:val="31"/>
    <w:qFormat/>
    <w:rPr>
      <w:rFonts w:cs="Times New Roman"/>
      <w:b/>
      <w:i/>
      <w:color w:val="3667C3" w:themeColor="accent2" w:themeShade="BF"/>
    </w:rPr>
  </w:style>
  <w:style w:type="table" w:styleId="Tabelraster">
    <w:name w:val="Table Grid"/>
    <w:basedOn w:val="Standaardtabe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Standaardalinea-lettertype"/>
    <w:uiPriority w:val="99"/>
    <w:unhideWhenUsed/>
    <w:rsid w:val="00F82096"/>
    <w:rPr>
      <w:color w:val="D2611C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82096"/>
    <w:rPr>
      <w:color w:val="808080"/>
      <w:shd w:val="clear" w:color="auto" w:fill="E6E6E6"/>
    </w:rPr>
  </w:style>
  <w:style w:type="paragraph" w:styleId="Geenafstand">
    <w:name w:val="No Spacing"/>
    <w:uiPriority w:val="1"/>
    <w:qFormat/>
    <w:rsid w:val="001E7046"/>
    <w:pPr>
      <w:spacing w:after="0" w:line="240" w:lineRule="auto"/>
    </w:pPr>
    <w:rPr>
      <w:lang w:eastAsia="en-US"/>
    </w:rPr>
  </w:style>
  <w:style w:type="character" w:customStyle="1" w:styleId="nobreak">
    <w:name w:val="nobreak"/>
    <w:basedOn w:val="Standaardalinea-lettertype"/>
    <w:rsid w:val="006C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3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ror\AppData\Roaming\Microsoft\Templates\Rapport%20(thema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A904A9A72114B669CFD3ED08712DB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8C15FA-D951-4D50-A96F-DDE90DE222BE}"/>
      </w:docPartPr>
      <w:docPartBody>
        <w:p w:rsidR="00D41917" w:rsidRDefault="000D58D7" w:rsidP="000D58D7">
          <w:pPr>
            <w:pStyle w:val="BA904A9A72114B669CFD3ED08712DB67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C8F"/>
    <w:rsid w:val="000D58D7"/>
    <w:rsid w:val="00115C64"/>
    <w:rsid w:val="00233A1C"/>
    <w:rsid w:val="002950DF"/>
    <w:rsid w:val="003B666A"/>
    <w:rsid w:val="00506ED9"/>
    <w:rsid w:val="00514259"/>
    <w:rsid w:val="00764937"/>
    <w:rsid w:val="0084717B"/>
    <w:rsid w:val="00991F19"/>
    <w:rsid w:val="00A97C8F"/>
    <w:rsid w:val="00C52D17"/>
    <w:rsid w:val="00D41917"/>
    <w:rsid w:val="00E23DC3"/>
    <w:rsid w:val="00EF5B81"/>
    <w:rsid w:val="00F3346A"/>
    <w:rsid w:val="00F94279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247DEF3FE564680A3033F86877D8EBF">
    <w:name w:val="E247DEF3FE564680A3033F86877D8EBF"/>
  </w:style>
  <w:style w:type="paragraph" w:customStyle="1" w:styleId="9DAF37BA98A342EBA1F1A79C5481F7E2">
    <w:name w:val="9DAF37BA98A342EBA1F1A79C5481F7E2"/>
  </w:style>
  <w:style w:type="character" w:customStyle="1" w:styleId="Kop1Char">
    <w:name w:val="Kop 1 Char"/>
    <w:basedOn w:val="Standaardalinea-lettertype"/>
    <w:link w:val="Kop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</w:rPr>
  </w:style>
  <w:style w:type="paragraph" w:customStyle="1" w:styleId="F30B74048FB34E76A65596B784C7FCA8">
    <w:name w:val="F30B74048FB34E76A65596B784C7FCA8"/>
  </w:style>
  <w:style w:type="paragraph" w:customStyle="1" w:styleId="F5F3B541089F4E5C9675075DCB0FDADA">
    <w:name w:val="F5F3B541089F4E5C9675075DCB0FDADA"/>
  </w:style>
  <w:style w:type="paragraph" w:customStyle="1" w:styleId="3CE64CE143714CA7B36473A941CDEEA4">
    <w:name w:val="3CE64CE143714CA7B36473A941CDEEA4"/>
  </w:style>
  <w:style w:type="paragraph" w:customStyle="1" w:styleId="E5F3A1FE04A6497D96F689825EF3B111">
    <w:name w:val="E5F3A1FE04A6497D96F689825EF3B111"/>
  </w:style>
  <w:style w:type="paragraph" w:customStyle="1" w:styleId="F95A38EF3691430BAB28D81ED3D0F271">
    <w:name w:val="F95A38EF3691430BAB28D81ED3D0F271"/>
    <w:rsid w:val="00764937"/>
  </w:style>
  <w:style w:type="paragraph" w:customStyle="1" w:styleId="CFDD0340310B4B88AE04A5313B88C75A">
    <w:name w:val="CFDD0340310B4B88AE04A5313B88C75A"/>
    <w:rsid w:val="000D58D7"/>
  </w:style>
  <w:style w:type="paragraph" w:customStyle="1" w:styleId="BA904A9A72114B669CFD3ED08712DB67">
    <w:name w:val="BA904A9A72114B669CFD3ED08712DB67"/>
    <w:rsid w:val="000D5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Adres: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66DC6B-7BC0-4D66-9C56-E17084A16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(thema Oriel)</Template>
  <TotalTime>80</TotalTime>
  <Pages>2</Pages>
  <Words>70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جمعية فجر الشرق</vt:lpstr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جمعية فجر الشرق</dc:title>
  <dc:subject>Project Barroc-IT</dc:subject>
  <dc:creator>aurora.levant@hotmail.com</dc:creator>
  <cp:keywords/>
  <cp:lastModifiedBy>Ahmad Khaled</cp:lastModifiedBy>
  <cp:revision>63</cp:revision>
  <cp:lastPrinted>2018-04-09T09:34:00Z</cp:lastPrinted>
  <dcterms:created xsi:type="dcterms:W3CDTF">2018-02-05T14:16:00Z</dcterms:created>
  <dcterms:modified xsi:type="dcterms:W3CDTF">2018-09-18T07:39:00Z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