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9CCF3" w14:textId="77777777" w:rsidR="00B21AC2" w:rsidRDefault="002E49F1" w:rsidP="00B21AC2">
      <w:pPr>
        <w:pStyle w:val="NoSpacing"/>
        <w:rPr>
          <w:rFonts w:ascii="Arial" w:hAnsi="Arial" w:cs="Arial"/>
          <w:bCs/>
          <w:sz w:val="28"/>
          <w:szCs w:val="28"/>
        </w:rPr>
      </w:pPr>
      <w:r w:rsidRPr="00882661">
        <w:rPr>
          <w:i/>
          <w:iCs/>
          <w:smallCaps/>
          <w:noProof/>
          <w:color w:val="575F6D" w:themeColor="text2"/>
          <w:spacing w:val="5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EAD0C5C" wp14:editId="0434A870">
                <wp:simplePos x="0" y="0"/>
                <wp:positionH relativeFrom="margin">
                  <wp:align>left</wp:align>
                </wp:positionH>
                <wp:positionV relativeFrom="page">
                  <wp:posOffset>1962150</wp:posOffset>
                </wp:positionV>
                <wp:extent cx="4663440" cy="4152900"/>
                <wp:effectExtent l="0" t="0" r="0" b="0"/>
                <wp:wrapNone/>
                <wp:docPr id="73" name="Rechthoek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415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4E463" w14:textId="1C6EF76D" w:rsidR="00BF5395" w:rsidRPr="00882661" w:rsidRDefault="00DC2B91" w:rsidP="001E7046">
                            <w:pPr>
                              <w:bidi/>
                              <w:jc w:val="right"/>
                              <w:rPr>
                                <w:i/>
                                <w:iCs/>
                                <w:color w:val="9A3D00" w:themeColor="accent1" w:themeShade="8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9A3D00" w:themeColor="accent1" w:themeShade="80"/>
                                  <w:sz w:val="52"/>
                                  <w:szCs w:val="52"/>
                                  <w:rtl/>
                                </w:rPr>
                                <w:alias w:val="Ondertitel"/>
                                <w:id w:val="1423604787"/>
                                <w:placeholder>
                                  <w:docPart w:val="F95A38EF3691430BAB28D81ED3D0F271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57748" w:rsidRPr="00157748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>Project Barroc-IT</w:t>
                                </w:r>
                              </w:sdtContent>
                            </w:sdt>
                          </w:p>
                          <w:p w14:paraId="347A927E" w14:textId="77777777" w:rsidR="00BF5395" w:rsidRPr="00882661" w:rsidRDefault="00BF5395" w:rsidP="001E7046">
                            <w:pPr>
                              <w:bidi/>
                              <w:rPr>
                                <w:i/>
                                <w:iCs/>
                                <w:color w:val="244583" w:themeColor="accent2" w:themeShade="80"/>
                                <w:sz w:val="36"/>
                                <w:szCs w:val="36"/>
                              </w:rPr>
                            </w:pPr>
                          </w:p>
                          <w:p w14:paraId="5D52AE3C" w14:textId="0FA4907A" w:rsidR="004334E5" w:rsidRPr="00882661" w:rsidRDefault="004334E5" w:rsidP="004334E5">
                            <w:pPr>
                              <w:bidi/>
                              <w:jc w:val="right"/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Applicatie- en mediaontwikkelaar</w:t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 xml:space="preserve">periode </w:t>
                            </w:r>
                            <w:r w:rsidR="00157748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5</w:t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 xml:space="preserve">Groep </w:t>
                            </w:r>
                            <w:r w:rsidR="00157748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5</w:t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E65B01" w:themeColor="accent1" w:themeShade="BF"/>
                                <w:sz w:val="32"/>
                                <w:szCs w:val="32"/>
                                <w:lang w:bidi="ar-SY"/>
                              </w:rPr>
                              <w:t>Groepsleden:</w:t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lang w:bidi="ar-SY"/>
                              </w:rPr>
                              <w:br/>
                            </w:r>
                            <w:r w:rsidR="00BF5395"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1- Ahmad Khaled</w:t>
                            </w:r>
                          </w:p>
                          <w:p w14:paraId="47F3120E" w14:textId="47DC7EB3" w:rsidR="004334E5" w:rsidRPr="00882661" w:rsidRDefault="004334E5" w:rsidP="004334E5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2- </w:t>
                            </w:r>
                            <w:r w:rsidR="006A03B0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P</w:t>
                            </w:r>
                            <w:r w:rsidR="00FC06ED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ieter Jan Kolijn</w:t>
                            </w:r>
                          </w:p>
                          <w:p w14:paraId="53089041" w14:textId="2EF72D44" w:rsidR="005D2B8D" w:rsidRPr="00882661" w:rsidRDefault="005D2B8D" w:rsidP="005D2B8D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3-</w:t>
                            </w:r>
                            <w:r w:rsidR="00FC06ED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 Laura Kruidhof</w:t>
                            </w:r>
                          </w:p>
                          <w:p w14:paraId="0A930068" w14:textId="7AAA7CB8" w:rsidR="00852883" w:rsidRPr="00882661" w:rsidRDefault="00852883" w:rsidP="00852883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4- </w:t>
                            </w:r>
                            <w:r w:rsidR="00F45A3A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Mohamed Jelle</w:t>
                            </w:r>
                          </w:p>
                          <w:p w14:paraId="448353BF" w14:textId="77777777" w:rsidR="00BF5395" w:rsidRPr="002E49F1" w:rsidRDefault="00BF5395" w:rsidP="002E49F1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D0C5C" id="Rechthoek 89" o:spid="_x0000_s1026" style="position:absolute;margin-left:0;margin-top:154.5pt;width:367.2pt;height:327pt;z-index:251672576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" o:allowincell="f" filled="f" stroked="f">
                <v:textbox>
                  <w:txbxContent>
                    <w:p w14:paraId="78C4E463" w14:textId="1C6EF76D" w:rsidR="00BF5395" w:rsidRPr="00882661" w:rsidRDefault="00DC2B91" w:rsidP="001E7046">
                      <w:pPr>
                        <w:bidi/>
                        <w:jc w:val="right"/>
                        <w:rPr>
                          <w:i/>
                          <w:iCs/>
                          <w:color w:val="9A3D00" w:themeColor="accent1" w:themeShade="8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9A3D00" w:themeColor="accent1" w:themeShade="80"/>
                            <w:sz w:val="52"/>
                            <w:szCs w:val="52"/>
                            <w:rtl/>
                          </w:rPr>
                          <w:alias w:val="Ondertitel"/>
                          <w:id w:val="1423604787"/>
                          <w:placeholder>
                            <w:docPart w:val="F95A38EF3691430BAB28D81ED3D0F271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157748" w:rsidRPr="00157748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>Project Barroc-IT</w:t>
                          </w:r>
                        </w:sdtContent>
                      </w:sdt>
                    </w:p>
                    <w:p w14:paraId="347A927E" w14:textId="77777777" w:rsidR="00BF5395" w:rsidRPr="00882661" w:rsidRDefault="00BF5395" w:rsidP="001E7046">
                      <w:pPr>
                        <w:bidi/>
                        <w:rPr>
                          <w:i/>
                          <w:iCs/>
                          <w:color w:val="244583" w:themeColor="accent2" w:themeShade="80"/>
                          <w:sz w:val="36"/>
                          <w:szCs w:val="36"/>
                        </w:rPr>
                      </w:pPr>
                    </w:p>
                    <w:p w14:paraId="5D52AE3C" w14:textId="0FA4907A" w:rsidR="004334E5" w:rsidRPr="00882661" w:rsidRDefault="004334E5" w:rsidP="004334E5">
                      <w:pPr>
                        <w:bidi/>
                        <w:jc w:val="right"/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Applicatie- en mediaontwikkelaar</w:t>
                      </w:r>
                      <w:r w:rsidR="00BF5395"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 xml:space="preserve">periode </w:t>
                      </w:r>
                      <w:r w:rsidR="00157748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5</w:t>
                      </w:r>
                      <w:r w:rsidR="00BF5395"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 xml:space="preserve">Groep </w:t>
                      </w:r>
                      <w:r w:rsidR="00157748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5</w:t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E65B01" w:themeColor="accent1" w:themeShade="BF"/>
                          <w:sz w:val="32"/>
                          <w:szCs w:val="32"/>
                          <w:lang w:bidi="ar-SY"/>
                        </w:rPr>
                        <w:t>Groepsleden:</w:t>
                      </w:r>
                      <w:r w:rsidR="00BF5395"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lang w:bidi="ar-SY"/>
                        </w:rPr>
                        <w:br/>
                      </w:r>
                      <w:r w:rsidR="00BF5395"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1- Ahmad Khaled</w:t>
                      </w:r>
                    </w:p>
                    <w:p w14:paraId="47F3120E" w14:textId="47DC7EB3" w:rsidR="004334E5" w:rsidRPr="00882661" w:rsidRDefault="004334E5" w:rsidP="004334E5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2- </w:t>
                      </w:r>
                      <w:r w:rsidR="006A03B0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P</w:t>
                      </w:r>
                      <w:r w:rsidR="00FC06ED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ieter Jan Kolijn</w:t>
                      </w:r>
                    </w:p>
                    <w:p w14:paraId="53089041" w14:textId="2EF72D44" w:rsidR="005D2B8D" w:rsidRPr="00882661" w:rsidRDefault="005D2B8D" w:rsidP="005D2B8D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3-</w:t>
                      </w:r>
                      <w:r w:rsidR="00FC06ED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 Laura Kruidhof</w:t>
                      </w:r>
                    </w:p>
                    <w:p w14:paraId="0A930068" w14:textId="7AAA7CB8" w:rsidR="00852883" w:rsidRPr="00882661" w:rsidRDefault="00852883" w:rsidP="00852883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4- </w:t>
                      </w:r>
                      <w:r w:rsidR="00F45A3A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Mohamed Jelle</w:t>
                      </w:r>
                    </w:p>
                    <w:p w14:paraId="448353BF" w14:textId="77777777" w:rsidR="00BF5395" w:rsidRPr="002E49F1" w:rsidRDefault="00BF5395" w:rsidP="002E49F1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rtl/>
                          <w:lang w:bidi="ar-SY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028E3" w:rsidRPr="00882661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  <w:lang w:val="en-US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5FC0039B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e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2677E9AA" id="Groe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LzBwYAANw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HOkcvM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028E3" w:rsidRPr="00882661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64573782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hthoek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B165B" w14:textId="77777777" w:rsidR="00BF5395" w:rsidRDefault="00DC2B91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um"/>
                                    <w:id w:val="280430091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F5395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64573782" id="Rechthoek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" o:allowincell="f" stroked="f">
                    <v:textbox>
                      <w:txbxContent>
                        <w:p w14:paraId="051B165B" w14:textId="77777777" w:rsidR="00BF5395" w:rsidRDefault="007D08BA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um"/>
                              <w:id w:val="28043009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F5395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028E3" w:rsidRPr="00882661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14:paraId="3BAF195B" w14:textId="77777777" w:rsidR="00F6402C" w:rsidRPr="000C2C2F" w:rsidRDefault="00F6402C" w:rsidP="00F6402C">
      <w:pPr>
        <w:pStyle w:val="Title"/>
      </w:pPr>
      <w:r w:rsidRPr="000C2C2F">
        <w:lastRenderedPageBreak/>
        <w:t>De algemene voorwaarden</w:t>
      </w:r>
    </w:p>
    <w:p w14:paraId="476C7D84" w14:textId="77777777" w:rsidR="00F6402C" w:rsidRPr="000C2C2F" w:rsidRDefault="00F6402C" w:rsidP="00F6402C">
      <w:pPr>
        <w:rPr>
          <w:rFonts w:ascii="Arial" w:hAnsi="Arial" w:cs="Arial"/>
          <w:sz w:val="24"/>
          <w:szCs w:val="24"/>
        </w:rPr>
      </w:pPr>
    </w:p>
    <w:p w14:paraId="38EAAA53" w14:textId="07443902" w:rsidR="00F6402C" w:rsidRPr="007D08BA" w:rsidRDefault="00F6402C" w:rsidP="00F6402C">
      <w:pPr>
        <w:pStyle w:val="ListParagraph"/>
        <w:numPr>
          <w:ilvl w:val="0"/>
          <w:numId w:val="8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7D08BA">
        <w:rPr>
          <w:rFonts w:ascii="Arial" w:hAnsi="Arial" w:cs="Arial"/>
          <w:sz w:val="22"/>
          <w:szCs w:val="22"/>
        </w:rPr>
        <w:t>Aan het begin van elke les, volgens actueel rooster (zie MyStaPP) zal er een (korte) vergadering plaats vinden van 10 a 15 minuten om even kort te bespreken waar iedereen is en wat er voor de dag op de planning staat.</w:t>
      </w:r>
    </w:p>
    <w:p w14:paraId="5F4BC77C" w14:textId="05623D26" w:rsidR="002F16AC" w:rsidRPr="007D08BA" w:rsidRDefault="002F16AC" w:rsidP="00F6402C">
      <w:pPr>
        <w:pStyle w:val="ListParagraph"/>
        <w:numPr>
          <w:ilvl w:val="0"/>
          <w:numId w:val="8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7D08BA">
        <w:rPr>
          <w:rFonts w:ascii="Arial" w:hAnsi="Arial" w:cs="Arial"/>
          <w:sz w:val="22"/>
          <w:szCs w:val="22"/>
        </w:rPr>
        <w:t>Er zal elke week</w:t>
      </w:r>
      <w:r w:rsidR="00FD2F20">
        <w:rPr>
          <w:rFonts w:ascii="Arial" w:hAnsi="Arial" w:cs="Arial"/>
          <w:sz w:val="22"/>
          <w:szCs w:val="22"/>
        </w:rPr>
        <w:t xml:space="preserve"> op de donderdag vanaf 14</w:t>
      </w:r>
      <w:r w:rsidRPr="007D08BA">
        <w:rPr>
          <w:rFonts w:ascii="Arial" w:hAnsi="Arial" w:cs="Arial"/>
          <w:sz w:val="22"/>
          <w:szCs w:val="22"/>
        </w:rPr>
        <w:t xml:space="preserve">u tot maximaal </w:t>
      </w:r>
      <w:r w:rsidR="00FD2F20">
        <w:rPr>
          <w:rFonts w:ascii="Arial" w:hAnsi="Arial" w:cs="Arial"/>
          <w:sz w:val="22"/>
          <w:szCs w:val="22"/>
        </w:rPr>
        <w:t>14</w:t>
      </w:r>
      <w:r w:rsidRPr="007D08BA">
        <w:rPr>
          <w:rFonts w:ascii="Arial" w:hAnsi="Arial" w:cs="Arial"/>
          <w:sz w:val="22"/>
          <w:szCs w:val="22"/>
        </w:rPr>
        <w:t xml:space="preserve"> uur 30, de tijd genomen worden voor een vergadering.</w:t>
      </w:r>
    </w:p>
    <w:p w14:paraId="705EFCD5" w14:textId="7E6D3DD8" w:rsidR="002F16AC" w:rsidRPr="007D08BA" w:rsidRDefault="002F16AC" w:rsidP="00F6402C">
      <w:pPr>
        <w:pStyle w:val="ListParagraph"/>
        <w:numPr>
          <w:ilvl w:val="0"/>
          <w:numId w:val="8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7D08BA">
        <w:rPr>
          <w:rFonts w:ascii="Arial" w:hAnsi="Arial" w:cs="Arial"/>
          <w:sz w:val="22"/>
          <w:szCs w:val="22"/>
        </w:rPr>
        <w:t xml:space="preserve">Alle punten voor de vergadering zullen gezamelijk besloten worden, en aangegeven worden in de groeps app. </w:t>
      </w:r>
    </w:p>
    <w:p w14:paraId="3FEA8FB0" w14:textId="391F9E2A" w:rsidR="007D08BA" w:rsidRPr="007D08BA" w:rsidRDefault="007D08BA" w:rsidP="00F6402C">
      <w:pPr>
        <w:pStyle w:val="ListParagraph"/>
        <w:numPr>
          <w:ilvl w:val="0"/>
          <w:numId w:val="8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7D08BA">
        <w:rPr>
          <w:rFonts w:ascii="Arial" w:hAnsi="Arial" w:cs="Arial"/>
          <w:sz w:val="22"/>
          <w:szCs w:val="22"/>
        </w:rPr>
        <w:t>Alle ver</w:t>
      </w:r>
      <w:r w:rsidR="00FD2F20">
        <w:rPr>
          <w:rFonts w:ascii="Arial" w:hAnsi="Arial" w:cs="Arial"/>
          <w:sz w:val="22"/>
          <w:szCs w:val="22"/>
        </w:rPr>
        <w:t>ga</w:t>
      </w:r>
      <w:r w:rsidRPr="007D08BA">
        <w:rPr>
          <w:rFonts w:ascii="Arial" w:hAnsi="Arial" w:cs="Arial"/>
          <w:sz w:val="22"/>
          <w:szCs w:val="22"/>
        </w:rPr>
        <w:t>derings punten zullen een samenvoeging zijn van alle problemen waar men tegen aan gelopen is in de loop van de afgelopen week.</w:t>
      </w:r>
    </w:p>
    <w:p w14:paraId="3F936633" w14:textId="3A682E65" w:rsidR="00F6402C" w:rsidRPr="007D08BA" w:rsidRDefault="00F6402C" w:rsidP="00F6402C">
      <w:pPr>
        <w:pStyle w:val="ListParagraph"/>
        <w:numPr>
          <w:ilvl w:val="0"/>
          <w:numId w:val="8"/>
        </w:numPr>
        <w:spacing w:after="120"/>
        <w:jc w:val="both"/>
        <w:rPr>
          <w:rFonts w:ascii="Arial" w:hAnsi="Arial" w:cs="Arial"/>
          <w:sz w:val="22"/>
          <w:szCs w:val="22"/>
        </w:rPr>
      </w:pPr>
      <w:r w:rsidRPr="007D08BA">
        <w:rPr>
          <w:rFonts w:ascii="Arial" w:hAnsi="Arial" w:cs="Arial"/>
          <w:sz w:val="22"/>
          <w:szCs w:val="22"/>
        </w:rPr>
        <w:t>Alles wordt besproken voordat het definitief word doorgevoerd. Denk hierbij aan onder andere het mergen van een branch naar de master, en alle overige grote veranderingen binnen het project.</w:t>
      </w:r>
    </w:p>
    <w:p w14:paraId="14C48DF1" w14:textId="239C3984" w:rsidR="00F6402C" w:rsidRPr="007D08BA" w:rsidRDefault="00F6402C" w:rsidP="00F6402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D08BA">
        <w:rPr>
          <w:rFonts w:ascii="Arial" w:hAnsi="Arial" w:cs="Arial"/>
          <w:sz w:val="22"/>
          <w:szCs w:val="22"/>
        </w:rPr>
        <w:t>Er zal samen aan het project gewerkt worden en het werk zal eerlijk verdeeld worden. Mocht een deelnemer van dit project het niet eens zijn met de taakverdeling zal d</w:t>
      </w:r>
      <w:r w:rsidR="00B72D34">
        <w:rPr>
          <w:rFonts w:ascii="Arial" w:hAnsi="Arial" w:cs="Arial"/>
          <w:sz w:val="22"/>
          <w:szCs w:val="22"/>
        </w:rPr>
        <w:t>it besproken worden in de eerst volgende</w:t>
      </w:r>
      <w:r w:rsidRPr="007D08BA">
        <w:rPr>
          <w:rFonts w:ascii="Arial" w:hAnsi="Arial" w:cs="Arial"/>
          <w:sz w:val="22"/>
          <w:szCs w:val="22"/>
        </w:rPr>
        <w:t xml:space="preserve"> vergadering die plaatsvind.</w:t>
      </w:r>
    </w:p>
    <w:p w14:paraId="5386211B" w14:textId="77777777" w:rsidR="00F6402C" w:rsidRPr="007D08BA" w:rsidRDefault="00F6402C" w:rsidP="00F6402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D08BA">
        <w:rPr>
          <w:rFonts w:ascii="Arial" w:hAnsi="Arial" w:cs="Arial"/>
          <w:sz w:val="22"/>
          <w:szCs w:val="22"/>
        </w:rPr>
        <w:t>Om miscommunicatie te voorkomen worden de groepsleden  ingelicht als iemand na school verdergaat.</w:t>
      </w:r>
    </w:p>
    <w:p w14:paraId="5BB0D862" w14:textId="77777777" w:rsidR="00F6402C" w:rsidRPr="007D08BA" w:rsidRDefault="00F6402C" w:rsidP="00F6402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D08BA">
        <w:rPr>
          <w:rFonts w:ascii="Arial" w:hAnsi="Arial" w:cs="Arial"/>
          <w:sz w:val="22"/>
          <w:szCs w:val="22"/>
        </w:rPr>
        <w:t>Aan het eind van de week wordt besproken of iedereen op schema ligt.</w:t>
      </w:r>
    </w:p>
    <w:p w14:paraId="2A69FDB2" w14:textId="58800221" w:rsidR="00F6402C" w:rsidRPr="007D08BA" w:rsidRDefault="00F6402C" w:rsidP="00F6402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D08BA">
        <w:rPr>
          <w:rFonts w:ascii="Arial" w:hAnsi="Arial" w:cs="Arial"/>
          <w:sz w:val="22"/>
          <w:szCs w:val="22"/>
        </w:rPr>
        <w:t>Afwezigheid wordt op tijd gemeld, met op tijd word bedoeld voor het begin van de schooldag in questie. Het liefst uiteraard eerder.</w:t>
      </w:r>
    </w:p>
    <w:p w14:paraId="3F366430" w14:textId="79BA9DCA" w:rsidR="00F6402C" w:rsidRPr="007D08BA" w:rsidRDefault="00F6402C" w:rsidP="00F6402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D08BA">
        <w:rPr>
          <w:rFonts w:ascii="Arial" w:hAnsi="Arial" w:cs="Arial"/>
          <w:sz w:val="22"/>
          <w:szCs w:val="22"/>
        </w:rPr>
        <w:t>Achterstallig werk zal ingehaald worden.</w:t>
      </w:r>
      <w:r w:rsidR="002F16AC" w:rsidRPr="007D08BA">
        <w:rPr>
          <w:rFonts w:ascii="Arial" w:hAnsi="Arial" w:cs="Arial"/>
          <w:sz w:val="22"/>
          <w:szCs w:val="22"/>
        </w:rPr>
        <w:t xml:space="preserve"> In de praktijk zal dit er op neer komen dat als iemand meer dan 1 week achter loopt volgens zijn of haar planning dat dit opgelost moet zijn bij de eerst volgende vergadering.</w:t>
      </w:r>
    </w:p>
    <w:p w14:paraId="24AE6D11" w14:textId="671BEB34" w:rsidR="00F6402C" w:rsidRPr="007D08BA" w:rsidRDefault="00F6402C" w:rsidP="00F6402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D08BA">
        <w:rPr>
          <w:rFonts w:ascii="Arial" w:hAnsi="Arial" w:cs="Arial"/>
          <w:sz w:val="22"/>
          <w:szCs w:val="22"/>
        </w:rPr>
        <w:t>Met alle personen binnen dit team zal respectvol omgegaan worden, op straffe van beindiging groepsverband.</w:t>
      </w:r>
    </w:p>
    <w:p w14:paraId="529AE0AB" w14:textId="4FC51434" w:rsidR="00F6402C" w:rsidRPr="007D08BA" w:rsidRDefault="00F6402C" w:rsidP="00F6402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D08BA">
        <w:rPr>
          <w:rFonts w:ascii="Arial" w:hAnsi="Arial" w:cs="Arial"/>
          <w:sz w:val="22"/>
          <w:szCs w:val="22"/>
        </w:rPr>
        <w:t xml:space="preserve">Er zullen altijd back-ups gemaakt worden </w:t>
      </w:r>
    </w:p>
    <w:p w14:paraId="1AA9E281" w14:textId="77777777" w:rsidR="00F6402C" w:rsidRPr="007D08BA" w:rsidRDefault="00F6402C" w:rsidP="00F6402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D08BA">
        <w:rPr>
          <w:rFonts w:ascii="Arial" w:hAnsi="Arial" w:cs="Arial"/>
          <w:sz w:val="22"/>
          <w:szCs w:val="22"/>
        </w:rPr>
        <w:t>Benodigde apparatuur zal altijd op orde zijn.</w:t>
      </w:r>
    </w:p>
    <w:p w14:paraId="0263354D" w14:textId="77777777" w:rsidR="00F6402C" w:rsidRPr="007D08BA" w:rsidRDefault="00F6402C" w:rsidP="00F6402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D08BA">
        <w:rPr>
          <w:rFonts w:ascii="Arial" w:hAnsi="Arial" w:cs="Arial"/>
          <w:sz w:val="22"/>
          <w:szCs w:val="22"/>
        </w:rPr>
        <w:t>De vastgestelde code conventies zullen altijd gevolgd worden</w:t>
      </w:r>
    </w:p>
    <w:p w14:paraId="3300748F" w14:textId="2F9BFE86" w:rsidR="00F6402C" w:rsidRPr="007D08BA" w:rsidRDefault="00F6402C" w:rsidP="00F6402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D08BA">
        <w:rPr>
          <w:rFonts w:ascii="Arial" w:hAnsi="Arial" w:cs="Arial"/>
          <w:sz w:val="22"/>
          <w:szCs w:val="22"/>
        </w:rPr>
        <w:t>Centrale Locatie is Github (</w:t>
      </w:r>
      <w:hyperlink r:id="rId9" w:history="1">
        <w:r w:rsidRPr="007D08BA">
          <w:rPr>
            <w:rStyle w:val="Hyperlink"/>
            <w:rFonts w:ascii="Arial" w:hAnsi="Arial" w:cs="Arial"/>
            <w:sz w:val="22"/>
            <w:szCs w:val="22"/>
          </w:rPr>
          <w:t>https://github.com/Brisingir001/Barroc-it-groep5.git</w:t>
        </w:r>
      </w:hyperlink>
      <w:r w:rsidRPr="007D08BA">
        <w:rPr>
          <w:rFonts w:ascii="Arial" w:hAnsi="Arial" w:cs="Arial"/>
          <w:sz w:val="22"/>
          <w:szCs w:val="22"/>
        </w:rPr>
        <w:t>) Alle bestanden zullen hier geplaatst worden.</w:t>
      </w:r>
    </w:p>
    <w:p w14:paraId="33846486" w14:textId="77777777" w:rsidR="00F6402C" w:rsidRPr="007D08BA" w:rsidRDefault="00F6402C" w:rsidP="00F6402C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7D08BA">
        <w:rPr>
          <w:rFonts w:ascii="Arial" w:hAnsi="Arial" w:cs="Arial"/>
          <w:sz w:val="22"/>
          <w:szCs w:val="22"/>
        </w:rPr>
        <w:t>De groepsgenoten zullen altijd bij elkaar zitten tijdens de projecturen en er zal buiten school een groepsapp gebruikt worden voor verdere communicatie</w:t>
      </w:r>
    </w:p>
    <w:p w14:paraId="79113999" w14:textId="27D14D5D" w:rsidR="00F6402C" w:rsidRPr="007D08BA" w:rsidRDefault="00F6402C" w:rsidP="00F6402C">
      <w:pPr>
        <w:rPr>
          <w:rFonts w:ascii="Arial" w:hAnsi="Arial" w:cs="Arial"/>
          <w:sz w:val="22"/>
          <w:szCs w:val="22"/>
        </w:rPr>
      </w:pPr>
      <w:r w:rsidRPr="007D08BA">
        <w:rPr>
          <w:rFonts w:ascii="Arial" w:hAnsi="Arial" w:cs="Arial"/>
          <w:sz w:val="22"/>
          <w:szCs w:val="22"/>
        </w:rPr>
        <w:t>Bij schriftelijke overtreding van deze afspraken zullen er na 3 overtredingen consequenties volgen</w:t>
      </w:r>
      <w:r w:rsidR="007D08BA">
        <w:rPr>
          <w:rFonts w:ascii="Arial" w:hAnsi="Arial" w:cs="Arial"/>
          <w:sz w:val="22"/>
          <w:szCs w:val="22"/>
        </w:rPr>
        <w:t xml:space="preserve"> die nader</w:t>
      </w:r>
      <w:r w:rsidR="00B72D34">
        <w:rPr>
          <w:rFonts w:ascii="Arial" w:hAnsi="Arial" w:cs="Arial"/>
          <w:sz w:val="22"/>
          <w:szCs w:val="22"/>
        </w:rPr>
        <w:t>h</w:t>
      </w:r>
      <w:r w:rsidR="007D08BA">
        <w:rPr>
          <w:rFonts w:ascii="Arial" w:hAnsi="Arial" w:cs="Arial"/>
          <w:sz w:val="22"/>
          <w:szCs w:val="22"/>
        </w:rPr>
        <w:t>and bepaald zullen worden, afhankelijk om welke overtreding het gaat</w:t>
      </w:r>
      <w:r w:rsidRPr="007D08BA">
        <w:rPr>
          <w:rFonts w:ascii="Arial" w:hAnsi="Arial" w:cs="Arial"/>
          <w:sz w:val="22"/>
          <w:szCs w:val="22"/>
        </w:rPr>
        <w:t>.</w:t>
      </w:r>
    </w:p>
    <w:p w14:paraId="1D1B3D7B" w14:textId="39125307" w:rsidR="002F16AC" w:rsidRDefault="002F16AC" w:rsidP="00F6402C">
      <w:pPr>
        <w:rPr>
          <w:rFonts w:ascii="Arial" w:hAnsi="Arial" w:cs="Arial"/>
          <w:sz w:val="24"/>
          <w:szCs w:val="24"/>
        </w:rPr>
      </w:pPr>
    </w:p>
    <w:p w14:paraId="30BC76B4" w14:textId="1A38F91F" w:rsidR="002F16AC" w:rsidRPr="00DC2B91" w:rsidRDefault="00DC2B91" w:rsidP="00DC2B91">
      <w:pPr>
        <w:pStyle w:val="Subtitle"/>
        <w:rPr>
          <w:i w:val="0"/>
          <w:color w:val="E65B01" w:themeColor="accent1" w:themeShade="BF"/>
        </w:rPr>
      </w:pPr>
      <w:r>
        <w:rPr>
          <w:rStyle w:val="SubtleEmphasis"/>
        </w:rPr>
        <w:lastRenderedPageBreak/>
        <w:t>Groepsleden</w:t>
      </w:r>
    </w:p>
    <w:p w14:paraId="49229222" w14:textId="512FBCEE" w:rsidR="002F16AC" w:rsidRPr="00C92D35" w:rsidRDefault="007D08BA" w:rsidP="002F16A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Laura Kruidhof </w:t>
      </w:r>
      <w:r w:rsidR="002F16AC" w:rsidRPr="00C92D35">
        <w:rPr>
          <w:rFonts w:ascii="Arial" w:hAnsi="Arial" w:cs="Arial"/>
          <w:b/>
          <w:sz w:val="28"/>
          <w:szCs w:val="28"/>
        </w:rPr>
        <w:t>(notulist)</w:t>
      </w:r>
      <w:r w:rsidR="002F16AC" w:rsidRPr="00C92D35">
        <w:rPr>
          <w:rFonts w:ascii="Arial" w:hAnsi="Arial" w:cs="Arial"/>
          <w:b/>
          <w:sz w:val="28"/>
          <w:szCs w:val="28"/>
        </w:rPr>
        <w:tab/>
      </w:r>
      <w:r w:rsidR="002F16AC" w:rsidRPr="00C92D35">
        <w:rPr>
          <w:rFonts w:ascii="Arial" w:hAnsi="Arial" w:cs="Arial"/>
          <w:b/>
          <w:sz w:val="28"/>
          <w:szCs w:val="28"/>
        </w:rPr>
        <w:tab/>
      </w:r>
      <w:r w:rsidR="002F16AC" w:rsidRPr="00C92D35">
        <w:rPr>
          <w:rFonts w:ascii="Arial" w:hAnsi="Arial" w:cs="Arial"/>
          <w:b/>
          <w:sz w:val="28"/>
          <w:szCs w:val="28"/>
        </w:rPr>
        <w:tab/>
      </w:r>
    </w:p>
    <w:p w14:paraId="4E4D0BC6" w14:textId="09DDDF13" w:rsidR="002F16AC" w:rsidRPr="00384AD7" w:rsidRDefault="002F16AC" w:rsidP="002F16AC">
      <w:pPr>
        <w:rPr>
          <w:rFonts w:ascii="Arial" w:hAnsi="Arial" w:cs="Arial"/>
          <w:sz w:val="24"/>
          <w:szCs w:val="24"/>
        </w:rPr>
      </w:pPr>
      <w:r w:rsidRPr="00384AD7">
        <w:rPr>
          <w:rFonts w:ascii="Arial" w:hAnsi="Arial" w:cs="Arial"/>
          <w:sz w:val="24"/>
          <w:szCs w:val="24"/>
        </w:rPr>
        <w:t xml:space="preserve">Email School : </w:t>
      </w:r>
      <w:r w:rsidR="007D08BA">
        <w:rPr>
          <w:rFonts w:ascii="Arial" w:hAnsi="Arial" w:cs="Arial"/>
          <w:sz w:val="24"/>
          <w:szCs w:val="24"/>
        </w:rPr>
        <w:t>D255418@edu.rocwb.nl</w:t>
      </w:r>
    </w:p>
    <w:p w14:paraId="59189ACE" w14:textId="3EB901B2" w:rsidR="002F16AC" w:rsidRDefault="002F16AC" w:rsidP="002F1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Telefoon nummer : 0</w:t>
      </w:r>
      <w:r w:rsidR="007D08BA">
        <w:rPr>
          <w:rFonts w:ascii="Arial" w:hAnsi="Arial" w:cs="Arial"/>
          <w:sz w:val="24"/>
          <w:szCs w:val="24"/>
        </w:rPr>
        <w:t>621366684</w:t>
      </w:r>
    </w:p>
    <w:p w14:paraId="7F8030CB" w14:textId="36262183" w:rsidR="002F16AC" w:rsidRDefault="002F16AC" w:rsidP="002F16AC">
      <w:pPr>
        <w:rPr>
          <w:rFonts w:ascii="Arial" w:hAnsi="Arial" w:cs="Arial"/>
          <w:sz w:val="24"/>
          <w:szCs w:val="24"/>
        </w:rPr>
      </w:pPr>
      <w:r w:rsidRPr="000C2C2F">
        <w:rPr>
          <w:rFonts w:ascii="Arial" w:hAnsi="Arial" w:cs="Arial"/>
          <w:sz w:val="24"/>
          <w:szCs w:val="24"/>
        </w:rPr>
        <w:t>Handtekening:</w:t>
      </w:r>
    </w:p>
    <w:p w14:paraId="73DCE95C" w14:textId="6FE06073" w:rsidR="002F16AC" w:rsidRDefault="002F16AC" w:rsidP="002F16AC">
      <w:pPr>
        <w:rPr>
          <w:rFonts w:ascii="Arial" w:hAnsi="Arial" w:cs="Arial"/>
          <w:sz w:val="24"/>
          <w:szCs w:val="24"/>
        </w:rPr>
      </w:pPr>
    </w:p>
    <w:p w14:paraId="0DE10F05" w14:textId="77777777" w:rsidR="007D08BA" w:rsidRDefault="007D08BA" w:rsidP="002F16AC">
      <w:pPr>
        <w:rPr>
          <w:rFonts w:ascii="Arial" w:hAnsi="Arial" w:cs="Arial"/>
          <w:sz w:val="24"/>
          <w:szCs w:val="24"/>
        </w:rPr>
      </w:pPr>
    </w:p>
    <w:p w14:paraId="7CF153F2" w14:textId="165903B0" w:rsidR="002F16AC" w:rsidRPr="00E75624" w:rsidRDefault="007D08BA" w:rsidP="002F16AC">
      <w:pPr>
        <w:rPr>
          <w:rFonts w:ascii="Arial" w:hAnsi="Arial" w:cs="Arial"/>
          <w:b/>
          <w:sz w:val="28"/>
          <w:szCs w:val="28"/>
          <w:lang w:val="en-US"/>
        </w:rPr>
      </w:pPr>
      <w:r w:rsidRPr="00E75624">
        <w:rPr>
          <w:rFonts w:ascii="Arial" w:hAnsi="Arial" w:cs="Arial"/>
          <w:b/>
          <w:sz w:val="28"/>
          <w:szCs w:val="28"/>
          <w:lang w:val="en-US"/>
        </w:rPr>
        <w:t xml:space="preserve">Mohamed </w:t>
      </w:r>
      <w:proofErr w:type="spellStart"/>
      <w:r w:rsidRPr="00E75624">
        <w:rPr>
          <w:rFonts w:ascii="Arial" w:hAnsi="Arial" w:cs="Arial"/>
          <w:b/>
          <w:sz w:val="28"/>
          <w:szCs w:val="28"/>
          <w:lang w:val="en-US"/>
        </w:rPr>
        <w:t>Jelle</w:t>
      </w:r>
      <w:proofErr w:type="spellEnd"/>
    </w:p>
    <w:p w14:paraId="3C9ABDC5" w14:textId="33D48C7E" w:rsidR="007D08BA" w:rsidRDefault="002F16AC" w:rsidP="002F16AC">
      <w:pPr>
        <w:rPr>
          <w:rFonts w:ascii="Arial" w:hAnsi="Arial" w:cs="Arial"/>
          <w:sz w:val="24"/>
          <w:szCs w:val="24"/>
          <w:lang w:val="en-US"/>
        </w:rPr>
      </w:pPr>
      <w:r w:rsidRPr="0027570C">
        <w:rPr>
          <w:rFonts w:ascii="Arial" w:hAnsi="Arial" w:cs="Arial"/>
          <w:sz w:val="24"/>
          <w:szCs w:val="24"/>
          <w:lang w:val="en-US"/>
        </w:rPr>
        <w:t xml:space="preserve">Email </w:t>
      </w:r>
      <w:proofErr w:type="gramStart"/>
      <w:r w:rsidRPr="0027570C">
        <w:rPr>
          <w:rFonts w:ascii="Arial" w:hAnsi="Arial" w:cs="Arial"/>
          <w:sz w:val="24"/>
          <w:szCs w:val="24"/>
          <w:lang w:val="en-US"/>
        </w:rPr>
        <w:t>School :</w:t>
      </w:r>
      <w:proofErr w:type="gramEnd"/>
      <w:r w:rsidRPr="0027570C">
        <w:rPr>
          <w:rFonts w:ascii="Arial" w:hAnsi="Arial" w:cs="Arial"/>
          <w:sz w:val="24"/>
          <w:szCs w:val="24"/>
          <w:lang w:val="en-US"/>
        </w:rPr>
        <w:t xml:space="preserve"> </w:t>
      </w:r>
      <w:r w:rsidR="007D08BA">
        <w:rPr>
          <w:rFonts w:ascii="Arial" w:hAnsi="Arial" w:cs="Arial"/>
          <w:sz w:val="24"/>
          <w:szCs w:val="24"/>
          <w:lang w:val="en-US"/>
        </w:rPr>
        <w:t>D256034@rocwb.nl</w:t>
      </w:r>
    </w:p>
    <w:p w14:paraId="22D93A35" w14:textId="2A54CA32" w:rsidR="002F16AC" w:rsidRPr="00E75624" w:rsidRDefault="00DC2B91" w:rsidP="002F16AC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Tel</w:t>
      </w:r>
      <w:r w:rsidR="002F16AC" w:rsidRPr="00E75624">
        <w:rPr>
          <w:rFonts w:ascii="Arial" w:hAnsi="Arial" w:cs="Arial"/>
          <w:sz w:val="24"/>
          <w:szCs w:val="24"/>
          <w:lang w:val="en-US"/>
        </w:rPr>
        <w:t>efoon</w:t>
      </w:r>
      <w:proofErr w:type="spellEnd"/>
      <w:r w:rsidR="002F16AC" w:rsidRPr="00E7562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2F16AC" w:rsidRPr="00E75624">
        <w:rPr>
          <w:rFonts w:ascii="Arial" w:hAnsi="Arial" w:cs="Arial"/>
          <w:sz w:val="24"/>
          <w:szCs w:val="24"/>
          <w:lang w:val="en-US"/>
        </w:rPr>
        <w:t>nummer</w:t>
      </w:r>
      <w:proofErr w:type="spellEnd"/>
      <w:r w:rsidR="002F16AC" w:rsidRPr="00E75624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="002F16AC" w:rsidRPr="00E75624">
        <w:rPr>
          <w:rFonts w:ascii="Arial" w:hAnsi="Arial" w:cs="Arial"/>
          <w:sz w:val="24"/>
          <w:szCs w:val="24"/>
          <w:lang w:val="en-US"/>
        </w:rPr>
        <w:t xml:space="preserve"> </w:t>
      </w:r>
      <w:r w:rsidR="007D08BA" w:rsidRPr="00E75624">
        <w:rPr>
          <w:rFonts w:ascii="Arial" w:hAnsi="Arial" w:cs="Arial"/>
          <w:sz w:val="24"/>
          <w:szCs w:val="24"/>
          <w:lang w:val="en-US"/>
        </w:rPr>
        <w:t>0640768787</w:t>
      </w:r>
    </w:p>
    <w:p w14:paraId="029ABBD4" w14:textId="04C7911C" w:rsidR="002F16AC" w:rsidRDefault="002F16AC" w:rsidP="002F16AC">
      <w:pPr>
        <w:rPr>
          <w:rFonts w:ascii="Arial" w:hAnsi="Arial" w:cs="Arial"/>
          <w:sz w:val="24"/>
          <w:szCs w:val="24"/>
        </w:rPr>
      </w:pPr>
      <w:r w:rsidRPr="000C2C2F">
        <w:rPr>
          <w:rFonts w:ascii="Arial" w:hAnsi="Arial" w:cs="Arial"/>
          <w:sz w:val="24"/>
          <w:szCs w:val="24"/>
        </w:rPr>
        <w:t>Handtekening:</w:t>
      </w:r>
    </w:p>
    <w:p w14:paraId="7716862B" w14:textId="0E09F462" w:rsidR="007D08BA" w:rsidRDefault="007D08BA" w:rsidP="002F16AC">
      <w:pPr>
        <w:rPr>
          <w:rFonts w:ascii="Arial" w:hAnsi="Arial" w:cs="Arial"/>
          <w:sz w:val="24"/>
          <w:szCs w:val="24"/>
        </w:rPr>
      </w:pPr>
    </w:p>
    <w:p w14:paraId="2EF1049B" w14:textId="77777777" w:rsidR="007D08BA" w:rsidRDefault="007D08BA" w:rsidP="002F16AC">
      <w:pPr>
        <w:rPr>
          <w:rFonts w:ascii="Arial" w:hAnsi="Arial" w:cs="Arial"/>
          <w:sz w:val="24"/>
          <w:szCs w:val="24"/>
        </w:rPr>
      </w:pPr>
    </w:p>
    <w:p w14:paraId="7514B406" w14:textId="65EC478D" w:rsidR="007D08BA" w:rsidRPr="00130CFE" w:rsidRDefault="007D08BA" w:rsidP="007D08B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Ahmad Khaled</w:t>
      </w:r>
      <w:r w:rsidRPr="00130CFE">
        <w:rPr>
          <w:rFonts w:ascii="Arial" w:hAnsi="Arial" w:cs="Arial"/>
          <w:b/>
          <w:sz w:val="28"/>
          <w:szCs w:val="28"/>
        </w:rPr>
        <w:tab/>
      </w:r>
    </w:p>
    <w:p w14:paraId="364B44D7" w14:textId="6CC38163" w:rsidR="007D08BA" w:rsidRPr="00FD2F20" w:rsidRDefault="007D08BA" w:rsidP="007D08BA">
      <w:pPr>
        <w:rPr>
          <w:rFonts w:ascii="Arial" w:hAnsi="Arial" w:cs="Arial"/>
          <w:sz w:val="24"/>
          <w:szCs w:val="24"/>
        </w:rPr>
      </w:pPr>
      <w:r w:rsidRPr="00FD2F20">
        <w:rPr>
          <w:rFonts w:ascii="Arial" w:hAnsi="Arial" w:cs="Arial"/>
          <w:sz w:val="24"/>
          <w:szCs w:val="24"/>
        </w:rPr>
        <w:t xml:space="preserve">Email School : </w:t>
      </w:r>
      <w:r w:rsidR="00E75624" w:rsidRPr="00FD2F20">
        <w:rPr>
          <w:rFonts w:ascii="Arial" w:hAnsi="Arial" w:cs="Arial"/>
          <w:sz w:val="24"/>
          <w:szCs w:val="24"/>
        </w:rPr>
        <w:t>D260554@rocwb.nl</w:t>
      </w:r>
    </w:p>
    <w:p w14:paraId="15A291C9" w14:textId="33AA9590" w:rsidR="007D08BA" w:rsidRDefault="007D08BA" w:rsidP="007D0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Telefoon nummer : 0615346926</w:t>
      </w:r>
    </w:p>
    <w:p w14:paraId="18BF7A67" w14:textId="77777777" w:rsidR="007D08BA" w:rsidRPr="000C2C2F" w:rsidRDefault="007D08BA" w:rsidP="007D08BA">
      <w:pPr>
        <w:rPr>
          <w:rFonts w:ascii="Arial" w:hAnsi="Arial" w:cs="Arial"/>
          <w:sz w:val="24"/>
          <w:szCs w:val="24"/>
        </w:rPr>
      </w:pPr>
      <w:r w:rsidRPr="000C2C2F">
        <w:rPr>
          <w:rFonts w:ascii="Arial" w:hAnsi="Arial" w:cs="Arial"/>
          <w:sz w:val="24"/>
          <w:szCs w:val="24"/>
        </w:rPr>
        <w:t>Handtekening:</w:t>
      </w:r>
    </w:p>
    <w:p w14:paraId="70A13FAD" w14:textId="77777777" w:rsidR="007D08BA" w:rsidRPr="000C2C2F" w:rsidRDefault="007D08BA" w:rsidP="002F16AC">
      <w:pPr>
        <w:rPr>
          <w:rFonts w:ascii="Arial" w:hAnsi="Arial" w:cs="Arial"/>
          <w:sz w:val="24"/>
          <w:szCs w:val="24"/>
        </w:rPr>
      </w:pPr>
    </w:p>
    <w:p w14:paraId="05246CD1" w14:textId="77777777" w:rsidR="002F16AC" w:rsidRDefault="002F16AC" w:rsidP="002F16AC">
      <w:pPr>
        <w:rPr>
          <w:rFonts w:ascii="Arial" w:hAnsi="Arial" w:cs="Arial"/>
          <w:sz w:val="24"/>
          <w:szCs w:val="24"/>
        </w:rPr>
      </w:pPr>
    </w:p>
    <w:p w14:paraId="616F3544" w14:textId="75E603AA" w:rsidR="002F16AC" w:rsidRPr="00130CFE" w:rsidRDefault="007D08BA" w:rsidP="002F16A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Pieter Jan Kolijn</w:t>
      </w:r>
      <w:r w:rsidR="002F16AC">
        <w:rPr>
          <w:rFonts w:ascii="Arial" w:hAnsi="Arial" w:cs="Arial"/>
          <w:b/>
          <w:sz w:val="28"/>
          <w:szCs w:val="28"/>
        </w:rPr>
        <w:t xml:space="preserve"> (Projectleider)</w:t>
      </w:r>
      <w:r w:rsidR="002F16AC" w:rsidRPr="00130CFE">
        <w:rPr>
          <w:rFonts w:ascii="Arial" w:hAnsi="Arial" w:cs="Arial"/>
          <w:b/>
          <w:sz w:val="28"/>
          <w:szCs w:val="28"/>
        </w:rPr>
        <w:tab/>
      </w:r>
      <w:r w:rsidR="002F16AC" w:rsidRPr="00130CFE">
        <w:rPr>
          <w:rFonts w:ascii="Arial" w:hAnsi="Arial" w:cs="Arial"/>
          <w:b/>
          <w:sz w:val="28"/>
          <w:szCs w:val="28"/>
        </w:rPr>
        <w:tab/>
      </w:r>
    </w:p>
    <w:p w14:paraId="025B4A0A" w14:textId="0CFCFAB5" w:rsidR="002F16AC" w:rsidRPr="0027570C" w:rsidRDefault="002F16AC" w:rsidP="002F16AC">
      <w:pPr>
        <w:rPr>
          <w:rFonts w:ascii="Arial" w:hAnsi="Arial" w:cs="Arial"/>
          <w:sz w:val="24"/>
          <w:szCs w:val="24"/>
          <w:lang w:val="en-US"/>
        </w:rPr>
      </w:pPr>
      <w:r w:rsidRPr="0027570C">
        <w:rPr>
          <w:rFonts w:ascii="Arial" w:hAnsi="Arial" w:cs="Arial"/>
          <w:sz w:val="24"/>
          <w:szCs w:val="24"/>
          <w:lang w:val="en-US"/>
        </w:rPr>
        <w:t xml:space="preserve">Email </w:t>
      </w:r>
      <w:proofErr w:type="gramStart"/>
      <w:r w:rsidRPr="0027570C">
        <w:rPr>
          <w:rFonts w:ascii="Arial" w:hAnsi="Arial" w:cs="Arial"/>
          <w:sz w:val="24"/>
          <w:szCs w:val="24"/>
          <w:lang w:val="en-US"/>
        </w:rPr>
        <w:t>School :</w:t>
      </w:r>
      <w:proofErr w:type="gramEnd"/>
      <w:r w:rsidRPr="0027570C">
        <w:rPr>
          <w:rFonts w:ascii="Arial" w:hAnsi="Arial" w:cs="Arial"/>
          <w:sz w:val="24"/>
          <w:szCs w:val="24"/>
          <w:lang w:val="en-US"/>
        </w:rPr>
        <w:t xml:space="preserve"> </w:t>
      </w:r>
      <w:r w:rsidR="007D08BA">
        <w:rPr>
          <w:rFonts w:ascii="Arial" w:hAnsi="Arial" w:cs="Arial"/>
          <w:sz w:val="24"/>
          <w:szCs w:val="24"/>
          <w:lang w:val="en-US"/>
        </w:rPr>
        <w:t>D231100</w:t>
      </w:r>
      <w:r w:rsidRPr="0027570C">
        <w:rPr>
          <w:rFonts w:ascii="Arial" w:hAnsi="Arial" w:cs="Arial"/>
          <w:sz w:val="24"/>
          <w:szCs w:val="24"/>
          <w:lang w:val="en-US"/>
        </w:rPr>
        <w:t>@edu.rocwb.nl</w:t>
      </w:r>
    </w:p>
    <w:p w14:paraId="40D12E86" w14:textId="293B2966" w:rsidR="002F16AC" w:rsidRDefault="002F16AC" w:rsidP="002F16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Telefoon nummer : 06</w:t>
      </w:r>
      <w:r w:rsidR="007D08BA">
        <w:rPr>
          <w:rFonts w:ascii="Arial" w:hAnsi="Arial" w:cs="Arial"/>
          <w:sz w:val="24"/>
          <w:szCs w:val="24"/>
        </w:rPr>
        <w:t>34425510</w:t>
      </w:r>
    </w:p>
    <w:p w14:paraId="2DE12965" w14:textId="0520970A" w:rsidR="00237778" w:rsidRPr="00DC2B91" w:rsidRDefault="002F16AC" w:rsidP="00DC2B91">
      <w:pPr>
        <w:rPr>
          <w:rFonts w:ascii="Arial" w:hAnsi="Arial" w:cs="Arial"/>
          <w:sz w:val="24"/>
          <w:szCs w:val="24"/>
        </w:rPr>
      </w:pPr>
      <w:r w:rsidRPr="000C2C2F">
        <w:rPr>
          <w:rFonts w:ascii="Arial" w:hAnsi="Arial" w:cs="Arial"/>
          <w:sz w:val="24"/>
          <w:szCs w:val="24"/>
        </w:rPr>
        <w:t>Handtekening:</w:t>
      </w:r>
      <w:bookmarkStart w:id="0" w:name="_GoBack"/>
      <w:bookmarkEnd w:id="0"/>
    </w:p>
    <w:sectPr w:rsidR="00237778" w:rsidRPr="00DC2B91">
      <w:headerReference w:type="default" r:id="rId10"/>
      <w:footerReference w:type="default" r:id="rId11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EA998" w14:textId="77777777" w:rsidR="00074384" w:rsidRDefault="00074384">
      <w:pPr>
        <w:spacing w:after="0" w:line="240" w:lineRule="auto"/>
      </w:pPr>
      <w:r>
        <w:separator/>
      </w:r>
    </w:p>
  </w:endnote>
  <w:endnote w:type="continuationSeparator" w:id="0">
    <w:p w14:paraId="01ED1F63" w14:textId="77777777" w:rsidR="00074384" w:rsidRDefault="0007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80406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altName w:val="Berlin Sans FB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11D94" w14:textId="24E4D084" w:rsidR="00BF5395" w:rsidRDefault="00BF5395">
    <w:pPr>
      <w:pStyle w:val="Footer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DC2B91"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noProof/>
        <w:lang w:val="en-US" w:eastAsia="en-US"/>
      </w:rPr>
      <mc:AlternateContent>
        <mc:Choice Requires="wps">
          <w:drawing>
            <wp:inline distT="0" distB="0" distL="0" distR="0" wp14:anchorId="7BDCBBAA" wp14:editId="11101075">
              <wp:extent cx="91440" cy="91440"/>
              <wp:effectExtent l="19050" t="19050" r="22860" b="22860"/>
              <wp:docPr id="72" name="Ova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oval w14:anchorId="443FE2C3" id="Ova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89FAA" w14:textId="77777777" w:rsidR="00074384" w:rsidRDefault="00074384">
      <w:pPr>
        <w:spacing w:after="0" w:line="240" w:lineRule="auto"/>
      </w:pPr>
      <w:r>
        <w:separator/>
      </w:r>
    </w:p>
  </w:footnote>
  <w:footnote w:type="continuationSeparator" w:id="0">
    <w:p w14:paraId="0E5221FD" w14:textId="77777777" w:rsidR="00074384" w:rsidRDefault="00074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51C90" w14:textId="77777777" w:rsidR="00BF5395" w:rsidRDefault="00BF5395">
    <w:pPr>
      <w:pStyle w:val="Header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>
          <w:t xml:space="preserve">     </w:t>
        </w:r>
      </w:sdtContent>
    </w:sdt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F96D24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V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6B56DFE" id="_x0000_t32" coordsize="21600,21600" o:spt="32" o:oned="t" path="m,l21600,21600e" filled="f">
              <v:path arrowok="t" fillok="f" o:connecttype="none"/>
              <o:lock v:ext="edit" shapetype="t"/>
            </v:shapetype>
            <v:shape id="AutoVorm 9" o:spid="_x0000_s1026" type="#_x0000_t32" style="position:absolute;margin-left:0;margin-top:0;width:0;height:806.25pt;z-index:251658752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9ED"/>
    <w:multiLevelType w:val="multilevel"/>
    <w:tmpl w:val="CD40BF9A"/>
    <w:styleLink w:val="Lijstmetopsommingstekens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Genummerdelij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282C6090"/>
    <w:multiLevelType w:val="hybridMultilevel"/>
    <w:tmpl w:val="74F07A7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1D7C80"/>
    <w:multiLevelType w:val="hybridMultilevel"/>
    <w:tmpl w:val="4B80F11A"/>
    <w:lvl w:ilvl="0" w:tplc="57F83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96"/>
    <w:rsid w:val="00074384"/>
    <w:rsid w:val="00094346"/>
    <w:rsid w:val="00157748"/>
    <w:rsid w:val="001D4532"/>
    <w:rsid w:val="001E7046"/>
    <w:rsid w:val="001F6E7E"/>
    <w:rsid w:val="001F7DDC"/>
    <w:rsid w:val="00237778"/>
    <w:rsid w:val="002E49F1"/>
    <w:rsid w:val="002E4CA2"/>
    <w:rsid w:val="002F16AC"/>
    <w:rsid w:val="004334E5"/>
    <w:rsid w:val="0055127C"/>
    <w:rsid w:val="00571A4D"/>
    <w:rsid w:val="005A2F55"/>
    <w:rsid w:val="005D1E64"/>
    <w:rsid w:val="005D2B8D"/>
    <w:rsid w:val="00661D3F"/>
    <w:rsid w:val="006A03B0"/>
    <w:rsid w:val="006A6616"/>
    <w:rsid w:val="006C50DC"/>
    <w:rsid w:val="007D08BA"/>
    <w:rsid w:val="007E0FCD"/>
    <w:rsid w:val="008028E3"/>
    <w:rsid w:val="00852883"/>
    <w:rsid w:val="00882661"/>
    <w:rsid w:val="008B4ACF"/>
    <w:rsid w:val="008C388D"/>
    <w:rsid w:val="009207EF"/>
    <w:rsid w:val="00995D4E"/>
    <w:rsid w:val="00AE27DD"/>
    <w:rsid w:val="00AF31FE"/>
    <w:rsid w:val="00B21AC2"/>
    <w:rsid w:val="00B72D34"/>
    <w:rsid w:val="00BF5395"/>
    <w:rsid w:val="00D11542"/>
    <w:rsid w:val="00D14172"/>
    <w:rsid w:val="00DC2B91"/>
    <w:rsid w:val="00E75624"/>
    <w:rsid w:val="00EA4EFA"/>
    <w:rsid w:val="00F45A3A"/>
    <w:rsid w:val="00F6402C"/>
    <w:rsid w:val="00F82096"/>
    <w:rsid w:val="00FB110D"/>
    <w:rsid w:val="00FB72A0"/>
    <w:rsid w:val="00FC06ED"/>
    <w:rsid w:val="00FC76AA"/>
    <w:rsid w:val="00FD2F20"/>
    <w:rsid w:val="00F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85E3BE7"/>
  <w15:docId w15:val="{7F31AAA3-B4E4-496F-B3BF-5A3F95E9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Lijstmetopsommingstekens">
    <w:name w:val="Lijst met opsommingstekens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Genummerdelijst">
    <w:name w:val="Genummerde lij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82096"/>
    <w:rPr>
      <w:color w:val="D2611C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2096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1E7046"/>
    <w:pPr>
      <w:spacing w:after="0" w:line="240" w:lineRule="auto"/>
    </w:pPr>
    <w:rPr>
      <w:lang w:eastAsia="en-US"/>
    </w:rPr>
  </w:style>
  <w:style w:type="character" w:customStyle="1" w:styleId="nobreak">
    <w:name w:val="nobreak"/>
    <w:basedOn w:val="DefaultParagraphFont"/>
    <w:rsid w:val="006C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Brisingir001/Barroc-it-groep5.gi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ror\AppData\Roaming\Microsoft\Templates\Rapport%20(thema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5A38EF3691430BAB28D81ED3D0F2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F6273-BDA8-4043-B58C-82187D8E0F86}"/>
      </w:docPartPr>
      <w:docPartBody>
        <w:p w:rsidR="00115C64" w:rsidRDefault="00764937" w:rsidP="00764937">
          <w:pPr>
            <w:pStyle w:val="F95A38EF3691430BAB28D81ED3D0F271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80406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altName w:val="Berlin Sans FB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F"/>
    <w:rsid w:val="00115C64"/>
    <w:rsid w:val="002950DF"/>
    <w:rsid w:val="00514259"/>
    <w:rsid w:val="00764937"/>
    <w:rsid w:val="00991F19"/>
    <w:rsid w:val="00A97C8F"/>
    <w:rsid w:val="00E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47DEF3FE564680A3033F86877D8EBF">
    <w:name w:val="E247DEF3FE564680A3033F86877D8EBF"/>
  </w:style>
  <w:style w:type="paragraph" w:customStyle="1" w:styleId="9DAF37BA98A342EBA1F1A79C5481F7E2">
    <w:name w:val="9DAF37BA98A342EBA1F1A79C5481F7E2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paragraph" w:customStyle="1" w:styleId="F30B74048FB34E76A65596B784C7FCA8">
    <w:name w:val="F30B74048FB34E76A65596B784C7FCA8"/>
  </w:style>
  <w:style w:type="paragraph" w:customStyle="1" w:styleId="F5F3B541089F4E5C9675075DCB0FDADA">
    <w:name w:val="F5F3B541089F4E5C9675075DCB0FDADA"/>
  </w:style>
  <w:style w:type="paragraph" w:customStyle="1" w:styleId="3CE64CE143714CA7B36473A941CDEEA4">
    <w:name w:val="3CE64CE143714CA7B36473A941CDEEA4"/>
  </w:style>
  <w:style w:type="paragraph" w:customStyle="1" w:styleId="E5F3A1FE04A6497D96F689825EF3B111">
    <w:name w:val="E5F3A1FE04A6497D96F689825EF3B111"/>
  </w:style>
  <w:style w:type="paragraph" w:customStyle="1" w:styleId="F95A38EF3691430BAB28D81ED3D0F271">
    <w:name w:val="F95A38EF3691430BAB28D81ED3D0F271"/>
    <w:rsid w:val="007649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Adres: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6DC6B-7BC0-4D66-9C56-E17084A16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Oriel)</Template>
  <TotalTime>7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جمعية فجر الشرق</vt:lpstr>
      <vt:lpstr>جمعية فجر الشرق</vt:lpstr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جمعية فجر الشرق</dc:title>
  <dc:subject>Project Barroc-IT</dc:subject>
  <dc:creator>aurora.levant@hotmail.com</dc:creator>
  <cp:keywords/>
  <cp:lastModifiedBy>Kolijn, Pieter Jan  (student)</cp:lastModifiedBy>
  <cp:revision>7</cp:revision>
  <cp:lastPrinted>2017-11-16T10:34:00Z</cp:lastPrinted>
  <dcterms:created xsi:type="dcterms:W3CDTF">2018-09-04T10:08:00Z</dcterms:created>
  <dcterms:modified xsi:type="dcterms:W3CDTF">2018-09-06T10:55:00Z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