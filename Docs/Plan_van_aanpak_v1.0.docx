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NoSpacing"/>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477DEF" w:rsidRPr="00882661" w:rsidRDefault="00477DEF"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Content>
                                <w:r w:rsidRPr="00157748">
                                  <w:rPr>
                                    <w:i/>
                                    <w:iCs/>
                                    <w:color w:val="9A3D00" w:themeColor="accent1" w:themeShade="80"/>
                                    <w:sz w:val="52"/>
                                    <w:szCs w:val="52"/>
                                  </w:rPr>
                                  <w:t>Project Barroc-IT</w:t>
                                </w:r>
                              </w:sdtContent>
                            </w:sdt>
                          </w:p>
                          <w:p w14:paraId="347A927E" w14:textId="77777777" w:rsidR="00477DEF" w:rsidRPr="00882661" w:rsidRDefault="00477DEF" w:rsidP="001E7046">
                            <w:pPr>
                              <w:bidi/>
                              <w:rPr>
                                <w:i/>
                                <w:iCs/>
                                <w:color w:val="244583" w:themeColor="accent2" w:themeShade="80"/>
                                <w:sz w:val="36"/>
                                <w:szCs w:val="36"/>
                              </w:rPr>
                            </w:pPr>
                          </w:p>
                          <w:p w14:paraId="5D52AE3C" w14:textId="0FA4907A" w:rsidR="00477DEF" w:rsidRPr="00882661" w:rsidRDefault="00477DEF"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Pr="00882661">
                              <w:rPr>
                                <w:rFonts w:ascii="Berlin Sans FB" w:hAnsi="Berlin Sans FB" w:cs="Times New Roman"/>
                                <w:color w:val="FEB686" w:themeColor="accent1" w:themeTint="99"/>
                                <w:sz w:val="32"/>
                                <w:szCs w:val="32"/>
                                <w:lang w:bidi="ar-SY"/>
                              </w:rPr>
                              <w:br/>
                              <w:t xml:space="preserve">periode </w:t>
                            </w:r>
                            <w:r>
                              <w:rPr>
                                <w:rFonts w:ascii="Berlin Sans FB" w:hAnsi="Berlin Sans FB" w:cs="Times New Roman"/>
                                <w:color w:val="FEB686" w:themeColor="accent1" w:themeTint="99"/>
                                <w:sz w:val="32"/>
                                <w:szCs w:val="32"/>
                                <w:lang w:bidi="ar-SY"/>
                              </w:rPr>
                              <w:t>5</w:t>
                            </w:r>
                            <w:r w:rsidRPr="00882661">
                              <w:rPr>
                                <w:rFonts w:ascii="Berlin Sans FB" w:hAnsi="Berlin Sans FB" w:cs="Times New Roman"/>
                                <w:color w:val="FEB686" w:themeColor="accent1" w:themeTint="99"/>
                                <w:sz w:val="32"/>
                                <w:szCs w:val="32"/>
                                <w:lang w:bidi="ar-SY"/>
                              </w:rPr>
                              <w:br/>
                              <w:t xml:space="preserve">Groep </w:t>
                            </w:r>
                            <w:r>
                              <w:rPr>
                                <w:rFonts w:ascii="Berlin Sans FB" w:hAnsi="Berlin Sans FB" w:cs="Times New Roman"/>
                                <w:color w:val="FEB686" w:themeColor="accent1" w:themeTint="99"/>
                                <w:sz w:val="32"/>
                                <w:szCs w:val="32"/>
                                <w:lang w:bidi="ar-SY"/>
                              </w:rPr>
                              <w:t>5</w:t>
                            </w:r>
                            <w:r w:rsidRPr="00882661">
                              <w:rPr>
                                <w:rFonts w:ascii="Berlin Sans FB" w:hAnsi="Berlin Sans FB" w:cs="Times New Roman"/>
                                <w:sz w:val="24"/>
                                <w:szCs w:val="24"/>
                                <w:rtl/>
                                <w:lang w:bidi="ar-SY"/>
                              </w:rPr>
                              <w:br/>
                            </w:r>
                            <w:r w:rsidRPr="00882661">
                              <w:rPr>
                                <w:rFonts w:ascii="Berlin Sans FB" w:hAnsi="Berlin Sans FB" w:cs="Times New Roman"/>
                                <w:sz w:val="24"/>
                                <w:szCs w:val="24"/>
                                <w:rtl/>
                                <w:lang w:bidi="ar-SY"/>
                              </w:rPr>
                              <w:br/>
                            </w:r>
                            <w:r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Pr="00882661">
                              <w:rPr>
                                <w:rFonts w:ascii="Berlin Sans FB" w:hAnsi="Berlin Sans FB" w:cs="Times New Roman"/>
                                <w:sz w:val="24"/>
                                <w:szCs w:val="24"/>
                                <w:lang w:bidi="ar-SY"/>
                              </w:rPr>
                              <w:br/>
                            </w:r>
                            <w:r w:rsidRPr="00882661">
                              <w:rPr>
                                <w:rFonts w:ascii="Berlin Sans FB" w:hAnsi="Berlin Sans FB" w:cs="Times New Roman"/>
                                <w:color w:val="FEB686" w:themeColor="accent1" w:themeTint="99"/>
                                <w:sz w:val="24"/>
                                <w:szCs w:val="24"/>
                                <w:lang w:bidi="ar-SY"/>
                              </w:rPr>
                              <w:br/>
                              <w:t>1- Ahmad Khaled</w:t>
                            </w:r>
                          </w:p>
                          <w:p w14:paraId="47F3120E" w14:textId="47DC7EB3" w:rsidR="00477DEF" w:rsidRPr="00882661" w:rsidRDefault="00477DEF"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Pr>
                                <w:rFonts w:ascii="Berlin Sans FB" w:hAnsi="Berlin Sans FB" w:cstheme="minorBidi"/>
                                <w:color w:val="FEB686" w:themeColor="accent1" w:themeTint="99"/>
                                <w:sz w:val="24"/>
                                <w:szCs w:val="24"/>
                                <w:lang w:bidi="ar-SY"/>
                              </w:rPr>
                              <w:t>Pieter Jan Kolijn</w:t>
                            </w:r>
                          </w:p>
                          <w:p w14:paraId="53089041" w14:textId="2EF72D44" w:rsidR="00477DEF" w:rsidRPr="00882661" w:rsidRDefault="00477DEF"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Pr>
                                <w:rFonts w:ascii="Berlin Sans FB" w:hAnsi="Berlin Sans FB" w:cstheme="minorBidi"/>
                                <w:color w:val="FEB686" w:themeColor="accent1" w:themeTint="99"/>
                                <w:sz w:val="24"/>
                                <w:szCs w:val="24"/>
                                <w:lang w:bidi="ar-SY"/>
                              </w:rPr>
                              <w:t xml:space="preserve"> Laura Kruidhof</w:t>
                            </w:r>
                          </w:p>
                          <w:p w14:paraId="0A930068" w14:textId="7AAA7CB8" w:rsidR="00477DEF" w:rsidRPr="00882661" w:rsidRDefault="00477DEF"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Pr>
                                <w:rFonts w:ascii="Berlin Sans FB" w:hAnsi="Berlin Sans FB" w:cstheme="minorBidi"/>
                                <w:color w:val="FEB686" w:themeColor="accent1" w:themeTint="99"/>
                                <w:sz w:val="24"/>
                                <w:szCs w:val="24"/>
                                <w:lang w:bidi="ar-SY"/>
                              </w:rPr>
                              <w:t>Mohamed Jelle</w:t>
                            </w:r>
                          </w:p>
                          <w:p w14:paraId="448353BF" w14:textId="77777777" w:rsidR="00477DEF" w:rsidRPr="002E49F1" w:rsidRDefault="00477DEF"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477DEF" w:rsidRPr="00882661" w:rsidRDefault="00477DEF"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Content>
                          <w:r w:rsidRPr="00157748">
                            <w:rPr>
                              <w:i/>
                              <w:iCs/>
                              <w:color w:val="9A3D00" w:themeColor="accent1" w:themeShade="80"/>
                              <w:sz w:val="52"/>
                              <w:szCs w:val="52"/>
                            </w:rPr>
                            <w:t>Project Barroc-IT</w:t>
                          </w:r>
                        </w:sdtContent>
                      </w:sdt>
                    </w:p>
                    <w:p w14:paraId="347A927E" w14:textId="77777777" w:rsidR="00477DEF" w:rsidRPr="00882661" w:rsidRDefault="00477DEF" w:rsidP="001E7046">
                      <w:pPr>
                        <w:bidi/>
                        <w:rPr>
                          <w:i/>
                          <w:iCs/>
                          <w:color w:val="244583" w:themeColor="accent2" w:themeShade="80"/>
                          <w:sz w:val="36"/>
                          <w:szCs w:val="36"/>
                        </w:rPr>
                      </w:pPr>
                    </w:p>
                    <w:p w14:paraId="5D52AE3C" w14:textId="0FA4907A" w:rsidR="00477DEF" w:rsidRPr="00882661" w:rsidRDefault="00477DEF"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Pr="00882661">
                        <w:rPr>
                          <w:rFonts w:ascii="Berlin Sans FB" w:hAnsi="Berlin Sans FB" w:cs="Times New Roman"/>
                          <w:color w:val="FEB686" w:themeColor="accent1" w:themeTint="99"/>
                          <w:sz w:val="32"/>
                          <w:szCs w:val="32"/>
                          <w:lang w:bidi="ar-SY"/>
                        </w:rPr>
                        <w:br/>
                        <w:t xml:space="preserve">periode </w:t>
                      </w:r>
                      <w:r>
                        <w:rPr>
                          <w:rFonts w:ascii="Berlin Sans FB" w:hAnsi="Berlin Sans FB" w:cs="Times New Roman"/>
                          <w:color w:val="FEB686" w:themeColor="accent1" w:themeTint="99"/>
                          <w:sz w:val="32"/>
                          <w:szCs w:val="32"/>
                          <w:lang w:bidi="ar-SY"/>
                        </w:rPr>
                        <w:t>5</w:t>
                      </w:r>
                      <w:r w:rsidRPr="00882661">
                        <w:rPr>
                          <w:rFonts w:ascii="Berlin Sans FB" w:hAnsi="Berlin Sans FB" w:cs="Times New Roman"/>
                          <w:color w:val="FEB686" w:themeColor="accent1" w:themeTint="99"/>
                          <w:sz w:val="32"/>
                          <w:szCs w:val="32"/>
                          <w:lang w:bidi="ar-SY"/>
                        </w:rPr>
                        <w:br/>
                        <w:t xml:space="preserve">Groep </w:t>
                      </w:r>
                      <w:r>
                        <w:rPr>
                          <w:rFonts w:ascii="Berlin Sans FB" w:hAnsi="Berlin Sans FB" w:cs="Times New Roman"/>
                          <w:color w:val="FEB686" w:themeColor="accent1" w:themeTint="99"/>
                          <w:sz w:val="32"/>
                          <w:szCs w:val="32"/>
                          <w:lang w:bidi="ar-SY"/>
                        </w:rPr>
                        <w:t>5</w:t>
                      </w:r>
                      <w:r w:rsidRPr="00882661">
                        <w:rPr>
                          <w:rFonts w:ascii="Berlin Sans FB" w:hAnsi="Berlin Sans FB" w:cs="Times New Roman"/>
                          <w:sz w:val="24"/>
                          <w:szCs w:val="24"/>
                          <w:rtl/>
                          <w:lang w:bidi="ar-SY"/>
                        </w:rPr>
                        <w:br/>
                      </w:r>
                      <w:r w:rsidRPr="00882661">
                        <w:rPr>
                          <w:rFonts w:ascii="Berlin Sans FB" w:hAnsi="Berlin Sans FB" w:cs="Times New Roman"/>
                          <w:sz w:val="24"/>
                          <w:szCs w:val="24"/>
                          <w:rtl/>
                          <w:lang w:bidi="ar-SY"/>
                        </w:rPr>
                        <w:br/>
                      </w:r>
                      <w:r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Pr="00882661">
                        <w:rPr>
                          <w:rFonts w:ascii="Berlin Sans FB" w:hAnsi="Berlin Sans FB" w:cs="Times New Roman"/>
                          <w:sz w:val="24"/>
                          <w:szCs w:val="24"/>
                          <w:lang w:bidi="ar-SY"/>
                        </w:rPr>
                        <w:br/>
                      </w:r>
                      <w:r w:rsidRPr="00882661">
                        <w:rPr>
                          <w:rFonts w:ascii="Berlin Sans FB" w:hAnsi="Berlin Sans FB" w:cs="Times New Roman"/>
                          <w:color w:val="FEB686" w:themeColor="accent1" w:themeTint="99"/>
                          <w:sz w:val="24"/>
                          <w:szCs w:val="24"/>
                          <w:lang w:bidi="ar-SY"/>
                        </w:rPr>
                        <w:br/>
                        <w:t>1- Ahmad Khaled</w:t>
                      </w:r>
                    </w:p>
                    <w:p w14:paraId="47F3120E" w14:textId="47DC7EB3" w:rsidR="00477DEF" w:rsidRPr="00882661" w:rsidRDefault="00477DEF"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Pr>
                          <w:rFonts w:ascii="Berlin Sans FB" w:hAnsi="Berlin Sans FB" w:cstheme="minorBidi"/>
                          <w:color w:val="FEB686" w:themeColor="accent1" w:themeTint="99"/>
                          <w:sz w:val="24"/>
                          <w:szCs w:val="24"/>
                          <w:lang w:bidi="ar-SY"/>
                        </w:rPr>
                        <w:t>Pieter Jan Kolijn</w:t>
                      </w:r>
                    </w:p>
                    <w:p w14:paraId="53089041" w14:textId="2EF72D44" w:rsidR="00477DEF" w:rsidRPr="00882661" w:rsidRDefault="00477DEF"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Pr>
                          <w:rFonts w:ascii="Berlin Sans FB" w:hAnsi="Berlin Sans FB" w:cstheme="minorBidi"/>
                          <w:color w:val="FEB686" w:themeColor="accent1" w:themeTint="99"/>
                          <w:sz w:val="24"/>
                          <w:szCs w:val="24"/>
                          <w:lang w:bidi="ar-SY"/>
                        </w:rPr>
                        <w:t xml:space="preserve"> Laura Kruidhof</w:t>
                      </w:r>
                    </w:p>
                    <w:p w14:paraId="0A930068" w14:textId="7AAA7CB8" w:rsidR="00477DEF" w:rsidRPr="00882661" w:rsidRDefault="00477DEF"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Pr>
                          <w:rFonts w:ascii="Berlin Sans FB" w:hAnsi="Berlin Sans FB" w:cstheme="minorBidi"/>
                          <w:color w:val="FEB686" w:themeColor="accent1" w:themeTint="99"/>
                          <w:sz w:val="24"/>
                          <w:szCs w:val="24"/>
                          <w:lang w:bidi="ar-SY"/>
                        </w:rPr>
                        <w:t>Mohamed Jelle</w:t>
                      </w:r>
                    </w:p>
                    <w:p w14:paraId="448353BF" w14:textId="77777777" w:rsidR="00477DEF" w:rsidRPr="002E49F1" w:rsidRDefault="00477DEF"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477DEF" w:rsidRDefault="00477DEF">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477DEF" w:rsidRDefault="00477DEF">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sdt>
      <w:sdtPr>
        <w:rPr>
          <w:rFonts w:asciiTheme="minorHAnsi" w:eastAsiaTheme="minorHAnsi" w:hAnsiTheme="minorHAnsi" w:cstheme="minorHAnsi"/>
          <w:color w:val="414751" w:themeColor="text2" w:themeShade="BF"/>
          <w:sz w:val="20"/>
          <w:szCs w:val="20"/>
          <w:lang w:val="nl-NL" w:eastAsia="nl-NL"/>
        </w:rPr>
        <w:id w:val="-1996865864"/>
        <w:docPartObj>
          <w:docPartGallery w:val="Table of Contents"/>
          <w:docPartUnique/>
        </w:docPartObj>
      </w:sdtPr>
      <w:sdtEndPr>
        <w:rPr>
          <w:b/>
          <w:bCs/>
          <w:noProof/>
        </w:rPr>
      </w:sdtEndPr>
      <w:sdtContent>
        <w:p w14:paraId="7F7A5EBA" w14:textId="1A620BE7" w:rsidR="00833056" w:rsidRDefault="00DD347F">
          <w:pPr>
            <w:pStyle w:val="TOCHeading"/>
          </w:pPr>
          <w:proofErr w:type="spellStart"/>
          <w:r>
            <w:t>Inhoudsopgave</w:t>
          </w:r>
          <w:proofErr w:type="spellEnd"/>
        </w:p>
        <w:p w14:paraId="3879F81C" w14:textId="745ABFAA" w:rsidR="00477DEF" w:rsidRDefault="00833056">
          <w:pPr>
            <w:pStyle w:val="TOC1"/>
            <w:tabs>
              <w:tab w:val="right" w:leader="dot" w:pos="8630"/>
            </w:tabs>
            <w:rPr>
              <w:rFonts w:eastAsiaTheme="minorEastAsia"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525404219" w:history="1">
            <w:r w:rsidR="00477DEF" w:rsidRPr="00F43FED">
              <w:rPr>
                <w:rStyle w:val="Hyperlink"/>
                <w:noProof/>
              </w:rPr>
              <w:t>Introductie</w:t>
            </w:r>
            <w:r w:rsidR="00477DEF">
              <w:rPr>
                <w:noProof/>
                <w:webHidden/>
              </w:rPr>
              <w:tab/>
            </w:r>
            <w:r w:rsidR="00477DEF">
              <w:rPr>
                <w:noProof/>
                <w:webHidden/>
              </w:rPr>
              <w:fldChar w:fldCharType="begin"/>
            </w:r>
            <w:r w:rsidR="00477DEF">
              <w:rPr>
                <w:noProof/>
                <w:webHidden/>
              </w:rPr>
              <w:instrText xml:space="preserve"> PAGEREF _Toc525404219 \h </w:instrText>
            </w:r>
            <w:r w:rsidR="00477DEF">
              <w:rPr>
                <w:noProof/>
                <w:webHidden/>
              </w:rPr>
            </w:r>
            <w:r w:rsidR="00477DEF">
              <w:rPr>
                <w:noProof/>
                <w:webHidden/>
              </w:rPr>
              <w:fldChar w:fldCharType="separate"/>
            </w:r>
            <w:r w:rsidR="00477DEF">
              <w:rPr>
                <w:noProof/>
                <w:webHidden/>
              </w:rPr>
              <w:t>2</w:t>
            </w:r>
            <w:r w:rsidR="00477DEF">
              <w:rPr>
                <w:noProof/>
                <w:webHidden/>
              </w:rPr>
              <w:fldChar w:fldCharType="end"/>
            </w:r>
          </w:hyperlink>
        </w:p>
        <w:p w14:paraId="3A3017A6" w14:textId="1A7E7FAF" w:rsidR="00477DEF" w:rsidRDefault="00477DEF">
          <w:pPr>
            <w:pStyle w:val="TOC1"/>
            <w:tabs>
              <w:tab w:val="right" w:leader="dot" w:pos="8630"/>
            </w:tabs>
            <w:rPr>
              <w:rFonts w:eastAsiaTheme="minorEastAsia" w:cstheme="minorBidi"/>
              <w:noProof/>
              <w:color w:val="auto"/>
              <w:sz w:val="22"/>
              <w:szCs w:val="22"/>
            </w:rPr>
          </w:pPr>
          <w:hyperlink w:anchor="_Toc525404220" w:history="1">
            <w:r w:rsidRPr="00F43FED">
              <w:rPr>
                <w:rStyle w:val="Hyperlink"/>
                <w:noProof/>
              </w:rPr>
              <w:t>Achtergronden</w:t>
            </w:r>
            <w:r>
              <w:rPr>
                <w:noProof/>
                <w:webHidden/>
              </w:rPr>
              <w:tab/>
            </w:r>
            <w:r>
              <w:rPr>
                <w:noProof/>
                <w:webHidden/>
              </w:rPr>
              <w:fldChar w:fldCharType="begin"/>
            </w:r>
            <w:r>
              <w:rPr>
                <w:noProof/>
                <w:webHidden/>
              </w:rPr>
              <w:instrText xml:space="preserve"> PAGEREF _Toc525404220 \h </w:instrText>
            </w:r>
            <w:r>
              <w:rPr>
                <w:noProof/>
                <w:webHidden/>
              </w:rPr>
            </w:r>
            <w:r>
              <w:rPr>
                <w:noProof/>
                <w:webHidden/>
              </w:rPr>
              <w:fldChar w:fldCharType="separate"/>
            </w:r>
            <w:r>
              <w:rPr>
                <w:noProof/>
                <w:webHidden/>
              </w:rPr>
              <w:t>3</w:t>
            </w:r>
            <w:r>
              <w:rPr>
                <w:noProof/>
                <w:webHidden/>
              </w:rPr>
              <w:fldChar w:fldCharType="end"/>
            </w:r>
          </w:hyperlink>
        </w:p>
        <w:p w14:paraId="62080E19" w14:textId="3A1320EB" w:rsidR="00477DEF" w:rsidRDefault="00477DEF">
          <w:pPr>
            <w:pStyle w:val="TOC2"/>
            <w:tabs>
              <w:tab w:val="right" w:leader="dot" w:pos="8630"/>
            </w:tabs>
            <w:rPr>
              <w:rFonts w:eastAsiaTheme="minorEastAsia" w:cstheme="minorBidi"/>
              <w:noProof/>
              <w:color w:val="auto"/>
              <w:sz w:val="22"/>
              <w:szCs w:val="22"/>
            </w:rPr>
          </w:pPr>
          <w:hyperlink w:anchor="_Toc525404221" w:history="1">
            <w:r w:rsidRPr="00F43FED">
              <w:rPr>
                <w:rStyle w:val="Hyperlink"/>
                <w:noProof/>
              </w:rPr>
              <w:t>Organisaties</w:t>
            </w:r>
            <w:r>
              <w:rPr>
                <w:noProof/>
                <w:webHidden/>
              </w:rPr>
              <w:tab/>
            </w:r>
            <w:r>
              <w:rPr>
                <w:noProof/>
                <w:webHidden/>
              </w:rPr>
              <w:fldChar w:fldCharType="begin"/>
            </w:r>
            <w:r>
              <w:rPr>
                <w:noProof/>
                <w:webHidden/>
              </w:rPr>
              <w:instrText xml:space="preserve"> PAGEREF _Toc525404221 \h </w:instrText>
            </w:r>
            <w:r>
              <w:rPr>
                <w:noProof/>
                <w:webHidden/>
              </w:rPr>
            </w:r>
            <w:r>
              <w:rPr>
                <w:noProof/>
                <w:webHidden/>
              </w:rPr>
              <w:fldChar w:fldCharType="separate"/>
            </w:r>
            <w:r>
              <w:rPr>
                <w:noProof/>
                <w:webHidden/>
              </w:rPr>
              <w:t>3</w:t>
            </w:r>
            <w:r>
              <w:rPr>
                <w:noProof/>
                <w:webHidden/>
              </w:rPr>
              <w:fldChar w:fldCharType="end"/>
            </w:r>
          </w:hyperlink>
        </w:p>
        <w:p w14:paraId="6A11CA45" w14:textId="4FADBA44" w:rsidR="00477DEF" w:rsidRDefault="00477DEF">
          <w:pPr>
            <w:pStyle w:val="TOC2"/>
            <w:tabs>
              <w:tab w:val="right" w:leader="dot" w:pos="8630"/>
            </w:tabs>
            <w:rPr>
              <w:rFonts w:eastAsiaTheme="minorEastAsia" w:cstheme="minorBidi"/>
              <w:noProof/>
              <w:color w:val="auto"/>
              <w:sz w:val="22"/>
              <w:szCs w:val="22"/>
            </w:rPr>
          </w:pPr>
          <w:hyperlink w:anchor="_Toc525404222" w:history="1">
            <w:r w:rsidRPr="00F43FED">
              <w:rPr>
                <w:rStyle w:val="Hyperlink"/>
                <w:noProof/>
              </w:rPr>
              <w:t>Doelstellingen</w:t>
            </w:r>
            <w:r>
              <w:rPr>
                <w:noProof/>
                <w:webHidden/>
              </w:rPr>
              <w:tab/>
            </w:r>
            <w:r>
              <w:rPr>
                <w:noProof/>
                <w:webHidden/>
              </w:rPr>
              <w:fldChar w:fldCharType="begin"/>
            </w:r>
            <w:r>
              <w:rPr>
                <w:noProof/>
                <w:webHidden/>
              </w:rPr>
              <w:instrText xml:space="preserve"> PAGEREF _Toc525404222 \h </w:instrText>
            </w:r>
            <w:r>
              <w:rPr>
                <w:noProof/>
                <w:webHidden/>
              </w:rPr>
            </w:r>
            <w:r>
              <w:rPr>
                <w:noProof/>
                <w:webHidden/>
              </w:rPr>
              <w:fldChar w:fldCharType="separate"/>
            </w:r>
            <w:r>
              <w:rPr>
                <w:noProof/>
                <w:webHidden/>
              </w:rPr>
              <w:t>3</w:t>
            </w:r>
            <w:r>
              <w:rPr>
                <w:noProof/>
                <w:webHidden/>
              </w:rPr>
              <w:fldChar w:fldCharType="end"/>
            </w:r>
          </w:hyperlink>
        </w:p>
        <w:p w14:paraId="47899634" w14:textId="20BA42C9" w:rsidR="00477DEF" w:rsidRDefault="00477DEF">
          <w:pPr>
            <w:pStyle w:val="TOC1"/>
            <w:tabs>
              <w:tab w:val="right" w:leader="dot" w:pos="8630"/>
            </w:tabs>
            <w:rPr>
              <w:rFonts w:eastAsiaTheme="minorEastAsia" w:cstheme="minorBidi"/>
              <w:noProof/>
              <w:color w:val="auto"/>
              <w:sz w:val="22"/>
              <w:szCs w:val="22"/>
            </w:rPr>
          </w:pPr>
          <w:hyperlink w:anchor="_Toc525404223" w:history="1">
            <w:r w:rsidRPr="00F43FED">
              <w:rPr>
                <w:rStyle w:val="Hyperlink"/>
                <w:noProof/>
              </w:rPr>
              <w:t>Doelstellingen</w:t>
            </w:r>
            <w:r>
              <w:rPr>
                <w:noProof/>
                <w:webHidden/>
              </w:rPr>
              <w:tab/>
            </w:r>
            <w:r>
              <w:rPr>
                <w:noProof/>
                <w:webHidden/>
              </w:rPr>
              <w:fldChar w:fldCharType="begin"/>
            </w:r>
            <w:r>
              <w:rPr>
                <w:noProof/>
                <w:webHidden/>
              </w:rPr>
              <w:instrText xml:space="preserve"> PAGEREF _Toc525404223 \h </w:instrText>
            </w:r>
            <w:r>
              <w:rPr>
                <w:noProof/>
                <w:webHidden/>
              </w:rPr>
            </w:r>
            <w:r>
              <w:rPr>
                <w:noProof/>
                <w:webHidden/>
              </w:rPr>
              <w:fldChar w:fldCharType="separate"/>
            </w:r>
            <w:r>
              <w:rPr>
                <w:noProof/>
                <w:webHidden/>
              </w:rPr>
              <w:t>4</w:t>
            </w:r>
            <w:r>
              <w:rPr>
                <w:noProof/>
                <w:webHidden/>
              </w:rPr>
              <w:fldChar w:fldCharType="end"/>
            </w:r>
          </w:hyperlink>
        </w:p>
        <w:p w14:paraId="04541A44" w14:textId="7294BD95" w:rsidR="00477DEF" w:rsidRDefault="00477DEF">
          <w:pPr>
            <w:pStyle w:val="TOC2"/>
            <w:tabs>
              <w:tab w:val="right" w:leader="dot" w:pos="8630"/>
            </w:tabs>
            <w:rPr>
              <w:rFonts w:eastAsiaTheme="minorEastAsia" w:cstheme="minorBidi"/>
              <w:noProof/>
              <w:color w:val="auto"/>
              <w:sz w:val="22"/>
              <w:szCs w:val="22"/>
            </w:rPr>
          </w:pPr>
          <w:hyperlink w:anchor="_Toc525404224" w:history="1">
            <w:r w:rsidRPr="00F43FED">
              <w:rPr>
                <w:rStyle w:val="Hyperlink"/>
                <w:noProof/>
              </w:rPr>
              <w:t>Projectopdracht</w:t>
            </w:r>
            <w:r>
              <w:rPr>
                <w:noProof/>
                <w:webHidden/>
              </w:rPr>
              <w:tab/>
            </w:r>
            <w:r>
              <w:rPr>
                <w:noProof/>
                <w:webHidden/>
              </w:rPr>
              <w:fldChar w:fldCharType="begin"/>
            </w:r>
            <w:r>
              <w:rPr>
                <w:noProof/>
                <w:webHidden/>
              </w:rPr>
              <w:instrText xml:space="preserve"> PAGEREF _Toc525404224 \h </w:instrText>
            </w:r>
            <w:r>
              <w:rPr>
                <w:noProof/>
                <w:webHidden/>
              </w:rPr>
            </w:r>
            <w:r>
              <w:rPr>
                <w:noProof/>
                <w:webHidden/>
              </w:rPr>
              <w:fldChar w:fldCharType="separate"/>
            </w:r>
            <w:r>
              <w:rPr>
                <w:noProof/>
                <w:webHidden/>
              </w:rPr>
              <w:t>4</w:t>
            </w:r>
            <w:r>
              <w:rPr>
                <w:noProof/>
                <w:webHidden/>
              </w:rPr>
              <w:fldChar w:fldCharType="end"/>
            </w:r>
          </w:hyperlink>
        </w:p>
        <w:p w14:paraId="29806039" w14:textId="6314B8FB" w:rsidR="00477DEF" w:rsidRDefault="00477DEF">
          <w:pPr>
            <w:pStyle w:val="TOC1"/>
            <w:tabs>
              <w:tab w:val="right" w:leader="dot" w:pos="8630"/>
            </w:tabs>
            <w:rPr>
              <w:rFonts w:eastAsiaTheme="minorEastAsia" w:cstheme="minorBidi"/>
              <w:noProof/>
              <w:color w:val="auto"/>
              <w:sz w:val="22"/>
              <w:szCs w:val="22"/>
            </w:rPr>
          </w:pPr>
          <w:hyperlink w:anchor="_Toc525404225" w:history="1">
            <w:r w:rsidRPr="00F43FED">
              <w:rPr>
                <w:rStyle w:val="Hyperlink"/>
                <w:noProof/>
              </w:rPr>
              <w:t>Projectactiviteiten</w:t>
            </w:r>
            <w:r>
              <w:rPr>
                <w:noProof/>
                <w:webHidden/>
              </w:rPr>
              <w:tab/>
            </w:r>
            <w:r>
              <w:rPr>
                <w:noProof/>
                <w:webHidden/>
              </w:rPr>
              <w:fldChar w:fldCharType="begin"/>
            </w:r>
            <w:r>
              <w:rPr>
                <w:noProof/>
                <w:webHidden/>
              </w:rPr>
              <w:instrText xml:space="preserve"> PAGEREF _Toc525404225 \h </w:instrText>
            </w:r>
            <w:r>
              <w:rPr>
                <w:noProof/>
                <w:webHidden/>
              </w:rPr>
            </w:r>
            <w:r>
              <w:rPr>
                <w:noProof/>
                <w:webHidden/>
              </w:rPr>
              <w:fldChar w:fldCharType="separate"/>
            </w:r>
            <w:r>
              <w:rPr>
                <w:noProof/>
                <w:webHidden/>
              </w:rPr>
              <w:t>5</w:t>
            </w:r>
            <w:r>
              <w:rPr>
                <w:noProof/>
                <w:webHidden/>
              </w:rPr>
              <w:fldChar w:fldCharType="end"/>
            </w:r>
          </w:hyperlink>
        </w:p>
        <w:p w14:paraId="3CF8230E" w14:textId="5E5279AA" w:rsidR="00477DEF" w:rsidRDefault="00477DEF">
          <w:pPr>
            <w:pStyle w:val="TOC1"/>
            <w:tabs>
              <w:tab w:val="right" w:leader="dot" w:pos="8630"/>
            </w:tabs>
            <w:rPr>
              <w:rFonts w:eastAsiaTheme="minorEastAsia" w:cstheme="minorBidi"/>
              <w:noProof/>
              <w:color w:val="auto"/>
              <w:sz w:val="22"/>
              <w:szCs w:val="22"/>
            </w:rPr>
          </w:pPr>
          <w:hyperlink w:anchor="_Toc525404226" w:history="1">
            <w:r w:rsidRPr="00F43FED">
              <w:rPr>
                <w:rStyle w:val="Hyperlink"/>
                <w:noProof/>
              </w:rPr>
              <w:t>Projectgrenzen</w:t>
            </w:r>
            <w:r>
              <w:rPr>
                <w:noProof/>
                <w:webHidden/>
              </w:rPr>
              <w:tab/>
            </w:r>
            <w:r>
              <w:rPr>
                <w:noProof/>
                <w:webHidden/>
              </w:rPr>
              <w:fldChar w:fldCharType="begin"/>
            </w:r>
            <w:r>
              <w:rPr>
                <w:noProof/>
                <w:webHidden/>
              </w:rPr>
              <w:instrText xml:space="preserve"> PAGEREF _Toc525404226 \h </w:instrText>
            </w:r>
            <w:r>
              <w:rPr>
                <w:noProof/>
                <w:webHidden/>
              </w:rPr>
            </w:r>
            <w:r>
              <w:rPr>
                <w:noProof/>
                <w:webHidden/>
              </w:rPr>
              <w:fldChar w:fldCharType="separate"/>
            </w:r>
            <w:r>
              <w:rPr>
                <w:noProof/>
                <w:webHidden/>
              </w:rPr>
              <w:t>6</w:t>
            </w:r>
            <w:r>
              <w:rPr>
                <w:noProof/>
                <w:webHidden/>
              </w:rPr>
              <w:fldChar w:fldCharType="end"/>
            </w:r>
          </w:hyperlink>
        </w:p>
        <w:p w14:paraId="16659A58" w14:textId="661970DE" w:rsidR="00477DEF" w:rsidRDefault="00477DEF">
          <w:pPr>
            <w:pStyle w:val="TOC1"/>
            <w:tabs>
              <w:tab w:val="right" w:leader="dot" w:pos="8630"/>
            </w:tabs>
            <w:rPr>
              <w:rFonts w:eastAsiaTheme="minorEastAsia" w:cstheme="minorBidi"/>
              <w:noProof/>
              <w:color w:val="auto"/>
              <w:sz w:val="22"/>
              <w:szCs w:val="22"/>
            </w:rPr>
          </w:pPr>
          <w:hyperlink w:anchor="_Toc525404227" w:history="1">
            <w:r w:rsidRPr="00F43FED">
              <w:rPr>
                <w:rStyle w:val="Hyperlink"/>
                <w:noProof/>
              </w:rPr>
              <w:t>Producten</w:t>
            </w:r>
            <w:r>
              <w:rPr>
                <w:noProof/>
                <w:webHidden/>
              </w:rPr>
              <w:tab/>
            </w:r>
            <w:r>
              <w:rPr>
                <w:noProof/>
                <w:webHidden/>
              </w:rPr>
              <w:fldChar w:fldCharType="begin"/>
            </w:r>
            <w:r>
              <w:rPr>
                <w:noProof/>
                <w:webHidden/>
              </w:rPr>
              <w:instrText xml:space="preserve"> PAGEREF _Toc525404227 \h </w:instrText>
            </w:r>
            <w:r>
              <w:rPr>
                <w:noProof/>
                <w:webHidden/>
              </w:rPr>
            </w:r>
            <w:r>
              <w:rPr>
                <w:noProof/>
                <w:webHidden/>
              </w:rPr>
              <w:fldChar w:fldCharType="separate"/>
            </w:r>
            <w:r>
              <w:rPr>
                <w:noProof/>
                <w:webHidden/>
              </w:rPr>
              <w:t>7</w:t>
            </w:r>
            <w:r>
              <w:rPr>
                <w:noProof/>
                <w:webHidden/>
              </w:rPr>
              <w:fldChar w:fldCharType="end"/>
            </w:r>
          </w:hyperlink>
        </w:p>
        <w:p w14:paraId="52DED5AB" w14:textId="67FC4F0C" w:rsidR="00477DEF" w:rsidRDefault="00477DEF">
          <w:pPr>
            <w:pStyle w:val="TOC1"/>
            <w:tabs>
              <w:tab w:val="right" w:leader="dot" w:pos="8630"/>
            </w:tabs>
            <w:rPr>
              <w:rFonts w:eastAsiaTheme="minorEastAsia" w:cstheme="minorBidi"/>
              <w:noProof/>
              <w:color w:val="auto"/>
              <w:sz w:val="22"/>
              <w:szCs w:val="22"/>
            </w:rPr>
          </w:pPr>
          <w:hyperlink w:anchor="_Toc525404228" w:history="1">
            <w:r w:rsidRPr="00F43FED">
              <w:rPr>
                <w:rStyle w:val="Hyperlink"/>
                <w:noProof/>
              </w:rPr>
              <w:t>Kwaliteit</w:t>
            </w:r>
            <w:r>
              <w:rPr>
                <w:noProof/>
                <w:webHidden/>
              </w:rPr>
              <w:tab/>
            </w:r>
            <w:r>
              <w:rPr>
                <w:noProof/>
                <w:webHidden/>
              </w:rPr>
              <w:fldChar w:fldCharType="begin"/>
            </w:r>
            <w:r>
              <w:rPr>
                <w:noProof/>
                <w:webHidden/>
              </w:rPr>
              <w:instrText xml:space="preserve"> PAGEREF _Toc525404228 \h </w:instrText>
            </w:r>
            <w:r>
              <w:rPr>
                <w:noProof/>
                <w:webHidden/>
              </w:rPr>
            </w:r>
            <w:r>
              <w:rPr>
                <w:noProof/>
                <w:webHidden/>
              </w:rPr>
              <w:fldChar w:fldCharType="separate"/>
            </w:r>
            <w:r>
              <w:rPr>
                <w:noProof/>
                <w:webHidden/>
              </w:rPr>
              <w:t>8</w:t>
            </w:r>
            <w:r>
              <w:rPr>
                <w:noProof/>
                <w:webHidden/>
              </w:rPr>
              <w:fldChar w:fldCharType="end"/>
            </w:r>
          </w:hyperlink>
        </w:p>
        <w:p w14:paraId="49B7E7B3" w14:textId="21096E7C" w:rsidR="00477DEF" w:rsidRDefault="00477DEF">
          <w:pPr>
            <w:pStyle w:val="TOC1"/>
            <w:tabs>
              <w:tab w:val="right" w:leader="dot" w:pos="8630"/>
            </w:tabs>
            <w:rPr>
              <w:rFonts w:eastAsiaTheme="minorEastAsia" w:cstheme="minorBidi"/>
              <w:noProof/>
              <w:color w:val="auto"/>
              <w:sz w:val="22"/>
              <w:szCs w:val="22"/>
            </w:rPr>
          </w:pPr>
          <w:hyperlink w:anchor="_Toc525404229" w:history="1">
            <w:r w:rsidRPr="00F43FED">
              <w:rPr>
                <w:rStyle w:val="Hyperlink"/>
                <w:noProof/>
              </w:rPr>
              <w:t>Projectorganisatie</w:t>
            </w:r>
            <w:r>
              <w:rPr>
                <w:noProof/>
                <w:webHidden/>
              </w:rPr>
              <w:tab/>
            </w:r>
            <w:r>
              <w:rPr>
                <w:noProof/>
                <w:webHidden/>
              </w:rPr>
              <w:fldChar w:fldCharType="begin"/>
            </w:r>
            <w:r>
              <w:rPr>
                <w:noProof/>
                <w:webHidden/>
              </w:rPr>
              <w:instrText xml:space="preserve"> PAGEREF _Toc525404229 \h </w:instrText>
            </w:r>
            <w:r>
              <w:rPr>
                <w:noProof/>
                <w:webHidden/>
              </w:rPr>
            </w:r>
            <w:r>
              <w:rPr>
                <w:noProof/>
                <w:webHidden/>
              </w:rPr>
              <w:fldChar w:fldCharType="separate"/>
            </w:r>
            <w:r>
              <w:rPr>
                <w:noProof/>
                <w:webHidden/>
              </w:rPr>
              <w:t>9</w:t>
            </w:r>
            <w:r>
              <w:rPr>
                <w:noProof/>
                <w:webHidden/>
              </w:rPr>
              <w:fldChar w:fldCharType="end"/>
            </w:r>
          </w:hyperlink>
        </w:p>
        <w:p w14:paraId="2F408B0E" w14:textId="57415CA7" w:rsidR="00477DEF" w:rsidRDefault="00477DEF">
          <w:pPr>
            <w:pStyle w:val="TOC2"/>
            <w:tabs>
              <w:tab w:val="right" w:leader="dot" w:pos="8630"/>
            </w:tabs>
            <w:rPr>
              <w:rFonts w:eastAsiaTheme="minorEastAsia" w:cstheme="minorBidi"/>
              <w:noProof/>
              <w:color w:val="auto"/>
              <w:sz w:val="22"/>
              <w:szCs w:val="22"/>
            </w:rPr>
          </w:pPr>
          <w:hyperlink w:anchor="_Toc525404230" w:history="1">
            <w:r w:rsidRPr="00F43FED">
              <w:rPr>
                <w:rStyle w:val="Hyperlink"/>
                <w:noProof/>
              </w:rPr>
              <w:t>Taakbeschrijving</w:t>
            </w:r>
            <w:r>
              <w:rPr>
                <w:noProof/>
                <w:webHidden/>
              </w:rPr>
              <w:tab/>
            </w:r>
            <w:r>
              <w:rPr>
                <w:noProof/>
                <w:webHidden/>
              </w:rPr>
              <w:fldChar w:fldCharType="begin"/>
            </w:r>
            <w:r>
              <w:rPr>
                <w:noProof/>
                <w:webHidden/>
              </w:rPr>
              <w:instrText xml:space="preserve"> PAGEREF _Toc525404230 \h </w:instrText>
            </w:r>
            <w:r>
              <w:rPr>
                <w:noProof/>
                <w:webHidden/>
              </w:rPr>
            </w:r>
            <w:r>
              <w:rPr>
                <w:noProof/>
                <w:webHidden/>
              </w:rPr>
              <w:fldChar w:fldCharType="separate"/>
            </w:r>
            <w:r>
              <w:rPr>
                <w:noProof/>
                <w:webHidden/>
              </w:rPr>
              <w:t>9</w:t>
            </w:r>
            <w:r>
              <w:rPr>
                <w:noProof/>
                <w:webHidden/>
              </w:rPr>
              <w:fldChar w:fldCharType="end"/>
            </w:r>
          </w:hyperlink>
        </w:p>
        <w:p w14:paraId="5A23676F" w14:textId="231E3975" w:rsidR="00477DEF" w:rsidRDefault="00477DEF">
          <w:pPr>
            <w:pStyle w:val="TOC2"/>
            <w:tabs>
              <w:tab w:val="right" w:leader="dot" w:pos="8630"/>
            </w:tabs>
            <w:rPr>
              <w:rFonts w:eastAsiaTheme="minorEastAsia" w:cstheme="minorBidi"/>
              <w:noProof/>
              <w:color w:val="auto"/>
              <w:sz w:val="22"/>
              <w:szCs w:val="22"/>
            </w:rPr>
          </w:pPr>
          <w:hyperlink w:anchor="_Toc525404231" w:history="1">
            <w:r w:rsidRPr="00F43FED">
              <w:rPr>
                <w:rStyle w:val="Hyperlink"/>
                <w:noProof/>
              </w:rPr>
              <w:t>Rolverdeling</w:t>
            </w:r>
            <w:r>
              <w:rPr>
                <w:noProof/>
                <w:webHidden/>
              </w:rPr>
              <w:tab/>
            </w:r>
            <w:r>
              <w:rPr>
                <w:noProof/>
                <w:webHidden/>
              </w:rPr>
              <w:fldChar w:fldCharType="begin"/>
            </w:r>
            <w:r>
              <w:rPr>
                <w:noProof/>
                <w:webHidden/>
              </w:rPr>
              <w:instrText xml:space="preserve"> PAGEREF _Toc525404231 \h </w:instrText>
            </w:r>
            <w:r>
              <w:rPr>
                <w:noProof/>
                <w:webHidden/>
              </w:rPr>
            </w:r>
            <w:r>
              <w:rPr>
                <w:noProof/>
                <w:webHidden/>
              </w:rPr>
              <w:fldChar w:fldCharType="separate"/>
            </w:r>
            <w:r>
              <w:rPr>
                <w:noProof/>
                <w:webHidden/>
              </w:rPr>
              <w:t>10</w:t>
            </w:r>
            <w:r>
              <w:rPr>
                <w:noProof/>
                <w:webHidden/>
              </w:rPr>
              <w:fldChar w:fldCharType="end"/>
            </w:r>
          </w:hyperlink>
        </w:p>
        <w:p w14:paraId="1B43F4E1" w14:textId="4A4E32F9" w:rsidR="00477DEF" w:rsidRDefault="00477DEF">
          <w:pPr>
            <w:pStyle w:val="TOC2"/>
            <w:tabs>
              <w:tab w:val="right" w:leader="dot" w:pos="8630"/>
            </w:tabs>
            <w:rPr>
              <w:rFonts w:eastAsiaTheme="minorEastAsia" w:cstheme="minorBidi"/>
              <w:noProof/>
              <w:color w:val="auto"/>
              <w:sz w:val="22"/>
              <w:szCs w:val="22"/>
            </w:rPr>
          </w:pPr>
          <w:hyperlink w:anchor="_Toc525404232" w:history="1">
            <w:r w:rsidRPr="00F43FED">
              <w:rPr>
                <w:rStyle w:val="Hyperlink"/>
                <w:noProof/>
              </w:rPr>
              <w:t>Vergaderdata</w:t>
            </w:r>
            <w:r>
              <w:rPr>
                <w:noProof/>
                <w:webHidden/>
              </w:rPr>
              <w:tab/>
            </w:r>
            <w:r>
              <w:rPr>
                <w:noProof/>
                <w:webHidden/>
              </w:rPr>
              <w:fldChar w:fldCharType="begin"/>
            </w:r>
            <w:r>
              <w:rPr>
                <w:noProof/>
                <w:webHidden/>
              </w:rPr>
              <w:instrText xml:space="preserve"> PAGEREF _Toc525404232 \h </w:instrText>
            </w:r>
            <w:r>
              <w:rPr>
                <w:noProof/>
                <w:webHidden/>
              </w:rPr>
            </w:r>
            <w:r>
              <w:rPr>
                <w:noProof/>
                <w:webHidden/>
              </w:rPr>
              <w:fldChar w:fldCharType="separate"/>
            </w:r>
            <w:r>
              <w:rPr>
                <w:noProof/>
                <w:webHidden/>
              </w:rPr>
              <w:t>10</w:t>
            </w:r>
            <w:r>
              <w:rPr>
                <w:noProof/>
                <w:webHidden/>
              </w:rPr>
              <w:fldChar w:fldCharType="end"/>
            </w:r>
          </w:hyperlink>
        </w:p>
        <w:p w14:paraId="19161044" w14:textId="63CF786A" w:rsidR="00477DEF" w:rsidRDefault="00477DEF">
          <w:pPr>
            <w:pStyle w:val="TOC1"/>
            <w:tabs>
              <w:tab w:val="right" w:leader="dot" w:pos="8630"/>
            </w:tabs>
            <w:rPr>
              <w:rFonts w:eastAsiaTheme="minorEastAsia" w:cstheme="minorBidi"/>
              <w:noProof/>
              <w:color w:val="auto"/>
              <w:sz w:val="22"/>
              <w:szCs w:val="22"/>
            </w:rPr>
          </w:pPr>
          <w:hyperlink w:anchor="_Toc525404233" w:history="1">
            <w:r w:rsidRPr="00F43FED">
              <w:rPr>
                <w:rStyle w:val="Hyperlink"/>
                <w:noProof/>
              </w:rPr>
              <w:t>Planning</w:t>
            </w:r>
            <w:r>
              <w:rPr>
                <w:noProof/>
                <w:webHidden/>
              </w:rPr>
              <w:tab/>
            </w:r>
            <w:r>
              <w:rPr>
                <w:noProof/>
                <w:webHidden/>
              </w:rPr>
              <w:fldChar w:fldCharType="begin"/>
            </w:r>
            <w:r>
              <w:rPr>
                <w:noProof/>
                <w:webHidden/>
              </w:rPr>
              <w:instrText xml:space="preserve"> PAGEREF _Toc525404233 \h </w:instrText>
            </w:r>
            <w:r>
              <w:rPr>
                <w:noProof/>
                <w:webHidden/>
              </w:rPr>
            </w:r>
            <w:r>
              <w:rPr>
                <w:noProof/>
                <w:webHidden/>
              </w:rPr>
              <w:fldChar w:fldCharType="separate"/>
            </w:r>
            <w:r>
              <w:rPr>
                <w:noProof/>
                <w:webHidden/>
              </w:rPr>
              <w:t>11</w:t>
            </w:r>
            <w:r>
              <w:rPr>
                <w:noProof/>
                <w:webHidden/>
              </w:rPr>
              <w:fldChar w:fldCharType="end"/>
            </w:r>
          </w:hyperlink>
        </w:p>
        <w:p w14:paraId="7E7AC0D7" w14:textId="50ECE3A8" w:rsidR="00477DEF" w:rsidRDefault="00477DEF">
          <w:pPr>
            <w:pStyle w:val="TOC1"/>
            <w:tabs>
              <w:tab w:val="right" w:leader="dot" w:pos="8630"/>
            </w:tabs>
            <w:rPr>
              <w:rFonts w:eastAsiaTheme="minorEastAsia" w:cstheme="minorBidi"/>
              <w:noProof/>
              <w:color w:val="auto"/>
              <w:sz w:val="22"/>
              <w:szCs w:val="22"/>
            </w:rPr>
          </w:pPr>
          <w:hyperlink w:anchor="_Toc525404234" w:history="1">
            <w:r w:rsidRPr="00F43FED">
              <w:rPr>
                <w:rStyle w:val="Hyperlink"/>
                <w:noProof/>
              </w:rPr>
              <w:t>Kosten en Baten</w:t>
            </w:r>
            <w:r>
              <w:rPr>
                <w:noProof/>
                <w:webHidden/>
              </w:rPr>
              <w:tab/>
            </w:r>
            <w:r>
              <w:rPr>
                <w:noProof/>
                <w:webHidden/>
              </w:rPr>
              <w:fldChar w:fldCharType="begin"/>
            </w:r>
            <w:r>
              <w:rPr>
                <w:noProof/>
                <w:webHidden/>
              </w:rPr>
              <w:instrText xml:space="preserve"> PAGEREF _Toc525404234 \h </w:instrText>
            </w:r>
            <w:r>
              <w:rPr>
                <w:noProof/>
                <w:webHidden/>
              </w:rPr>
            </w:r>
            <w:r>
              <w:rPr>
                <w:noProof/>
                <w:webHidden/>
              </w:rPr>
              <w:fldChar w:fldCharType="separate"/>
            </w:r>
            <w:r>
              <w:rPr>
                <w:noProof/>
                <w:webHidden/>
              </w:rPr>
              <w:t>12</w:t>
            </w:r>
            <w:r>
              <w:rPr>
                <w:noProof/>
                <w:webHidden/>
              </w:rPr>
              <w:fldChar w:fldCharType="end"/>
            </w:r>
          </w:hyperlink>
        </w:p>
        <w:p w14:paraId="4644E487" w14:textId="5CE40415" w:rsidR="00477DEF" w:rsidRDefault="00477DEF">
          <w:pPr>
            <w:pStyle w:val="TOC2"/>
            <w:tabs>
              <w:tab w:val="right" w:leader="dot" w:pos="8630"/>
            </w:tabs>
            <w:rPr>
              <w:rFonts w:eastAsiaTheme="minorEastAsia" w:cstheme="minorBidi"/>
              <w:noProof/>
              <w:color w:val="auto"/>
              <w:sz w:val="22"/>
              <w:szCs w:val="22"/>
            </w:rPr>
          </w:pPr>
          <w:hyperlink w:anchor="_Toc525404235" w:history="1">
            <w:r w:rsidRPr="00F43FED">
              <w:rPr>
                <w:rStyle w:val="Hyperlink"/>
                <w:noProof/>
              </w:rPr>
              <w:t>Kosten</w:t>
            </w:r>
            <w:r>
              <w:rPr>
                <w:noProof/>
                <w:webHidden/>
              </w:rPr>
              <w:tab/>
            </w:r>
            <w:r>
              <w:rPr>
                <w:noProof/>
                <w:webHidden/>
              </w:rPr>
              <w:fldChar w:fldCharType="begin"/>
            </w:r>
            <w:r>
              <w:rPr>
                <w:noProof/>
                <w:webHidden/>
              </w:rPr>
              <w:instrText xml:space="preserve"> PAGEREF _Toc525404235 \h </w:instrText>
            </w:r>
            <w:r>
              <w:rPr>
                <w:noProof/>
                <w:webHidden/>
              </w:rPr>
            </w:r>
            <w:r>
              <w:rPr>
                <w:noProof/>
                <w:webHidden/>
              </w:rPr>
              <w:fldChar w:fldCharType="separate"/>
            </w:r>
            <w:r>
              <w:rPr>
                <w:noProof/>
                <w:webHidden/>
              </w:rPr>
              <w:t>12</w:t>
            </w:r>
            <w:r>
              <w:rPr>
                <w:noProof/>
                <w:webHidden/>
              </w:rPr>
              <w:fldChar w:fldCharType="end"/>
            </w:r>
          </w:hyperlink>
        </w:p>
        <w:p w14:paraId="5BFFE296" w14:textId="2264A7E3" w:rsidR="00477DEF" w:rsidRDefault="00477DEF">
          <w:pPr>
            <w:pStyle w:val="TOC2"/>
            <w:tabs>
              <w:tab w:val="right" w:leader="dot" w:pos="8630"/>
            </w:tabs>
            <w:rPr>
              <w:rFonts w:eastAsiaTheme="minorEastAsia" w:cstheme="minorBidi"/>
              <w:noProof/>
              <w:color w:val="auto"/>
              <w:sz w:val="22"/>
              <w:szCs w:val="22"/>
            </w:rPr>
          </w:pPr>
          <w:hyperlink w:anchor="_Toc525404236" w:history="1">
            <w:r w:rsidRPr="00F43FED">
              <w:rPr>
                <w:rStyle w:val="Hyperlink"/>
                <w:noProof/>
              </w:rPr>
              <w:t>Baten</w:t>
            </w:r>
            <w:r>
              <w:rPr>
                <w:noProof/>
                <w:webHidden/>
              </w:rPr>
              <w:tab/>
            </w:r>
            <w:r>
              <w:rPr>
                <w:noProof/>
                <w:webHidden/>
              </w:rPr>
              <w:fldChar w:fldCharType="begin"/>
            </w:r>
            <w:r>
              <w:rPr>
                <w:noProof/>
                <w:webHidden/>
              </w:rPr>
              <w:instrText xml:space="preserve"> PAGEREF _Toc525404236 \h </w:instrText>
            </w:r>
            <w:r>
              <w:rPr>
                <w:noProof/>
                <w:webHidden/>
              </w:rPr>
            </w:r>
            <w:r>
              <w:rPr>
                <w:noProof/>
                <w:webHidden/>
              </w:rPr>
              <w:fldChar w:fldCharType="separate"/>
            </w:r>
            <w:r>
              <w:rPr>
                <w:noProof/>
                <w:webHidden/>
              </w:rPr>
              <w:t>12</w:t>
            </w:r>
            <w:r>
              <w:rPr>
                <w:noProof/>
                <w:webHidden/>
              </w:rPr>
              <w:fldChar w:fldCharType="end"/>
            </w:r>
          </w:hyperlink>
        </w:p>
        <w:p w14:paraId="02A482A4" w14:textId="7B8F8299" w:rsidR="00477DEF" w:rsidRDefault="00477DEF">
          <w:pPr>
            <w:pStyle w:val="TOC1"/>
            <w:tabs>
              <w:tab w:val="right" w:leader="dot" w:pos="8630"/>
            </w:tabs>
            <w:rPr>
              <w:rFonts w:eastAsiaTheme="minorEastAsia" w:cstheme="minorBidi"/>
              <w:noProof/>
              <w:color w:val="auto"/>
              <w:sz w:val="22"/>
              <w:szCs w:val="22"/>
            </w:rPr>
          </w:pPr>
          <w:hyperlink w:anchor="_Toc525404237" w:history="1">
            <w:r w:rsidRPr="00F43FED">
              <w:rPr>
                <w:rStyle w:val="Hyperlink"/>
                <w:noProof/>
              </w:rPr>
              <w:t>Risico’s</w:t>
            </w:r>
            <w:r>
              <w:rPr>
                <w:noProof/>
                <w:webHidden/>
              </w:rPr>
              <w:tab/>
            </w:r>
            <w:r>
              <w:rPr>
                <w:noProof/>
                <w:webHidden/>
              </w:rPr>
              <w:fldChar w:fldCharType="begin"/>
            </w:r>
            <w:r>
              <w:rPr>
                <w:noProof/>
                <w:webHidden/>
              </w:rPr>
              <w:instrText xml:space="preserve"> PAGEREF _Toc525404237 \h </w:instrText>
            </w:r>
            <w:r>
              <w:rPr>
                <w:noProof/>
                <w:webHidden/>
              </w:rPr>
            </w:r>
            <w:r>
              <w:rPr>
                <w:noProof/>
                <w:webHidden/>
              </w:rPr>
              <w:fldChar w:fldCharType="separate"/>
            </w:r>
            <w:r>
              <w:rPr>
                <w:noProof/>
                <w:webHidden/>
              </w:rPr>
              <w:t>13</w:t>
            </w:r>
            <w:r>
              <w:rPr>
                <w:noProof/>
                <w:webHidden/>
              </w:rPr>
              <w:fldChar w:fldCharType="end"/>
            </w:r>
          </w:hyperlink>
        </w:p>
        <w:p w14:paraId="14911523" w14:textId="2507D4C3" w:rsidR="00833056" w:rsidRDefault="00833056">
          <w:r>
            <w:rPr>
              <w:b/>
              <w:bCs/>
              <w:noProof/>
            </w:rPr>
            <w:fldChar w:fldCharType="end"/>
          </w:r>
        </w:p>
      </w:sdtContent>
    </w:sdt>
    <w:p w14:paraId="2DE12965" w14:textId="55BE3896" w:rsidR="00833056" w:rsidRDefault="00833056">
      <w:pPr>
        <w:rPr>
          <w:rFonts w:ascii="Arial" w:hAnsi="Arial" w:cs="Arial"/>
          <w:bCs/>
          <w:color w:val="auto"/>
          <w:sz w:val="28"/>
          <w:szCs w:val="28"/>
          <w:lang w:eastAsia="en-US"/>
        </w:rPr>
      </w:pPr>
      <w:r>
        <w:rPr>
          <w:rFonts w:ascii="Arial" w:hAnsi="Arial" w:cs="Arial"/>
          <w:bCs/>
          <w:sz w:val="28"/>
          <w:szCs w:val="28"/>
        </w:rPr>
        <w:br w:type="page"/>
      </w:r>
    </w:p>
    <w:p w14:paraId="492D4CCF" w14:textId="7EE1590D" w:rsidR="00833056" w:rsidRDefault="00833056" w:rsidP="00833056">
      <w:pPr>
        <w:pStyle w:val="Heading1"/>
      </w:pPr>
      <w:bookmarkStart w:id="0" w:name="_Toc525404219"/>
      <w:r>
        <w:lastRenderedPageBreak/>
        <w:t>Introductie</w:t>
      </w:r>
      <w:bookmarkEnd w:id="0"/>
    </w:p>
    <w:p w14:paraId="26223B1D" w14:textId="0A4296E3" w:rsidR="00833056" w:rsidRDefault="00833056" w:rsidP="00833056"/>
    <w:p w14:paraId="37A343A7" w14:textId="6C0D1B5C" w:rsidR="00833056" w:rsidRDefault="00833056" w:rsidP="00833056">
      <w:r>
        <w:t xml:space="preserve">Dit plan van aanpak beschrijft het project </w:t>
      </w:r>
      <w:proofErr w:type="spellStart"/>
      <w:r>
        <w:t>Barroc</w:t>
      </w:r>
      <w:proofErr w:type="spellEnd"/>
      <w:r>
        <w:t xml:space="preserve">-IT. Het plan van aanpak is tot stand gekomen na meerdere </w:t>
      </w:r>
      <w:r w:rsidR="00DD347F">
        <w:t>interviews</w:t>
      </w:r>
      <w:r>
        <w:t xml:space="preserve"> met de medewerkers en leidinggevende van </w:t>
      </w:r>
      <w:proofErr w:type="spellStart"/>
      <w:r>
        <w:t>Barroc</w:t>
      </w:r>
      <w:proofErr w:type="spellEnd"/>
      <w:r>
        <w:t>-IT en overleg binnen het team “groep 5”.</w:t>
      </w:r>
    </w:p>
    <w:p w14:paraId="5D99E045" w14:textId="15142072" w:rsidR="00833056" w:rsidRDefault="00833056" w:rsidP="00833056">
      <w:r>
        <w:t xml:space="preserve">Verder zal dit document verder in detail gaan over de volgende punten </w:t>
      </w:r>
      <w:r w:rsidR="00DD347F">
        <w:t>(zie</w:t>
      </w:r>
      <w:r>
        <w:t xml:space="preserve"> ook </w:t>
      </w:r>
      <w:r w:rsidR="00DD347F">
        <w:t>inhouds</w:t>
      </w:r>
      <w:r>
        <w:t>opgave):</w:t>
      </w:r>
    </w:p>
    <w:p w14:paraId="6E336829" w14:textId="3A4D766E" w:rsidR="00833056" w:rsidRDefault="00833056" w:rsidP="00833056">
      <w:pPr>
        <w:pStyle w:val="ListParagraph"/>
        <w:numPr>
          <w:ilvl w:val="0"/>
          <w:numId w:val="8"/>
        </w:numPr>
      </w:pPr>
      <w:r>
        <w:t>Achtergronden</w:t>
      </w:r>
    </w:p>
    <w:p w14:paraId="48C5233E" w14:textId="087ED983" w:rsidR="00833056" w:rsidRDefault="00833056" w:rsidP="00833056">
      <w:pPr>
        <w:pStyle w:val="ListParagraph"/>
        <w:numPr>
          <w:ilvl w:val="0"/>
          <w:numId w:val="8"/>
        </w:numPr>
      </w:pPr>
      <w:r>
        <w:t>Doelstellingen</w:t>
      </w:r>
    </w:p>
    <w:p w14:paraId="45B259EE" w14:textId="0E1F85DD" w:rsidR="00833056" w:rsidRDefault="00833056" w:rsidP="00833056">
      <w:pPr>
        <w:pStyle w:val="ListParagraph"/>
        <w:numPr>
          <w:ilvl w:val="0"/>
          <w:numId w:val="8"/>
        </w:numPr>
      </w:pPr>
      <w:r>
        <w:t>Projectopdrachten</w:t>
      </w:r>
    </w:p>
    <w:p w14:paraId="6A5F156C" w14:textId="4B6A9011" w:rsidR="00833056" w:rsidRDefault="00833056" w:rsidP="00833056">
      <w:pPr>
        <w:pStyle w:val="ListParagraph"/>
        <w:numPr>
          <w:ilvl w:val="0"/>
          <w:numId w:val="8"/>
        </w:numPr>
      </w:pPr>
      <w:r>
        <w:t>Projectactiviteiten</w:t>
      </w:r>
    </w:p>
    <w:p w14:paraId="5225B112" w14:textId="7D059111" w:rsidR="00833056" w:rsidRDefault="00DD347F" w:rsidP="00833056">
      <w:pPr>
        <w:pStyle w:val="ListParagraph"/>
        <w:numPr>
          <w:ilvl w:val="0"/>
          <w:numId w:val="8"/>
        </w:numPr>
      </w:pPr>
      <w:r>
        <w:t>Projectgrenzen</w:t>
      </w:r>
    </w:p>
    <w:p w14:paraId="599B28D1" w14:textId="45F71AA0" w:rsidR="00DD347F" w:rsidRDefault="00DD347F" w:rsidP="00833056">
      <w:pPr>
        <w:pStyle w:val="ListParagraph"/>
        <w:numPr>
          <w:ilvl w:val="0"/>
          <w:numId w:val="8"/>
        </w:numPr>
      </w:pPr>
      <w:r>
        <w:t>Producten</w:t>
      </w:r>
    </w:p>
    <w:p w14:paraId="33C53482" w14:textId="47E26FCA" w:rsidR="00DD347F" w:rsidRDefault="00DD347F" w:rsidP="00833056">
      <w:pPr>
        <w:pStyle w:val="ListParagraph"/>
        <w:numPr>
          <w:ilvl w:val="0"/>
          <w:numId w:val="8"/>
        </w:numPr>
      </w:pPr>
      <w:r>
        <w:t>Kwaliteit</w:t>
      </w:r>
    </w:p>
    <w:p w14:paraId="54E77212" w14:textId="1240BEEE" w:rsidR="00DD347F" w:rsidRDefault="00DD347F" w:rsidP="00833056">
      <w:pPr>
        <w:pStyle w:val="ListParagraph"/>
        <w:numPr>
          <w:ilvl w:val="0"/>
          <w:numId w:val="8"/>
        </w:numPr>
      </w:pPr>
      <w:r>
        <w:t>Projectorganisatie</w:t>
      </w:r>
    </w:p>
    <w:p w14:paraId="68DF620F" w14:textId="381403DF" w:rsidR="00DD347F" w:rsidRDefault="00DD347F" w:rsidP="00833056">
      <w:pPr>
        <w:pStyle w:val="ListParagraph"/>
        <w:numPr>
          <w:ilvl w:val="0"/>
          <w:numId w:val="8"/>
        </w:numPr>
      </w:pPr>
      <w:r>
        <w:t>Planning</w:t>
      </w:r>
    </w:p>
    <w:p w14:paraId="72E54CB6" w14:textId="4D0EB5C4" w:rsidR="00DD347F" w:rsidRDefault="00DD347F" w:rsidP="00833056">
      <w:pPr>
        <w:pStyle w:val="ListParagraph"/>
        <w:numPr>
          <w:ilvl w:val="0"/>
          <w:numId w:val="8"/>
        </w:numPr>
      </w:pPr>
      <w:r>
        <w:t>Kosten en baten</w:t>
      </w:r>
    </w:p>
    <w:p w14:paraId="485FFA1E" w14:textId="2FCBA942" w:rsidR="00DD347F" w:rsidRDefault="00DD347F" w:rsidP="00833056">
      <w:pPr>
        <w:pStyle w:val="ListParagraph"/>
        <w:numPr>
          <w:ilvl w:val="0"/>
          <w:numId w:val="8"/>
        </w:numPr>
      </w:pPr>
      <w:r>
        <w:t>Risico’s</w:t>
      </w:r>
    </w:p>
    <w:p w14:paraId="23F0F24D" w14:textId="402D667E" w:rsidR="00DD347F" w:rsidRDefault="00DD347F" w:rsidP="00DD347F">
      <w:r>
        <w:t>Het hoofddoel van dit document is om verduidelijking te geven, aan de lezer van dit document, wat wij precies gaan doen, en hoe dit proces zal gaan verlopen.</w:t>
      </w:r>
    </w:p>
    <w:p w14:paraId="4B646190" w14:textId="17DBD6A1" w:rsidR="00DD347F" w:rsidRDefault="00DD347F">
      <w:r>
        <w:br w:type="page"/>
      </w:r>
    </w:p>
    <w:p w14:paraId="67C598DB" w14:textId="4010656C" w:rsidR="00DD347F" w:rsidRDefault="00DD347F" w:rsidP="00DD347F">
      <w:pPr>
        <w:pStyle w:val="Heading1"/>
      </w:pPr>
      <w:bookmarkStart w:id="1" w:name="_Toc525404220"/>
      <w:r>
        <w:lastRenderedPageBreak/>
        <w:t>Achtergronden</w:t>
      </w:r>
      <w:bookmarkEnd w:id="1"/>
    </w:p>
    <w:p w14:paraId="500FC982" w14:textId="08B261F0" w:rsidR="00DD347F" w:rsidRDefault="00DD347F" w:rsidP="00DD347F"/>
    <w:p w14:paraId="3E63E245" w14:textId="577DAF46" w:rsidR="00DD347F" w:rsidRDefault="00962B74" w:rsidP="00DD347F">
      <w:pPr>
        <w:pStyle w:val="Heading2"/>
      </w:pPr>
      <w:bookmarkStart w:id="2" w:name="_Toc525404221"/>
      <w:r>
        <w:t>Organisaties</w:t>
      </w:r>
      <w:bookmarkEnd w:id="2"/>
    </w:p>
    <w:p w14:paraId="0BBA0300" w14:textId="77777777" w:rsidR="0048590D" w:rsidRPr="0048590D" w:rsidRDefault="0048590D" w:rsidP="0048590D"/>
    <w:p w14:paraId="333F66DA" w14:textId="1F15D0C0" w:rsidR="00962B74" w:rsidRDefault="001C4000" w:rsidP="00DD347F">
      <w:r>
        <w:t>De</w:t>
      </w:r>
      <w:r w:rsidR="00962B74">
        <w:t xml:space="preserve"> opdracht nemende organisatie</w:t>
      </w:r>
      <w:r>
        <w:t xml:space="preserve"> is</w:t>
      </w:r>
      <w:r w:rsidR="00DD347F">
        <w:t xml:space="preserve"> “</w:t>
      </w:r>
      <w:r w:rsidR="00962B74">
        <w:t>G</w:t>
      </w:r>
      <w:r w:rsidR="00DD347F">
        <w:t xml:space="preserve">roep 5”, gevestigd in Breda aan de </w:t>
      </w:r>
      <w:proofErr w:type="spellStart"/>
      <w:r w:rsidR="00DD347F">
        <w:t>Terhei</w:t>
      </w:r>
      <w:r>
        <w:t>j</w:t>
      </w:r>
      <w:r w:rsidR="00DD347F">
        <w:t>denseweg</w:t>
      </w:r>
      <w:proofErr w:type="spellEnd"/>
      <w:r w:rsidR="00DD347F">
        <w:t xml:space="preserve"> 350</w:t>
      </w:r>
      <w:r>
        <w:t xml:space="preserve">, afdeling Media en applicatieontwikkeling, Project </w:t>
      </w:r>
      <w:proofErr w:type="spellStart"/>
      <w:r>
        <w:t>Barroc</w:t>
      </w:r>
      <w:proofErr w:type="spellEnd"/>
      <w:r>
        <w:t>-IT.</w:t>
      </w:r>
      <w:r w:rsidR="00962B74">
        <w:t xml:space="preserve"> Groep 5 bestaat (op moment van schrijven) uit 4 personen. Deze personen zijn Pieter Jan </w:t>
      </w:r>
      <w:proofErr w:type="spellStart"/>
      <w:r w:rsidR="00962B74">
        <w:t>Kolijn</w:t>
      </w:r>
      <w:proofErr w:type="spellEnd"/>
      <w:r w:rsidR="00962B74">
        <w:t xml:space="preserve">, Laura Kruidhof, </w:t>
      </w:r>
      <w:proofErr w:type="spellStart"/>
      <w:r w:rsidR="00962B74">
        <w:t>Ahmad</w:t>
      </w:r>
      <w:proofErr w:type="spellEnd"/>
      <w:r w:rsidR="00962B74">
        <w:t xml:space="preserve"> </w:t>
      </w:r>
      <w:proofErr w:type="spellStart"/>
      <w:r w:rsidR="00962B74">
        <w:t>Khaled</w:t>
      </w:r>
      <w:proofErr w:type="spellEnd"/>
      <w:r w:rsidR="00962B74">
        <w:t xml:space="preserve"> en Mohamed Jelle. </w:t>
      </w:r>
      <w:r>
        <w:t>Groep 5 is verantwoordelijk voor het onderzoeken, bedenken, ontwikkelen en onderhouden van applicaties.</w:t>
      </w:r>
    </w:p>
    <w:p w14:paraId="22F61059" w14:textId="631319EF" w:rsidR="0048590D" w:rsidRDefault="0048590D" w:rsidP="00DD347F">
      <w:r>
        <w:t xml:space="preserve">De opdracht gevende organisatie is </w:t>
      </w:r>
      <w:proofErr w:type="spellStart"/>
      <w:r>
        <w:t>Barroc</w:t>
      </w:r>
      <w:proofErr w:type="spellEnd"/>
      <w:r>
        <w:t xml:space="preserve">-It. De Opdrachtgever is H.C.M van Bueren. </w:t>
      </w:r>
    </w:p>
    <w:p w14:paraId="6ED6D3AB" w14:textId="77777777" w:rsidR="0048590D" w:rsidRDefault="0048590D" w:rsidP="00DD347F"/>
    <w:p w14:paraId="41A88446" w14:textId="60032C29" w:rsidR="00962B74" w:rsidRDefault="00E23B77" w:rsidP="00962B74">
      <w:pPr>
        <w:pStyle w:val="Heading2"/>
      </w:pPr>
      <w:bookmarkStart w:id="3" w:name="_Toc525404222"/>
      <w:r>
        <w:t>Doelstellingen</w:t>
      </w:r>
      <w:bookmarkEnd w:id="3"/>
    </w:p>
    <w:p w14:paraId="1601EDF9" w14:textId="77777777" w:rsidR="0048590D" w:rsidRPr="0048590D" w:rsidRDefault="0048590D" w:rsidP="0048590D"/>
    <w:p w14:paraId="1AF1BC98" w14:textId="21B07BB3" w:rsidR="001C4000" w:rsidRDefault="001C4000" w:rsidP="00DD347F">
      <w:r>
        <w:t xml:space="preserve">Dit project is geen vervolgproject, maar een zelfstandig project. Dit project is gestart voortkomend uit een BPV bij het bedrijf </w:t>
      </w:r>
      <w:proofErr w:type="spellStart"/>
      <w:r>
        <w:t>Barroc</w:t>
      </w:r>
      <w:proofErr w:type="spellEnd"/>
      <w:r>
        <w:t xml:space="preserve">-IT in verband met communicatieve problemen waar onder een slechte wijziging van </w:t>
      </w:r>
      <w:r w:rsidR="00962B74">
        <w:t>klantgegevens</w:t>
      </w:r>
      <w:r>
        <w:t xml:space="preserve"> </w:t>
      </w:r>
      <w:r w:rsidR="00363820">
        <w:t>onder de verschillende afdeling</w:t>
      </w:r>
      <w:r>
        <w:t>.</w:t>
      </w:r>
    </w:p>
    <w:p w14:paraId="1574D2F3" w14:textId="08BCEC3A" w:rsidR="001C4000" w:rsidRDefault="001C4000" w:rsidP="00DD347F">
      <w:r>
        <w:t xml:space="preserve">De </w:t>
      </w:r>
      <w:r w:rsidR="00962B74">
        <w:t>Opdrachtgever</w:t>
      </w:r>
      <w:r>
        <w:t xml:space="preserve"> zou graag zien dat dit probleem verholpen </w:t>
      </w:r>
      <w:r w:rsidR="00962B74">
        <w:t>wordt</w:t>
      </w:r>
      <w:r>
        <w:t xml:space="preserve"> door automatische koppelingen van de administraties, maar heeft zelf, op dit moment in tijd, geen mensen beschikbaar om dit te </w:t>
      </w:r>
      <w:r w:rsidR="00962B74">
        <w:t>verwezenlijken</w:t>
      </w:r>
      <w:r>
        <w:t xml:space="preserve">.  </w:t>
      </w:r>
    </w:p>
    <w:p w14:paraId="41CC794D" w14:textId="6EA62936" w:rsidR="0048590D" w:rsidRDefault="0048590D">
      <w:r>
        <w:br w:type="page"/>
      </w:r>
    </w:p>
    <w:p w14:paraId="6745BB47" w14:textId="06F91F28" w:rsidR="00D4366E" w:rsidRDefault="0048590D" w:rsidP="00D4366E">
      <w:pPr>
        <w:pStyle w:val="Heading1"/>
      </w:pPr>
      <w:bookmarkStart w:id="4" w:name="_Toc525404223"/>
      <w:r>
        <w:lastRenderedPageBreak/>
        <w:t>Doelstellingen</w:t>
      </w:r>
      <w:bookmarkEnd w:id="4"/>
    </w:p>
    <w:p w14:paraId="1E2D0066" w14:textId="3F750BBE" w:rsidR="00D4366E" w:rsidRDefault="00D4366E" w:rsidP="00D4366E"/>
    <w:p w14:paraId="085044D4" w14:textId="7087ACC2" w:rsidR="00D4366E" w:rsidRDefault="00D4366E" w:rsidP="00D4366E">
      <w:pPr>
        <w:pStyle w:val="Heading2"/>
      </w:pPr>
      <w:bookmarkStart w:id="5" w:name="_Toc525404224"/>
      <w:r>
        <w:t>Projectopdracht</w:t>
      </w:r>
      <w:bookmarkEnd w:id="5"/>
    </w:p>
    <w:p w14:paraId="1FFB7CEC" w14:textId="77777777" w:rsidR="00D4366E" w:rsidRPr="00D4366E" w:rsidRDefault="00D4366E" w:rsidP="00D4366E"/>
    <w:p w14:paraId="170B37E7" w14:textId="72234949" w:rsidR="0048590D" w:rsidRPr="0048590D" w:rsidRDefault="00FD7576" w:rsidP="0048590D">
      <w:r>
        <w:t xml:space="preserve">Het project </w:t>
      </w:r>
      <w:proofErr w:type="gramStart"/>
      <w:r>
        <w:t>word</w:t>
      </w:r>
      <w:proofErr w:type="gramEnd"/>
      <w:r>
        <w:t xml:space="preserve"> uitgevoerd om voor een vermindering van communicatieve problemen tussen de verschillende afdelingen van </w:t>
      </w:r>
      <w:proofErr w:type="spellStart"/>
      <w:r>
        <w:t>Barroc</w:t>
      </w:r>
      <w:proofErr w:type="spellEnd"/>
      <w:r>
        <w:t>-IT te zorgen. Groep 5 gaat hiervoor een website ontwikkelen</w:t>
      </w:r>
      <w:r w:rsidR="00122FA4">
        <w:t xml:space="preserve">, volgens de </w:t>
      </w:r>
      <w:proofErr w:type="spellStart"/>
      <w:r w:rsidR="00122FA4">
        <w:t>huissteil</w:t>
      </w:r>
      <w:proofErr w:type="spellEnd"/>
      <w:r w:rsidR="00122FA4">
        <w:t xml:space="preserve"> van </w:t>
      </w:r>
      <w:proofErr w:type="spellStart"/>
      <w:r w:rsidR="00122FA4">
        <w:t>Barroc</w:t>
      </w:r>
      <w:proofErr w:type="spellEnd"/>
      <w:r w:rsidR="00122FA4">
        <w:t>-IT,</w:t>
      </w:r>
      <w:r>
        <w:t xml:space="preserve"> die 1 centrale database heeft waar alle gegevens in zullen komen te staan.</w:t>
      </w:r>
      <w:r w:rsidR="00B616FE">
        <w:t xml:space="preserve"> Elke afdeling krijgt 1 account die hun toegang geeft tot hun desbetreffende deel van de website. Elke afdeling zal op hun eigen deel van de website alle voor hun relevant</w:t>
      </w:r>
      <w:r w:rsidR="00363820">
        <w:t>e</w:t>
      </w:r>
      <w:r w:rsidR="00B616FE">
        <w:t xml:space="preserve"> en benodigde informatie kunnen zien.</w:t>
      </w:r>
      <w:r w:rsidR="000248B2" w:rsidRPr="000248B2">
        <w:t xml:space="preserve"> </w:t>
      </w:r>
      <w:r w:rsidR="000248B2">
        <w:t>De ap</w:t>
      </w:r>
      <w:r w:rsidR="006B367F">
        <w:t>pl</w:t>
      </w:r>
      <w:r w:rsidR="00A176D8">
        <w:t>ic</w:t>
      </w:r>
      <w:r w:rsidR="000248B2">
        <w:t xml:space="preserve">atie </w:t>
      </w:r>
      <w:proofErr w:type="gramStart"/>
      <w:r w:rsidR="000248B2">
        <w:t>word</w:t>
      </w:r>
      <w:proofErr w:type="gramEnd"/>
      <w:r w:rsidR="000248B2">
        <w:t xml:space="preserve"> volledig in het </w:t>
      </w:r>
      <w:proofErr w:type="spellStart"/>
      <w:r w:rsidR="000248B2">
        <w:t>engels</w:t>
      </w:r>
      <w:proofErr w:type="spellEnd"/>
      <w:r w:rsidR="000248B2">
        <w:t xml:space="preserve"> ontwikkeld maar zal een zowel </w:t>
      </w:r>
      <w:proofErr w:type="spellStart"/>
      <w:r w:rsidR="000248B2">
        <w:t>engele</w:t>
      </w:r>
      <w:proofErr w:type="spellEnd"/>
      <w:r w:rsidR="000248B2">
        <w:t xml:space="preserve"> als </w:t>
      </w:r>
      <w:proofErr w:type="spellStart"/>
      <w:r w:rsidR="000248B2">
        <w:t>nederlandse</w:t>
      </w:r>
      <w:proofErr w:type="spellEnd"/>
      <w:r w:rsidR="000248B2">
        <w:t xml:space="preserve"> hulp functie hebben.</w:t>
      </w:r>
      <w:r w:rsidR="000E3D52">
        <w:t xml:space="preserve"> </w:t>
      </w:r>
    </w:p>
    <w:p w14:paraId="7AA01970" w14:textId="500733D7" w:rsidR="00D20E6A" w:rsidRDefault="00363820" w:rsidP="0048590D">
      <w:r>
        <w:t>De tijdsduur van dit project staat vast op 8 weken.</w:t>
      </w:r>
      <w:r w:rsidR="00D20E6A">
        <w:t xml:space="preserve"> Aan het einde van deze 8 weken zal er een geteste en complete </w:t>
      </w:r>
      <w:proofErr w:type="spellStart"/>
      <w:r w:rsidR="00D20E6A">
        <w:t>webbased</w:t>
      </w:r>
      <w:proofErr w:type="spellEnd"/>
      <w:r w:rsidR="00D20E6A">
        <w:t xml:space="preserve"> </w:t>
      </w:r>
      <w:proofErr w:type="spellStart"/>
      <w:r w:rsidR="00D20E6A">
        <w:t>aplicatie</w:t>
      </w:r>
      <w:proofErr w:type="spellEnd"/>
      <w:r w:rsidR="00D20E6A">
        <w:t xml:space="preserve"> opgeleverd worden. Deze </w:t>
      </w:r>
      <w:proofErr w:type="spellStart"/>
      <w:r w:rsidR="00D20E6A">
        <w:t>webbased</w:t>
      </w:r>
      <w:proofErr w:type="spellEnd"/>
      <w:r w:rsidR="00D20E6A">
        <w:t xml:space="preserve"> </w:t>
      </w:r>
      <w:proofErr w:type="spellStart"/>
      <w:r w:rsidR="00D20E6A">
        <w:t>aplicatie</w:t>
      </w:r>
      <w:proofErr w:type="spellEnd"/>
      <w:r w:rsidR="00D20E6A">
        <w:t xml:space="preserve"> zal bestaan uit een loginscherm, 3 afdeling specifieke overzicht schermen en een zoek functie.</w:t>
      </w:r>
    </w:p>
    <w:p w14:paraId="772AC162" w14:textId="2C270C8E" w:rsidR="00D20E6A" w:rsidRDefault="00D20E6A" w:rsidP="0048590D">
      <w:r>
        <w:t xml:space="preserve">De </w:t>
      </w:r>
      <w:proofErr w:type="spellStart"/>
      <w:r>
        <w:t>afdeing</w:t>
      </w:r>
      <w:proofErr w:type="spellEnd"/>
      <w:r>
        <w:t xml:space="preserve"> Sales zal de mogelijkheid hebben tot het aanmaken van een nieuwe klant en </w:t>
      </w:r>
      <w:proofErr w:type="gramStart"/>
      <w:r>
        <w:t>klant gegevens</w:t>
      </w:r>
      <w:proofErr w:type="gramEnd"/>
      <w:r>
        <w:t xml:space="preserve">. Daarnaast zullen zij de mogelijkheid hebben om </w:t>
      </w:r>
      <w:proofErr w:type="spellStart"/>
      <w:r>
        <w:t>offerte’s</w:t>
      </w:r>
      <w:proofErr w:type="spellEnd"/>
      <w:r>
        <w:t xml:space="preserve"> te maken en versturen.</w:t>
      </w:r>
    </w:p>
    <w:p w14:paraId="71197B40" w14:textId="02231C69" w:rsidR="00D20E6A" w:rsidRDefault="00D20E6A" w:rsidP="0048590D">
      <w:r>
        <w:t xml:space="preserve">De afdeling </w:t>
      </w:r>
      <w:proofErr w:type="spellStart"/>
      <w:r>
        <w:t>Financien</w:t>
      </w:r>
      <w:proofErr w:type="spellEnd"/>
      <w:r>
        <w:t xml:space="preserve"> zal de mogelijkheid hebben tot Beta</w:t>
      </w:r>
      <w:r w:rsidR="00BA77EC">
        <w:t>l</w:t>
      </w:r>
      <w:r>
        <w:t>ingen en een BKR check</w:t>
      </w:r>
      <w:r w:rsidR="00BA77EC">
        <w:t>.</w:t>
      </w:r>
      <w:r w:rsidR="00BA77EC">
        <w:br/>
        <w:t xml:space="preserve">Onze doelstelling </w:t>
      </w:r>
      <w:proofErr w:type="spellStart"/>
      <w:r w:rsidR="00BA77EC">
        <w:t>omtrend</w:t>
      </w:r>
      <w:proofErr w:type="spellEnd"/>
      <w:r w:rsidR="00BA77EC">
        <w:t xml:space="preserve"> de BKR check is deze uit te laten voeren op het moment dat de afdeling Sales een nieuwe klant heeft ingevoerd, en op het moment dat deze dus bij </w:t>
      </w:r>
      <w:proofErr w:type="spellStart"/>
      <w:r w:rsidR="00BA77EC">
        <w:t>financien</w:t>
      </w:r>
      <w:proofErr w:type="spellEnd"/>
      <w:r w:rsidR="00BA77EC">
        <w:t xml:space="preserve"> terecht komt, zij al weten of de klant goed gekeurd kan worden.</w:t>
      </w:r>
    </w:p>
    <w:p w14:paraId="0525A677" w14:textId="11C8B5B6" w:rsidR="00BA77EC" w:rsidRDefault="00BA77EC" w:rsidP="0048590D">
      <w:r>
        <w:t>De afdeling Development zal de mogelijkheid hebben tot een overzicht van Lopende opdrachten en op hun overzicht scherm een veld met daarin alle gestagneerde projecten.</w:t>
      </w:r>
    </w:p>
    <w:p w14:paraId="3EDD9A1A" w14:textId="1918F6E1" w:rsidR="000248B2" w:rsidRDefault="000248B2" w:rsidP="0048590D">
      <w:r>
        <w:t xml:space="preserve">Elke </w:t>
      </w:r>
      <w:proofErr w:type="spellStart"/>
      <w:r>
        <w:t>afdelinig</w:t>
      </w:r>
      <w:proofErr w:type="spellEnd"/>
      <w:r>
        <w:t xml:space="preserve"> zal de mogelijkheid hebben om door de gehele klanten database te zoeken. Echter de afdeling die de </w:t>
      </w:r>
      <w:proofErr w:type="gramStart"/>
      <w:r>
        <w:t>klant gegevens</w:t>
      </w:r>
      <w:proofErr w:type="gramEnd"/>
      <w:r>
        <w:t xml:space="preserve"> als eerste invoert zal het alleen recht hebben deze aan te passen.</w:t>
      </w:r>
      <w:r w:rsidR="00A176D8">
        <w:t xml:space="preserve"> </w:t>
      </w:r>
      <w:proofErr w:type="spellStart"/>
      <w:r w:rsidR="00122FA4">
        <w:t>Ëen</w:t>
      </w:r>
      <w:proofErr w:type="spellEnd"/>
      <w:r w:rsidR="00122FA4">
        <w:t xml:space="preserve"> uitzondering op deze regel is “</w:t>
      </w:r>
      <w:proofErr w:type="spellStart"/>
      <w:r w:rsidR="00122FA4">
        <w:t>Creditworthy</w:t>
      </w:r>
      <w:proofErr w:type="spellEnd"/>
      <w:r w:rsidR="00122FA4">
        <w:t xml:space="preserve">” die door zowel Sales als </w:t>
      </w:r>
      <w:proofErr w:type="spellStart"/>
      <w:r w:rsidR="00122FA4">
        <w:t>Financien</w:t>
      </w:r>
      <w:proofErr w:type="spellEnd"/>
      <w:r w:rsidR="00122FA4">
        <w:t xml:space="preserve"> aangepast zal kunnen worden.</w:t>
      </w:r>
    </w:p>
    <w:p w14:paraId="2B297330" w14:textId="6DC3CCE2" w:rsidR="00A176D8" w:rsidRDefault="00A176D8" w:rsidP="0048590D">
      <w:r>
        <w:t xml:space="preserve">Bij het verwijderen van een klant zal op de </w:t>
      </w:r>
      <w:proofErr w:type="spellStart"/>
      <w:r>
        <w:t>actergrond</w:t>
      </w:r>
      <w:proofErr w:type="spellEnd"/>
      <w:r>
        <w:t xml:space="preserve"> een check uitgevoerd worden of de klant nog openstaande betalingen heeft lopen, zo ja kan de klant nog niet worden </w:t>
      </w:r>
      <w:proofErr w:type="gramStart"/>
      <w:r>
        <w:t>verwijdert</w:t>
      </w:r>
      <w:proofErr w:type="gramEnd"/>
      <w:r>
        <w:t xml:space="preserve">. Mocht dit niet het geval zijn zal de klant inderdaad </w:t>
      </w:r>
      <w:proofErr w:type="gramStart"/>
      <w:r>
        <w:t>verwijdert</w:t>
      </w:r>
      <w:proofErr w:type="gramEnd"/>
      <w:r>
        <w:t xml:space="preserve"> worden.</w:t>
      </w:r>
    </w:p>
    <w:p w14:paraId="0B97EE52" w14:textId="5E9E68C6" w:rsidR="00122FA4" w:rsidRDefault="00122FA4">
      <w:r>
        <w:br w:type="page"/>
      </w:r>
    </w:p>
    <w:p w14:paraId="7E265B7A" w14:textId="6150B530" w:rsidR="00122FA4" w:rsidRDefault="00122FA4" w:rsidP="00122FA4">
      <w:pPr>
        <w:pStyle w:val="Heading1"/>
      </w:pPr>
      <w:bookmarkStart w:id="6" w:name="_Toc525404225"/>
      <w:r>
        <w:lastRenderedPageBreak/>
        <w:t>Projectactiviteiten</w:t>
      </w:r>
      <w:bookmarkEnd w:id="6"/>
    </w:p>
    <w:p w14:paraId="7043EA3F" w14:textId="787E5DBB" w:rsidR="00122FA4" w:rsidRDefault="00122FA4" w:rsidP="00122FA4"/>
    <w:p w14:paraId="22DED00A" w14:textId="00B66C83" w:rsidR="00122FA4" w:rsidRDefault="00122FA4" w:rsidP="00122FA4">
      <w:r>
        <w:t xml:space="preserve">Onze projectactiviteiten bevatten </w:t>
      </w:r>
      <w:proofErr w:type="spellStart"/>
      <w:r>
        <w:t>onderanderen</w:t>
      </w:r>
      <w:proofErr w:type="spellEnd"/>
      <w:r>
        <w:t>;</w:t>
      </w:r>
    </w:p>
    <w:p w14:paraId="716D89DF" w14:textId="1CA4728D" w:rsidR="00122FA4" w:rsidRDefault="00122FA4" w:rsidP="00122FA4">
      <w:pPr>
        <w:pStyle w:val="ListParagraph"/>
        <w:numPr>
          <w:ilvl w:val="0"/>
          <w:numId w:val="9"/>
        </w:numPr>
      </w:pPr>
      <w:proofErr w:type="spellStart"/>
      <w:proofErr w:type="gramStart"/>
      <w:r>
        <w:t>Samenwerkings</w:t>
      </w:r>
      <w:proofErr w:type="spellEnd"/>
      <w:r>
        <w:t xml:space="preserve"> contract</w:t>
      </w:r>
      <w:proofErr w:type="gramEnd"/>
      <w:r>
        <w:t xml:space="preserve"> opstellen</w:t>
      </w:r>
    </w:p>
    <w:p w14:paraId="6BCB5AF2" w14:textId="116CEDB9" w:rsidR="00122FA4" w:rsidRDefault="00D4366E" w:rsidP="00122FA4">
      <w:pPr>
        <w:pStyle w:val="ListParagraph"/>
        <w:numPr>
          <w:ilvl w:val="0"/>
          <w:numId w:val="9"/>
        </w:numPr>
      </w:pPr>
      <w:r>
        <w:t>Verslag vooronderzoek’</w:t>
      </w:r>
    </w:p>
    <w:p w14:paraId="1AE87BDF" w14:textId="6D946379" w:rsidR="00D4366E" w:rsidRDefault="00D4366E" w:rsidP="00122FA4">
      <w:pPr>
        <w:pStyle w:val="ListParagraph"/>
        <w:numPr>
          <w:ilvl w:val="0"/>
          <w:numId w:val="9"/>
        </w:numPr>
      </w:pPr>
      <w:proofErr w:type="spellStart"/>
      <w:r>
        <w:t>Intervieuw</w:t>
      </w:r>
      <w:proofErr w:type="spellEnd"/>
      <w:r>
        <w:t xml:space="preserve"> vragen opstellen</w:t>
      </w:r>
    </w:p>
    <w:p w14:paraId="6D55C125" w14:textId="25FD99AF" w:rsidR="00D4366E" w:rsidRDefault="00D4366E" w:rsidP="00122FA4">
      <w:pPr>
        <w:pStyle w:val="ListParagraph"/>
        <w:numPr>
          <w:ilvl w:val="0"/>
          <w:numId w:val="9"/>
        </w:numPr>
      </w:pPr>
      <w:r>
        <w:t>Programma van eisen (</w:t>
      </w:r>
      <w:proofErr w:type="spellStart"/>
      <w:r>
        <w:t>MoSCoW</w:t>
      </w:r>
      <w:proofErr w:type="spellEnd"/>
      <w:r>
        <w:t>)</w:t>
      </w:r>
    </w:p>
    <w:p w14:paraId="0CFD85A6" w14:textId="20AA45EB" w:rsidR="00D4366E" w:rsidRDefault="00D4366E" w:rsidP="00122FA4">
      <w:pPr>
        <w:pStyle w:val="ListParagraph"/>
        <w:numPr>
          <w:ilvl w:val="0"/>
          <w:numId w:val="9"/>
        </w:numPr>
      </w:pPr>
      <w:proofErr w:type="spellStart"/>
      <w:r>
        <w:t>Adviesraport</w:t>
      </w:r>
      <w:proofErr w:type="spellEnd"/>
    </w:p>
    <w:p w14:paraId="3F491ACB" w14:textId="7BA25729" w:rsidR="00D4366E" w:rsidRDefault="00D4366E" w:rsidP="00122FA4">
      <w:pPr>
        <w:pStyle w:val="ListParagraph"/>
        <w:numPr>
          <w:ilvl w:val="0"/>
          <w:numId w:val="9"/>
        </w:numPr>
      </w:pPr>
      <w:r>
        <w:t xml:space="preserve">Uitgewerkte notulen </w:t>
      </w:r>
      <w:proofErr w:type="spellStart"/>
      <w:r>
        <w:t>intervieuws</w:t>
      </w:r>
      <w:proofErr w:type="spellEnd"/>
    </w:p>
    <w:p w14:paraId="1DF6B503" w14:textId="001FB770" w:rsidR="00D4366E" w:rsidRDefault="00D4366E" w:rsidP="00122FA4">
      <w:pPr>
        <w:pStyle w:val="ListParagraph"/>
        <w:numPr>
          <w:ilvl w:val="0"/>
          <w:numId w:val="9"/>
        </w:numPr>
      </w:pPr>
      <w:r>
        <w:t xml:space="preserve">Plan van aanpak </w:t>
      </w:r>
    </w:p>
    <w:p w14:paraId="5BCCF37E" w14:textId="43DFC77A" w:rsidR="00476EA8" w:rsidRDefault="00476EA8" w:rsidP="00122FA4">
      <w:pPr>
        <w:pStyle w:val="ListParagraph"/>
        <w:numPr>
          <w:ilvl w:val="0"/>
          <w:numId w:val="9"/>
        </w:numPr>
      </w:pPr>
      <w:r>
        <w:t>Planning</w:t>
      </w:r>
    </w:p>
    <w:p w14:paraId="4DF95D13" w14:textId="45701D77" w:rsidR="00D4366E" w:rsidRDefault="00D4366E" w:rsidP="00122FA4">
      <w:pPr>
        <w:pStyle w:val="ListParagraph"/>
        <w:numPr>
          <w:ilvl w:val="0"/>
          <w:numId w:val="9"/>
        </w:numPr>
      </w:pPr>
      <w:r>
        <w:t xml:space="preserve">Prototype van schermen gebaseerd op </w:t>
      </w:r>
      <w:proofErr w:type="spellStart"/>
      <w:r>
        <w:t>adviesraport</w:t>
      </w:r>
      <w:proofErr w:type="spellEnd"/>
    </w:p>
    <w:p w14:paraId="7927458E" w14:textId="5FCCE6ED" w:rsidR="00D4366E" w:rsidRDefault="00D4366E" w:rsidP="00122FA4">
      <w:pPr>
        <w:pStyle w:val="ListParagraph"/>
        <w:numPr>
          <w:ilvl w:val="0"/>
          <w:numId w:val="9"/>
        </w:numPr>
      </w:pPr>
      <w:proofErr w:type="gramStart"/>
      <w:r>
        <w:t>UML diagrammen</w:t>
      </w:r>
      <w:proofErr w:type="gramEnd"/>
      <w:r>
        <w:t xml:space="preserve"> bestaande uit</w:t>
      </w:r>
    </w:p>
    <w:p w14:paraId="52C40C3B" w14:textId="26A1AAD0" w:rsidR="00D4366E" w:rsidRDefault="00D4366E" w:rsidP="00D4366E">
      <w:pPr>
        <w:pStyle w:val="ListParagraph"/>
        <w:numPr>
          <w:ilvl w:val="1"/>
          <w:numId w:val="9"/>
        </w:numPr>
      </w:pPr>
      <w:proofErr w:type="spellStart"/>
      <w:proofErr w:type="gramStart"/>
      <w:r>
        <w:t>datadictionary</w:t>
      </w:r>
      <w:proofErr w:type="spellEnd"/>
      <w:proofErr w:type="gramEnd"/>
    </w:p>
    <w:p w14:paraId="701342EB" w14:textId="5203A811" w:rsidR="00D4366E" w:rsidRDefault="00D4366E" w:rsidP="00D4366E">
      <w:pPr>
        <w:pStyle w:val="ListParagraph"/>
        <w:numPr>
          <w:ilvl w:val="1"/>
          <w:numId w:val="9"/>
        </w:numPr>
      </w:pPr>
      <w:proofErr w:type="spellStart"/>
      <w:r>
        <w:t>Use</w:t>
      </w:r>
      <w:proofErr w:type="spellEnd"/>
      <w:r>
        <w:t xml:space="preserve"> case diagram van de webapplicatie</w:t>
      </w:r>
    </w:p>
    <w:p w14:paraId="715387DD" w14:textId="71D657BF" w:rsidR="00D4366E" w:rsidRDefault="00D4366E" w:rsidP="00D4366E">
      <w:pPr>
        <w:pStyle w:val="ListParagraph"/>
        <w:numPr>
          <w:ilvl w:val="1"/>
          <w:numId w:val="9"/>
        </w:numPr>
      </w:pPr>
      <w:proofErr w:type="spellStart"/>
      <w:r>
        <w:t>Usecase</w:t>
      </w:r>
      <w:proofErr w:type="spellEnd"/>
      <w:r>
        <w:t xml:space="preserve"> templates</w:t>
      </w:r>
    </w:p>
    <w:p w14:paraId="46F12FB9" w14:textId="7423E86D" w:rsidR="00D4366E" w:rsidRDefault="00D4366E" w:rsidP="00D4366E">
      <w:pPr>
        <w:pStyle w:val="ListParagraph"/>
        <w:numPr>
          <w:ilvl w:val="1"/>
          <w:numId w:val="9"/>
        </w:numPr>
      </w:pPr>
      <w:r>
        <w:t>Activiteiten diagram</w:t>
      </w:r>
    </w:p>
    <w:p w14:paraId="20988D8B" w14:textId="65E6BC26" w:rsidR="00D4366E" w:rsidRDefault="00D4366E" w:rsidP="00D4366E">
      <w:pPr>
        <w:pStyle w:val="ListParagraph"/>
        <w:numPr>
          <w:ilvl w:val="1"/>
          <w:numId w:val="9"/>
        </w:numPr>
      </w:pPr>
      <w:r>
        <w:t>Sequentiediagram</w:t>
      </w:r>
    </w:p>
    <w:p w14:paraId="1EDDD2FA" w14:textId="4EF0D489" w:rsidR="00476EA8" w:rsidRDefault="00476EA8" w:rsidP="00476EA8">
      <w:pPr>
        <w:pStyle w:val="ListParagraph"/>
        <w:numPr>
          <w:ilvl w:val="1"/>
          <w:numId w:val="9"/>
        </w:numPr>
      </w:pPr>
      <w:proofErr w:type="spellStart"/>
      <w:r>
        <w:t>Entity</w:t>
      </w:r>
      <w:proofErr w:type="spellEnd"/>
      <w:r>
        <w:t xml:space="preserve"> </w:t>
      </w:r>
      <w:proofErr w:type="spellStart"/>
      <w:r>
        <w:t>Relationshop</w:t>
      </w:r>
      <w:proofErr w:type="spellEnd"/>
      <w:r>
        <w:t xml:space="preserve"> Diagram</w:t>
      </w:r>
    </w:p>
    <w:p w14:paraId="4A835CE7" w14:textId="6ED9B93C" w:rsidR="00476EA8" w:rsidRDefault="00476EA8" w:rsidP="00476EA8">
      <w:pPr>
        <w:pStyle w:val="ListParagraph"/>
        <w:numPr>
          <w:ilvl w:val="0"/>
          <w:numId w:val="9"/>
        </w:numPr>
      </w:pPr>
      <w:r>
        <w:t xml:space="preserve">Werkende </w:t>
      </w:r>
      <w:proofErr w:type="spellStart"/>
      <w:r>
        <w:t>aplicatie</w:t>
      </w:r>
      <w:proofErr w:type="spellEnd"/>
    </w:p>
    <w:p w14:paraId="58E8A103" w14:textId="14CFA67C" w:rsidR="00476EA8" w:rsidRDefault="00476EA8" w:rsidP="00476EA8">
      <w:pPr>
        <w:pStyle w:val="ListParagraph"/>
        <w:numPr>
          <w:ilvl w:val="0"/>
          <w:numId w:val="9"/>
        </w:numPr>
      </w:pPr>
      <w:r>
        <w:t>Acceptatie test</w:t>
      </w:r>
    </w:p>
    <w:p w14:paraId="2BFE5460" w14:textId="05DE5BED" w:rsidR="00476EA8" w:rsidRDefault="00476EA8" w:rsidP="00476EA8">
      <w:pPr>
        <w:pStyle w:val="ListParagraph"/>
        <w:numPr>
          <w:ilvl w:val="0"/>
          <w:numId w:val="9"/>
        </w:numPr>
      </w:pPr>
      <w:r>
        <w:t>Technische test</w:t>
      </w:r>
    </w:p>
    <w:p w14:paraId="3E794753" w14:textId="47514733" w:rsidR="00476EA8" w:rsidRDefault="00476EA8" w:rsidP="00476EA8">
      <w:pPr>
        <w:pStyle w:val="ListParagraph"/>
        <w:numPr>
          <w:ilvl w:val="0"/>
          <w:numId w:val="9"/>
        </w:numPr>
      </w:pPr>
      <w:r>
        <w:t>Functionele test</w:t>
      </w:r>
    </w:p>
    <w:p w14:paraId="1425440D" w14:textId="54F0D9FC" w:rsidR="00476EA8" w:rsidRDefault="00476EA8" w:rsidP="00476EA8">
      <w:pPr>
        <w:pStyle w:val="ListParagraph"/>
        <w:numPr>
          <w:ilvl w:val="0"/>
          <w:numId w:val="9"/>
        </w:numPr>
      </w:pPr>
      <w:proofErr w:type="spellStart"/>
      <w:r>
        <w:t>Testraporten</w:t>
      </w:r>
      <w:proofErr w:type="spellEnd"/>
    </w:p>
    <w:p w14:paraId="36E77C47" w14:textId="32D8A57D" w:rsidR="00476EA8" w:rsidRDefault="00476EA8" w:rsidP="00476EA8">
      <w:pPr>
        <w:pStyle w:val="ListParagraph"/>
        <w:numPr>
          <w:ilvl w:val="0"/>
          <w:numId w:val="9"/>
        </w:numPr>
      </w:pPr>
      <w:r>
        <w:t>Implementatieplan</w:t>
      </w:r>
    </w:p>
    <w:p w14:paraId="3C51776A" w14:textId="611756BC" w:rsidR="00476EA8" w:rsidRDefault="00476EA8" w:rsidP="00476EA8">
      <w:pPr>
        <w:pStyle w:val="ListParagraph"/>
        <w:numPr>
          <w:ilvl w:val="0"/>
          <w:numId w:val="9"/>
        </w:numPr>
      </w:pPr>
      <w:r>
        <w:t>Gebruikershandleiding</w:t>
      </w:r>
    </w:p>
    <w:p w14:paraId="57675E23" w14:textId="2ABBC987" w:rsidR="00476EA8" w:rsidRDefault="00476EA8" w:rsidP="00476EA8">
      <w:pPr>
        <w:pStyle w:val="ListParagraph"/>
        <w:numPr>
          <w:ilvl w:val="0"/>
          <w:numId w:val="9"/>
        </w:numPr>
      </w:pPr>
      <w:proofErr w:type="spellStart"/>
      <w:r>
        <w:t>Anquete</w:t>
      </w:r>
      <w:proofErr w:type="spellEnd"/>
    </w:p>
    <w:p w14:paraId="0309A1C0" w14:textId="14178941" w:rsidR="00476EA8" w:rsidRDefault="00476EA8" w:rsidP="00476EA8">
      <w:pPr>
        <w:pStyle w:val="ListParagraph"/>
        <w:numPr>
          <w:ilvl w:val="0"/>
          <w:numId w:val="9"/>
        </w:numPr>
      </w:pPr>
      <w:r>
        <w:t xml:space="preserve">Rapportage afgenomen </w:t>
      </w:r>
      <w:proofErr w:type="spellStart"/>
      <w:r>
        <w:t>anquete</w:t>
      </w:r>
      <w:proofErr w:type="spellEnd"/>
    </w:p>
    <w:p w14:paraId="28399B11" w14:textId="1FC4FD11" w:rsidR="00476EA8" w:rsidRDefault="00476EA8" w:rsidP="00476EA8">
      <w:pPr>
        <w:pStyle w:val="ListParagraph"/>
        <w:numPr>
          <w:ilvl w:val="0"/>
          <w:numId w:val="9"/>
        </w:numPr>
      </w:pPr>
      <w:r>
        <w:t xml:space="preserve">Materialen en </w:t>
      </w:r>
      <w:proofErr w:type="spellStart"/>
      <w:r>
        <w:t>midellen</w:t>
      </w:r>
      <w:proofErr w:type="spellEnd"/>
      <w:r>
        <w:t xml:space="preserve"> lijst</w:t>
      </w:r>
    </w:p>
    <w:p w14:paraId="632D352A" w14:textId="6CF99DCA" w:rsidR="00476EA8" w:rsidRDefault="00476EA8" w:rsidP="00476EA8">
      <w:pPr>
        <w:pStyle w:val="ListParagraph"/>
        <w:numPr>
          <w:ilvl w:val="0"/>
          <w:numId w:val="9"/>
        </w:numPr>
      </w:pPr>
      <w:r>
        <w:t>Conventierapport</w:t>
      </w:r>
    </w:p>
    <w:p w14:paraId="3F2732DD" w14:textId="19FAD886" w:rsidR="00476EA8" w:rsidRDefault="00476EA8" w:rsidP="00476EA8">
      <w:pPr>
        <w:pStyle w:val="ListParagraph"/>
        <w:numPr>
          <w:ilvl w:val="0"/>
          <w:numId w:val="9"/>
        </w:numPr>
      </w:pPr>
      <w:proofErr w:type="spellStart"/>
      <w:r>
        <w:t>Reflectie’s</w:t>
      </w:r>
      <w:proofErr w:type="spellEnd"/>
    </w:p>
    <w:p w14:paraId="70EAB23A" w14:textId="45D9CF26" w:rsidR="00476EA8" w:rsidRDefault="00E23B77" w:rsidP="00476EA8">
      <w:pPr>
        <w:pStyle w:val="ListParagraph"/>
        <w:numPr>
          <w:ilvl w:val="0"/>
          <w:numId w:val="9"/>
        </w:numPr>
      </w:pPr>
      <w:r>
        <w:t>L</w:t>
      </w:r>
      <w:r w:rsidR="00476EA8">
        <w:t>ogboek</w:t>
      </w:r>
    </w:p>
    <w:p w14:paraId="5F308FCF" w14:textId="51C1EA76" w:rsidR="00E23B77" w:rsidRDefault="00E23B77">
      <w:r>
        <w:br w:type="page"/>
      </w:r>
    </w:p>
    <w:p w14:paraId="174C9666" w14:textId="7C4D4516" w:rsidR="00E23B77" w:rsidRDefault="00E23B77" w:rsidP="00E23B77">
      <w:pPr>
        <w:pStyle w:val="Heading1"/>
      </w:pPr>
      <w:bookmarkStart w:id="7" w:name="_Toc525404226"/>
      <w:r>
        <w:lastRenderedPageBreak/>
        <w:t>Projectgrenzen</w:t>
      </w:r>
      <w:bookmarkEnd w:id="7"/>
    </w:p>
    <w:p w14:paraId="3B604658" w14:textId="66510388" w:rsidR="00E23B77" w:rsidRDefault="00E23B77" w:rsidP="00E23B77"/>
    <w:p w14:paraId="28645C64" w14:textId="15CF570D" w:rsidR="00414979" w:rsidRDefault="00414979" w:rsidP="00E23B77">
      <w:r>
        <w:t xml:space="preserve">Dit project is begonnen op 3 september 2018 en loopt tot 26 </w:t>
      </w:r>
      <w:proofErr w:type="spellStart"/>
      <w:r>
        <w:t>October</w:t>
      </w:r>
      <w:proofErr w:type="spellEnd"/>
      <w:r>
        <w:t xml:space="preserve"> 2018. Zie </w:t>
      </w:r>
      <w:proofErr w:type="spellStart"/>
      <w:r>
        <w:t>MoSCoW</w:t>
      </w:r>
      <w:proofErr w:type="spellEnd"/>
      <w:r>
        <w:t xml:space="preserve"> tabel voor alle gestelde eisen die “Groep 5” gaat uitvoeren. Hieronder een lijst met alle dingen die wij niet gaan doen;</w:t>
      </w:r>
    </w:p>
    <w:p w14:paraId="4E4B59B3" w14:textId="11796138" w:rsidR="00414979" w:rsidRDefault="00414979" w:rsidP="00414979">
      <w:pPr>
        <w:pStyle w:val="ListParagraph"/>
        <w:numPr>
          <w:ilvl w:val="0"/>
          <w:numId w:val="10"/>
        </w:numPr>
      </w:pPr>
      <w:r>
        <w:t xml:space="preserve"> Groep 5 is niet aansprakelijk voor eventueel onderhoud na afloop van het project en of aanpassingen.</w:t>
      </w:r>
    </w:p>
    <w:p w14:paraId="2E246F7A" w14:textId="20F5F847" w:rsidR="00414979" w:rsidRDefault="00414979" w:rsidP="00414979">
      <w:pPr>
        <w:pStyle w:val="ListParagraph"/>
        <w:numPr>
          <w:ilvl w:val="0"/>
          <w:numId w:val="10"/>
        </w:numPr>
      </w:pPr>
      <w:r>
        <w:t>Groep 5 is niet verantwoordelijk voor het regelen en of kopen van het domein.</w:t>
      </w:r>
    </w:p>
    <w:p w14:paraId="5E732AAC" w14:textId="78681C6D" w:rsidR="00414979" w:rsidRDefault="00127521" w:rsidP="00414979">
      <w:pPr>
        <w:pStyle w:val="ListParagraph"/>
        <w:numPr>
          <w:ilvl w:val="0"/>
          <w:numId w:val="10"/>
        </w:numPr>
      </w:pPr>
      <w:r>
        <w:t>Groep 5 is</w:t>
      </w:r>
      <w:r w:rsidR="00414979">
        <w:t xml:space="preserve"> niet verantwoordelijk voor het regelen, onderhouden en betalen van de server.</w:t>
      </w:r>
    </w:p>
    <w:p w14:paraId="10BB6A84" w14:textId="15C69C1C" w:rsidR="00414979" w:rsidRDefault="00BC6484" w:rsidP="00414979">
      <w:pPr>
        <w:pStyle w:val="ListParagraph"/>
        <w:numPr>
          <w:ilvl w:val="0"/>
          <w:numId w:val="10"/>
        </w:numPr>
      </w:pPr>
      <w:r>
        <w:t>Eventuele uitbriedingen staan niet vastgesteld in</w:t>
      </w:r>
      <w:r w:rsidR="00FA4C82">
        <w:t xml:space="preserve"> het huidige plan van aanpak. Dit gaat alleen mogelijk zijn als een nieuw project voor Groep 5</w:t>
      </w:r>
      <w:r w:rsidR="008647F2">
        <w:t>.</w:t>
      </w:r>
    </w:p>
    <w:p w14:paraId="2072E4C7" w14:textId="365C5F4D" w:rsidR="008647F2" w:rsidRDefault="008647F2" w:rsidP="00414979">
      <w:pPr>
        <w:pStyle w:val="ListParagraph"/>
        <w:numPr>
          <w:ilvl w:val="0"/>
          <w:numId w:val="10"/>
        </w:numPr>
      </w:pPr>
      <w:r>
        <w:t xml:space="preserve">Groep 5 is niet aansprakelijk voor meer accounts, dan de 3 die aangeleverd worden in de beschreven </w:t>
      </w:r>
      <w:proofErr w:type="spellStart"/>
      <w:r>
        <w:t>aplicatie</w:t>
      </w:r>
      <w:proofErr w:type="spellEnd"/>
      <w:r>
        <w:t>.</w:t>
      </w:r>
    </w:p>
    <w:p w14:paraId="10C0D3A2" w14:textId="6FA42EAA" w:rsidR="008647F2" w:rsidRDefault="008647F2" w:rsidP="00414979">
      <w:pPr>
        <w:pStyle w:val="ListParagraph"/>
        <w:numPr>
          <w:ilvl w:val="0"/>
          <w:numId w:val="10"/>
        </w:numPr>
      </w:pPr>
      <w:r>
        <w:t xml:space="preserve">Groep 5 is niet aansprakelijk voor potentiele </w:t>
      </w:r>
      <w:proofErr w:type="spellStart"/>
      <w:proofErr w:type="gramStart"/>
      <w:r>
        <w:t>veiligheids</w:t>
      </w:r>
      <w:proofErr w:type="spellEnd"/>
      <w:r>
        <w:t xml:space="preserve"> problemen</w:t>
      </w:r>
      <w:proofErr w:type="gramEnd"/>
      <w:r>
        <w:t xml:space="preserve"> die voortkomen uit het gelimiteerde hoeveelheid accounts van de </w:t>
      </w:r>
      <w:proofErr w:type="spellStart"/>
      <w:r>
        <w:t>aplicatie</w:t>
      </w:r>
      <w:proofErr w:type="spellEnd"/>
      <w:r>
        <w:t>.</w:t>
      </w:r>
    </w:p>
    <w:p w14:paraId="089F33A3" w14:textId="018CBC8E" w:rsidR="008647F2" w:rsidRDefault="008647F2" w:rsidP="00414979">
      <w:pPr>
        <w:pStyle w:val="ListParagraph"/>
        <w:numPr>
          <w:ilvl w:val="0"/>
          <w:numId w:val="10"/>
        </w:numPr>
      </w:pPr>
      <w:r>
        <w:t xml:space="preserve">Groep 5 is niet verantwoordelijk voor het inwerken van nieuw aangenomen personeel die gebruik gaan maken van de </w:t>
      </w:r>
      <w:proofErr w:type="spellStart"/>
      <w:r>
        <w:t>aplicatie</w:t>
      </w:r>
      <w:proofErr w:type="spellEnd"/>
      <w:r>
        <w:t>.</w:t>
      </w:r>
    </w:p>
    <w:p w14:paraId="0F2A402C" w14:textId="5217CB73" w:rsidR="008647F2" w:rsidRDefault="008647F2" w:rsidP="00414979">
      <w:pPr>
        <w:pStyle w:val="ListParagraph"/>
        <w:numPr>
          <w:ilvl w:val="0"/>
          <w:numId w:val="10"/>
        </w:numPr>
      </w:pPr>
      <w:r>
        <w:t>Groep 5 is niet aansprakelijk voor de veroudering van de software.</w:t>
      </w:r>
    </w:p>
    <w:p w14:paraId="75E4D6B6" w14:textId="7C0DE1FC" w:rsidR="000A43F6" w:rsidRDefault="000A43F6">
      <w:r>
        <w:br w:type="page"/>
      </w:r>
    </w:p>
    <w:p w14:paraId="3BA3682C" w14:textId="7D7E75C7" w:rsidR="008647F2" w:rsidRDefault="000A43F6" w:rsidP="000A43F6">
      <w:pPr>
        <w:pStyle w:val="Heading1"/>
      </w:pPr>
      <w:bookmarkStart w:id="8" w:name="_Toc525404227"/>
      <w:r>
        <w:lastRenderedPageBreak/>
        <w:t>Producten</w:t>
      </w:r>
      <w:bookmarkEnd w:id="8"/>
    </w:p>
    <w:p w14:paraId="77795CA2" w14:textId="05E3B11C" w:rsidR="000A43F6" w:rsidRDefault="000A43F6" w:rsidP="000A43F6"/>
    <w:p w14:paraId="55FDF744" w14:textId="77777777" w:rsidR="00C67EE2" w:rsidRDefault="00C67EE2" w:rsidP="00C67EE2">
      <w:r>
        <w:t xml:space="preserve">Onze projectactiviteiten bevatten </w:t>
      </w:r>
      <w:proofErr w:type="spellStart"/>
      <w:r>
        <w:t>onderanderen</w:t>
      </w:r>
      <w:proofErr w:type="spellEnd"/>
      <w:r>
        <w:t>;</w:t>
      </w:r>
    </w:p>
    <w:p w14:paraId="0B03CA1E" w14:textId="77777777" w:rsidR="00C67EE2" w:rsidRDefault="00C67EE2" w:rsidP="00C67EE2">
      <w:pPr>
        <w:pStyle w:val="ListParagraph"/>
        <w:numPr>
          <w:ilvl w:val="0"/>
          <w:numId w:val="9"/>
        </w:numPr>
      </w:pPr>
      <w:r>
        <w:t>Programma van eisen (</w:t>
      </w:r>
      <w:proofErr w:type="spellStart"/>
      <w:r>
        <w:t>MoSCoW</w:t>
      </w:r>
      <w:proofErr w:type="spellEnd"/>
      <w:r>
        <w:t>)</w:t>
      </w:r>
    </w:p>
    <w:p w14:paraId="2B6D8F48" w14:textId="77777777" w:rsidR="00C67EE2" w:rsidRDefault="00C67EE2" w:rsidP="00C67EE2">
      <w:pPr>
        <w:pStyle w:val="ListParagraph"/>
        <w:numPr>
          <w:ilvl w:val="0"/>
          <w:numId w:val="9"/>
        </w:numPr>
      </w:pPr>
      <w:proofErr w:type="spellStart"/>
      <w:r>
        <w:t>Adviesraport</w:t>
      </w:r>
      <w:proofErr w:type="spellEnd"/>
    </w:p>
    <w:p w14:paraId="251E8158" w14:textId="77777777" w:rsidR="00C67EE2" w:rsidRDefault="00C67EE2" w:rsidP="00C67EE2">
      <w:pPr>
        <w:pStyle w:val="ListParagraph"/>
        <w:numPr>
          <w:ilvl w:val="0"/>
          <w:numId w:val="9"/>
        </w:numPr>
      </w:pPr>
      <w:r>
        <w:t xml:space="preserve">Uitgewerkte notulen </w:t>
      </w:r>
      <w:proofErr w:type="spellStart"/>
      <w:r>
        <w:t>intervieuws</w:t>
      </w:r>
      <w:proofErr w:type="spellEnd"/>
    </w:p>
    <w:p w14:paraId="1E54CBB0" w14:textId="77777777" w:rsidR="00C67EE2" w:rsidRDefault="00C67EE2" w:rsidP="00C67EE2">
      <w:pPr>
        <w:pStyle w:val="ListParagraph"/>
        <w:numPr>
          <w:ilvl w:val="0"/>
          <w:numId w:val="9"/>
        </w:numPr>
      </w:pPr>
      <w:r>
        <w:t xml:space="preserve">Plan van aanpak </w:t>
      </w:r>
    </w:p>
    <w:p w14:paraId="3616D3B0" w14:textId="77777777" w:rsidR="00C67EE2" w:rsidRDefault="00C67EE2" w:rsidP="00C67EE2">
      <w:pPr>
        <w:pStyle w:val="ListParagraph"/>
        <w:numPr>
          <w:ilvl w:val="0"/>
          <w:numId w:val="9"/>
        </w:numPr>
      </w:pPr>
      <w:r>
        <w:t>Planning</w:t>
      </w:r>
    </w:p>
    <w:p w14:paraId="24C3DBFC" w14:textId="77777777" w:rsidR="00C67EE2" w:rsidRDefault="00C67EE2" w:rsidP="00C67EE2">
      <w:pPr>
        <w:pStyle w:val="ListParagraph"/>
        <w:numPr>
          <w:ilvl w:val="0"/>
          <w:numId w:val="9"/>
        </w:numPr>
      </w:pPr>
      <w:proofErr w:type="spellStart"/>
      <w:proofErr w:type="gramStart"/>
      <w:r>
        <w:t>wireframes</w:t>
      </w:r>
      <w:proofErr w:type="spellEnd"/>
      <w:proofErr w:type="gramEnd"/>
    </w:p>
    <w:p w14:paraId="08DB0C3F" w14:textId="77777777" w:rsidR="00C67EE2" w:rsidRDefault="00C67EE2" w:rsidP="00C67EE2">
      <w:pPr>
        <w:pStyle w:val="ListParagraph"/>
        <w:numPr>
          <w:ilvl w:val="0"/>
          <w:numId w:val="9"/>
        </w:numPr>
      </w:pPr>
      <w:r>
        <w:t xml:space="preserve">Werkende </w:t>
      </w:r>
      <w:proofErr w:type="spellStart"/>
      <w:r>
        <w:t>aplicatie</w:t>
      </w:r>
      <w:proofErr w:type="spellEnd"/>
    </w:p>
    <w:p w14:paraId="56717B1E" w14:textId="77777777" w:rsidR="00C67EE2" w:rsidRDefault="00C67EE2" w:rsidP="00C67EE2">
      <w:pPr>
        <w:pStyle w:val="ListParagraph"/>
        <w:numPr>
          <w:ilvl w:val="0"/>
          <w:numId w:val="9"/>
        </w:numPr>
      </w:pPr>
      <w:r>
        <w:t>Gebruikershandleiding</w:t>
      </w:r>
    </w:p>
    <w:p w14:paraId="5A8D0A82" w14:textId="77777777" w:rsidR="00C67EE2" w:rsidRDefault="00C67EE2" w:rsidP="00C67EE2">
      <w:pPr>
        <w:pStyle w:val="ListParagraph"/>
        <w:numPr>
          <w:ilvl w:val="0"/>
          <w:numId w:val="9"/>
        </w:numPr>
      </w:pPr>
      <w:r>
        <w:t xml:space="preserve">Rapportage afgenomen </w:t>
      </w:r>
      <w:proofErr w:type="spellStart"/>
      <w:r>
        <w:t>anquete</w:t>
      </w:r>
      <w:proofErr w:type="spellEnd"/>
    </w:p>
    <w:p w14:paraId="0B0E3533" w14:textId="7FC8A1F1" w:rsidR="000A43F6" w:rsidRDefault="00C67EE2" w:rsidP="000A43F6">
      <w:r>
        <w:t xml:space="preserve">Onze mijlpalen hierin zijn het PVE, PVA en de werkende </w:t>
      </w:r>
      <w:proofErr w:type="spellStart"/>
      <w:r>
        <w:t>aplicatie</w:t>
      </w:r>
      <w:proofErr w:type="spellEnd"/>
      <w:r>
        <w:t>.</w:t>
      </w:r>
    </w:p>
    <w:p w14:paraId="4EF98B78" w14:textId="56684A3E" w:rsidR="00C67EE2" w:rsidRDefault="00C67EE2">
      <w:r>
        <w:br w:type="page"/>
      </w:r>
    </w:p>
    <w:p w14:paraId="79F50995" w14:textId="4B2D6038" w:rsidR="00C67EE2" w:rsidRDefault="00C67EE2" w:rsidP="00C67EE2">
      <w:pPr>
        <w:pStyle w:val="Heading1"/>
      </w:pPr>
      <w:bookmarkStart w:id="9" w:name="_Toc525404228"/>
      <w:r>
        <w:lastRenderedPageBreak/>
        <w:t>Kwaliteit</w:t>
      </w:r>
      <w:bookmarkEnd w:id="9"/>
    </w:p>
    <w:p w14:paraId="26D1332A" w14:textId="01EA9853" w:rsidR="00C67EE2" w:rsidRDefault="00C67EE2" w:rsidP="00C67EE2"/>
    <w:p w14:paraId="1FE2563C" w14:textId="0E703A2D" w:rsidR="00C67EE2" w:rsidRDefault="00C67EE2" w:rsidP="00C67EE2">
      <w:r>
        <w:t xml:space="preserve">Wij als Groep 5 waarborgen onze kwaliteit door </w:t>
      </w:r>
      <w:r w:rsidR="00954366">
        <w:t>de volgende testen te gaan uitvoeren:</w:t>
      </w:r>
    </w:p>
    <w:p w14:paraId="7FAF6F02" w14:textId="250B5D52" w:rsidR="004F6477" w:rsidRDefault="004F6477" w:rsidP="004F6477">
      <w:pPr>
        <w:pStyle w:val="ListParagraph"/>
        <w:numPr>
          <w:ilvl w:val="0"/>
          <w:numId w:val="9"/>
        </w:numPr>
      </w:pPr>
      <w:r>
        <w:t>Acceptatie test</w:t>
      </w:r>
    </w:p>
    <w:p w14:paraId="32A1122C" w14:textId="69B2E2A1" w:rsidR="002C2F2E" w:rsidRDefault="004F6477" w:rsidP="002C2F2E">
      <w:pPr>
        <w:pStyle w:val="ListParagraph"/>
      </w:pPr>
      <w:r>
        <w:t xml:space="preserve">De acceptatie test is een test die door de u als de opdrachtgever uitgevoerd zal worden. Deze test </w:t>
      </w:r>
      <w:proofErr w:type="spellStart"/>
      <w:r>
        <w:t>test</w:t>
      </w:r>
      <w:proofErr w:type="spellEnd"/>
      <w:r>
        <w:t xml:space="preserve"> of de </w:t>
      </w:r>
      <w:proofErr w:type="spellStart"/>
      <w:r>
        <w:t>aplicatie</w:t>
      </w:r>
      <w:proofErr w:type="spellEnd"/>
      <w:r>
        <w:t xml:space="preserve"> voldoet aan de eisen die vooraf gesteld zijn</w:t>
      </w:r>
      <w:r w:rsidR="00FF500E">
        <w:t xml:space="preserve"> in de </w:t>
      </w:r>
      <w:proofErr w:type="spellStart"/>
      <w:r w:rsidR="00FF500E">
        <w:t>MoSCoW</w:t>
      </w:r>
      <w:proofErr w:type="spellEnd"/>
      <w:r w:rsidR="00FF500E">
        <w:t xml:space="preserve"> tabel</w:t>
      </w:r>
      <w:r w:rsidR="002C2F2E">
        <w:t>.</w:t>
      </w:r>
    </w:p>
    <w:p w14:paraId="0EAD2065" w14:textId="4397CAC4" w:rsidR="002C2F2E" w:rsidRDefault="002C2F2E" w:rsidP="002C2F2E">
      <w:pPr>
        <w:pStyle w:val="ListParagraph"/>
        <w:numPr>
          <w:ilvl w:val="0"/>
          <w:numId w:val="9"/>
        </w:numPr>
      </w:pPr>
      <w:r>
        <w:t>Functionele test</w:t>
      </w:r>
    </w:p>
    <w:p w14:paraId="314AA6CF" w14:textId="759607F9" w:rsidR="002C2F2E" w:rsidRDefault="00C96D87" w:rsidP="002C2F2E">
      <w:pPr>
        <w:pStyle w:val="ListParagraph"/>
      </w:pPr>
      <w:r>
        <w:t xml:space="preserve">Deze test zal alle methodes en globale functies testen die bij elk onderdeel van de </w:t>
      </w:r>
      <w:proofErr w:type="spellStart"/>
      <w:r>
        <w:t>MoSCow</w:t>
      </w:r>
      <w:proofErr w:type="spellEnd"/>
      <w:r>
        <w:t xml:space="preserve"> horen.</w:t>
      </w:r>
    </w:p>
    <w:p w14:paraId="67D1AF83" w14:textId="5DC9F3E3" w:rsidR="004F6477" w:rsidRDefault="004F6477" w:rsidP="002C2F2E">
      <w:pPr>
        <w:pStyle w:val="ListParagraph"/>
        <w:numPr>
          <w:ilvl w:val="0"/>
          <w:numId w:val="9"/>
        </w:numPr>
      </w:pPr>
      <w:r>
        <w:t>Technische test</w:t>
      </w:r>
    </w:p>
    <w:p w14:paraId="2E182F1D" w14:textId="70D42DFE" w:rsidR="0034704F" w:rsidRDefault="00C96D87" w:rsidP="0034704F">
      <w:pPr>
        <w:pStyle w:val="ListParagraph"/>
      </w:pPr>
      <w:r>
        <w:t xml:space="preserve">Bij deze test gaan we heel </w:t>
      </w:r>
      <w:proofErr w:type="spellStart"/>
      <w:r>
        <w:t>speciefiek</w:t>
      </w:r>
      <w:proofErr w:type="spellEnd"/>
      <w:r>
        <w:t xml:space="preserve"> naar elke </w:t>
      </w:r>
      <w:proofErr w:type="spellStart"/>
      <w:r>
        <w:t>indivule</w:t>
      </w:r>
      <w:proofErr w:type="spellEnd"/>
      <w:r>
        <w:t xml:space="preserve"> functies kijken, om werkelijk te kijken of elk </w:t>
      </w:r>
      <w:proofErr w:type="spellStart"/>
      <w:r>
        <w:t>onderdeelt</w:t>
      </w:r>
      <w:proofErr w:type="spellEnd"/>
      <w:r>
        <w:t xml:space="preserve"> de juiste gegevens </w:t>
      </w:r>
      <w:proofErr w:type="gramStart"/>
      <w:r>
        <w:t>terug geeft</w:t>
      </w:r>
      <w:proofErr w:type="gramEnd"/>
      <w:r>
        <w:t>. (</w:t>
      </w:r>
      <w:proofErr w:type="gramStart"/>
      <w:r>
        <w:t>voorbeeld</w:t>
      </w:r>
      <w:proofErr w:type="gramEnd"/>
      <w:r>
        <w:t>: als er een functie is voor X + 2, gaan we testen of er werkelijk altijd 2 bij opgeteld word, en er geen uitzonderingen zijn)</w:t>
      </w:r>
    </w:p>
    <w:p w14:paraId="4280337E" w14:textId="4A15CBE2" w:rsidR="0034704F" w:rsidRDefault="0034704F">
      <w:r>
        <w:br w:type="page"/>
      </w:r>
    </w:p>
    <w:p w14:paraId="413B803B" w14:textId="2E8AC593" w:rsidR="00C94C97" w:rsidRDefault="00C94C97" w:rsidP="00C94C97">
      <w:pPr>
        <w:pStyle w:val="Heading1"/>
      </w:pPr>
      <w:bookmarkStart w:id="10" w:name="_Toc525404229"/>
      <w:r>
        <w:lastRenderedPageBreak/>
        <w:t>Projectorganisatie</w:t>
      </w:r>
      <w:bookmarkEnd w:id="10"/>
    </w:p>
    <w:p w14:paraId="1CCA66DB" w14:textId="3EAC656E" w:rsidR="00C94C97" w:rsidRDefault="00C94C97" w:rsidP="00C94C97"/>
    <w:p w14:paraId="00E76E99" w14:textId="02B7F1DA" w:rsidR="000B2E85" w:rsidRPr="000B2E85" w:rsidRDefault="000B2E85" w:rsidP="00721A8E">
      <w:pPr>
        <w:pStyle w:val="Heading2"/>
      </w:pPr>
      <w:bookmarkStart w:id="11" w:name="_Toc525404230"/>
      <w:r>
        <w:t>Taakbeschrijving</w:t>
      </w:r>
      <w:bookmarkEnd w:id="11"/>
    </w:p>
    <w:p w14:paraId="31CA905C" w14:textId="77777777" w:rsidR="000B2E85" w:rsidRDefault="000B2E85" w:rsidP="000B2E85">
      <w:r>
        <w:t>Projectleider:</w:t>
      </w:r>
    </w:p>
    <w:p w14:paraId="4310EB3E" w14:textId="6716ECAC" w:rsidR="000B2E85" w:rsidRDefault="000B2E85" w:rsidP="000B2E85">
      <w:pPr>
        <w:pStyle w:val="ListParagraph"/>
        <w:numPr>
          <w:ilvl w:val="0"/>
          <w:numId w:val="13"/>
        </w:numPr>
      </w:pPr>
      <w:r>
        <w:t>Aansturing Teamgenoten</w:t>
      </w:r>
    </w:p>
    <w:p w14:paraId="7B1D90D9" w14:textId="77777777" w:rsidR="000B2E85" w:rsidRPr="000B2E85" w:rsidRDefault="000B2E85" w:rsidP="000B2E85">
      <w:pPr>
        <w:pStyle w:val="ListParagraph"/>
        <w:numPr>
          <w:ilvl w:val="0"/>
          <w:numId w:val="13"/>
        </w:numPr>
        <w:rPr>
          <w:bCs/>
        </w:rPr>
      </w:pPr>
      <w:r w:rsidRPr="000B2E85">
        <w:rPr>
          <w:bCs/>
        </w:rPr>
        <w:t>Project verantwoordelijkheid</w:t>
      </w:r>
    </w:p>
    <w:p w14:paraId="384AC12E" w14:textId="77777777" w:rsidR="000B2E85" w:rsidRDefault="000B2E85" w:rsidP="000B2E85">
      <w:pPr>
        <w:pStyle w:val="ListParagraph"/>
        <w:numPr>
          <w:ilvl w:val="0"/>
          <w:numId w:val="13"/>
        </w:numPr>
      </w:pPr>
      <w:r>
        <w:t>Kwaliteitscontrole</w:t>
      </w:r>
    </w:p>
    <w:p w14:paraId="26E1CE5D" w14:textId="57695130" w:rsidR="000B2E85" w:rsidRDefault="00721A8E" w:rsidP="000B2E85">
      <w:pPr>
        <w:pStyle w:val="ListParagraph"/>
        <w:numPr>
          <w:ilvl w:val="0"/>
          <w:numId w:val="13"/>
        </w:numPr>
      </w:pPr>
      <w:r>
        <w:t>Veranderingen</w:t>
      </w:r>
      <w:r w:rsidR="000B2E85">
        <w:t xml:space="preserve"> implementeren.</w:t>
      </w:r>
    </w:p>
    <w:p w14:paraId="3FB698A8" w14:textId="77777777" w:rsidR="000B2E85" w:rsidRDefault="000B2E85" w:rsidP="000B2E85">
      <w:pPr>
        <w:pStyle w:val="ListParagraph"/>
        <w:numPr>
          <w:ilvl w:val="0"/>
          <w:numId w:val="13"/>
        </w:numPr>
      </w:pPr>
      <w:r>
        <w:t>Presenteren eindproduct</w:t>
      </w:r>
    </w:p>
    <w:p w14:paraId="5B0B3AD3" w14:textId="77777777" w:rsidR="000B2E85" w:rsidRDefault="000B2E85" w:rsidP="000B2E85">
      <w:r>
        <w:t>Notulist:</w:t>
      </w:r>
    </w:p>
    <w:p w14:paraId="58DC89AA" w14:textId="4892A0B9" w:rsidR="000B2E85" w:rsidRDefault="000B2E85" w:rsidP="000B2E85">
      <w:pPr>
        <w:pStyle w:val="ListParagraph"/>
        <w:numPr>
          <w:ilvl w:val="0"/>
          <w:numId w:val="14"/>
        </w:numPr>
      </w:pPr>
      <w:r>
        <w:t>Notuleren Interview</w:t>
      </w:r>
    </w:p>
    <w:p w14:paraId="1F9A36DF" w14:textId="3C2CA812" w:rsidR="000B2E85" w:rsidRDefault="000B2E85" w:rsidP="000B2E85">
      <w:pPr>
        <w:pStyle w:val="ListParagraph"/>
        <w:numPr>
          <w:ilvl w:val="0"/>
          <w:numId w:val="14"/>
        </w:numPr>
      </w:pPr>
      <w:r>
        <w:t xml:space="preserve">Notuleren </w:t>
      </w:r>
      <w:proofErr w:type="spellStart"/>
      <w:r>
        <w:t>Vergaderigen</w:t>
      </w:r>
      <w:proofErr w:type="spellEnd"/>
    </w:p>
    <w:p w14:paraId="7A37C301" w14:textId="77777777" w:rsidR="000B2E85" w:rsidRDefault="000B2E85" w:rsidP="000B2E85">
      <w:r>
        <w:t>Groepslid:</w:t>
      </w:r>
    </w:p>
    <w:p w14:paraId="7DF0D094" w14:textId="2CCAB40E" w:rsidR="000B2E85" w:rsidRDefault="000B2E85" w:rsidP="000B2E85">
      <w:pPr>
        <w:pStyle w:val="ListParagraph"/>
        <w:numPr>
          <w:ilvl w:val="0"/>
          <w:numId w:val="15"/>
        </w:numPr>
      </w:pPr>
      <w:r>
        <w:t>Uitvoeren werkzaamheden</w:t>
      </w:r>
    </w:p>
    <w:p w14:paraId="1A7EB38E" w14:textId="77777777" w:rsidR="000B2E85" w:rsidRDefault="000B2E85" w:rsidP="000B2E85">
      <w:r>
        <w:t>Procesbegeleider</w:t>
      </w:r>
    </w:p>
    <w:p w14:paraId="09BB16BF" w14:textId="1D328D0C" w:rsidR="000B2E85" w:rsidRDefault="00721A8E" w:rsidP="000B2E85">
      <w:pPr>
        <w:pStyle w:val="ListParagraph"/>
        <w:numPr>
          <w:ilvl w:val="0"/>
          <w:numId w:val="15"/>
        </w:numPr>
      </w:pPr>
      <w:r>
        <w:t>Doelen</w:t>
      </w:r>
      <w:r w:rsidR="000B2E85">
        <w:t xml:space="preserve"> stellen</w:t>
      </w:r>
    </w:p>
    <w:p w14:paraId="69644DCA" w14:textId="09F7BCB2" w:rsidR="000B2E85" w:rsidRDefault="00721A8E" w:rsidP="000B2E85">
      <w:pPr>
        <w:pStyle w:val="ListParagraph"/>
        <w:numPr>
          <w:ilvl w:val="0"/>
          <w:numId w:val="15"/>
        </w:numPr>
      </w:pPr>
      <w:r>
        <w:t>Rollen</w:t>
      </w:r>
      <w:r w:rsidR="000B2E85">
        <w:t xml:space="preserve"> in de groep</w:t>
      </w:r>
    </w:p>
    <w:p w14:paraId="48092542" w14:textId="4C3CA647" w:rsidR="000B2E85" w:rsidRDefault="00721A8E" w:rsidP="000B2E85">
      <w:pPr>
        <w:pStyle w:val="ListParagraph"/>
        <w:numPr>
          <w:ilvl w:val="0"/>
          <w:numId w:val="15"/>
        </w:numPr>
      </w:pPr>
      <w:r>
        <w:t>Procesanalyse</w:t>
      </w:r>
    </w:p>
    <w:p w14:paraId="21E73DE1" w14:textId="6C9B7752" w:rsidR="000B2E85" w:rsidRDefault="00721A8E" w:rsidP="000B2E85">
      <w:pPr>
        <w:pStyle w:val="ListParagraph"/>
        <w:numPr>
          <w:ilvl w:val="0"/>
          <w:numId w:val="15"/>
        </w:numPr>
      </w:pPr>
      <w:r>
        <w:t>T</w:t>
      </w:r>
      <w:r w:rsidR="000B2E85">
        <w:t>eambuilding</w:t>
      </w:r>
    </w:p>
    <w:p w14:paraId="3F3D9F9A" w14:textId="079193B7" w:rsidR="000B2E85" w:rsidRDefault="00721A8E" w:rsidP="000B2E85">
      <w:pPr>
        <w:pStyle w:val="ListParagraph"/>
        <w:numPr>
          <w:ilvl w:val="0"/>
          <w:numId w:val="15"/>
        </w:numPr>
      </w:pPr>
      <w:r>
        <w:t>Probleemoplossing</w:t>
      </w:r>
    </w:p>
    <w:p w14:paraId="15726671" w14:textId="04EA59EA" w:rsidR="000B2E85" w:rsidRDefault="00721A8E" w:rsidP="00FE3210">
      <w:pPr>
        <w:pStyle w:val="ListParagraph"/>
        <w:numPr>
          <w:ilvl w:val="0"/>
          <w:numId w:val="15"/>
        </w:numPr>
      </w:pPr>
      <w:r>
        <w:t>S</w:t>
      </w:r>
      <w:r w:rsidR="000B2E85">
        <w:t>pecifieke vaardigheden (vergaderen, afspraken maken etc.)</w:t>
      </w:r>
    </w:p>
    <w:p w14:paraId="60D0B77E" w14:textId="77777777" w:rsidR="000B2E85" w:rsidRDefault="000B2E85" w:rsidP="000B2E85">
      <w:r>
        <w:t>Opdrachtgever</w:t>
      </w:r>
    </w:p>
    <w:p w14:paraId="421C50B0" w14:textId="77777777" w:rsidR="000B2E85" w:rsidRDefault="000B2E85" w:rsidP="00FE3210">
      <w:pPr>
        <w:pStyle w:val="ListParagraph"/>
        <w:numPr>
          <w:ilvl w:val="0"/>
          <w:numId w:val="16"/>
        </w:numPr>
      </w:pPr>
      <w:r>
        <w:t>Vaststellen projectplan</w:t>
      </w:r>
    </w:p>
    <w:p w14:paraId="535049B3" w14:textId="77777777" w:rsidR="000B2E85" w:rsidRDefault="000B2E85" w:rsidP="00FE3210">
      <w:pPr>
        <w:pStyle w:val="ListParagraph"/>
        <w:numPr>
          <w:ilvl w:val="0"/>
          <w:numId w:val="16"/>
        </w:numPr>
      </w:pPr>
      <w:r>
        <w:t>Project beoordelen</w:t>
      </w:r>
    </w:p>
    <w:p w14:paraId="4A284918" w14:textId="77777777" w:rsidR="000B2E85" w:rsidRDefault="000B2E85" w:rsidP="00FE3210">
      <w:pPr>
        <w:pStyle w:val="ListParagraph"/>
        <w:numPr>
          <w:ilvl w:val="0"/>
          <w:numId w:val="16"/>
        </w:numPr>
      </w:pPr>
      <w:r>
        <w:t>Project afblazen</w:t>
      </w:r>
    </w:p>
    <w:p w14:paraId="6CFB9E3D" w14:textId="4185E665" w:rsidR="00721A8E" w:rsidRDefault="000B2E85" w:rsidP="00C94C97">
      <w:pPr>
        <w:pStyle w:val="ListParagraph"/>
        <w:numPr>
          <w:ilvl w:val="0"/>
          <w:numId w:val="16"/>
        </w:numPr>
      </w:pPr>
      <w:r>
        <w:t>Resultaat accepteren</w:t>
      </w:r>
    </w:p>
    <w:p w14:paraId="52934791" w14:textId="788A4764" w:rsidR="00721A8E" w:rsidRDefault="00721A8E">
      <w:r>
        <w:br w:type="page"/>
      </w:r>
    </w:p>
    <w:p w14:paraId="6BE1C85A" w14:textId="77777777" w:rsidR="00721A8E" w:rsidRDefault="00721A8E" w:rsidP="00721A8E"/>
    <w:p w14:paraId="3B76995D" w14:textId="6389CE8A" w:rsidR="00721A8E" w:rsidRDefault="00721A8E" w:rsidP="00721A8E">
      <w:pPr>
        <w:pStyle w:val="Heading2"/>
      </w:pPr>
      <w:bookmarkStart w:id="12" w:name="_Toc525404231"/>
      <w:r>
        <w:t>Rolverdeling</w:t>
      </w:r>
      <w:bookmarkEnd w:id="12"/>
    </w:p>
    <w:p w14:paraId="38C56A30" w14:textId="0887760D" w:rsidR="00721A8E" w:rsidRDefault="00721A8E" w:rsidP="00721A8E"/>
    <w:tbl>
      <w:tblPr>
        <w:tblStyle w:val="TableGrid"/>
        <w:tblW w:w="0" w:type="auto"/>
        <w:tblLook w:val="04A0" w:firstRow="1" w:lastRow="0" w:firstColumn="1" w:lastColumn="0" w:noHBand="0" w:noVBand="1"/>
      </w:tblPr>
      <w:tblGrid>
        <w:gridCol w:w="2876"/>
        <w:gridCol w:w="2877"/>
        <w:gridCol w:w="2877"/>
      </w:tblGrid>
      <w:tr w:rsidR="00721A8E" w14:paraId="2299BDE9" w14:textId="77777777" w:rsidTr="00721A8E">
        <w:tc>
          <w:tcPr>
            <w:tcW w:w="2876" w:type="dxa"/>
            <w:shd w:val="clear" w:color="auto" w:fill="000000" w:themeFill="text1"/>
          </w:tcPr>
          <w:p w14:paraId="2773AE9A" w14:textId="4065EF1C" w:rsidR="00721A8E" w:rsidRPr="00721A8E" w:rsidRDefault="00721A8E" w:rsidP="00721A8E">
            <w:pPr>
              <w:rPr>
                <w:color w:val="FFFFFF" w:themeColor="background1"/>
              </w:rPr>
            </w:pPr>
            <w:r w:rsidRPr="00721A8E">
              <w:rPr>
                <w:color w:val="FFFFFF" w:themeColor="background1"/>
              </w:rPr>
              <w:t>Persona</w:t>
            </w:r>
          </w:p>
        </w:tc>
        <w:tc>
          <w:tcPr>
            <w:tcW w:w="2877" w:type="dxa"/>
            <w:shd w:val="clear" w:color="auto" w:fill="000000" w:themeFill="text1"/>
          </w:tcPr>
          <w:p w14:paraId="1BFE1ED7" w14:textId="251ECAA9" w:rsidR="00721A8E" w:rsidRPr="00721A8E" w:rsidRDefault="00721A8E" w:rsidP="00721A8E">
            <w:pPr>
              <w:rPr>
                <w:color w:val="FFFFFF" w:themeColor="background1"/>
              </w:rPr>
            </w:pPr>
            <w:r w:rsidRPr="00721A8E">
              <w:rPr>
                <w:color w:val="FFFFFF" w:themeColor="background1"/>
              </w:rPr>
              <w:t>Rol</w:t>
            </w:r>
          </w:p>
        </w:tc>
        <w:tc>
          <w:tcPr>
            <w:tcW w:w="2877" w:type="dxa"/>
            <w:shd w:val="clear" w:color="auto" w:fill="000000" w:themeFill="text1"/>
          </w:tcPr>
          <w:p w14:paraId="7EF1F039" w14:textId="310A3E22" w:rsidR="00721A8E" w:rsidRPr="00721A8E" w:rsidRDefault="00721A8E" w:rsidP="00721A8E">
            <w:pPr>
              <w:rPr>
                <w:color w:val="FFFFFF" w:themeColor="background1"/>
              </w:rPr>
            </w:pPr>
            <w:r w:rsidRPr="00721A8E">
              <w:rPr>
                <w:color w:val="FFFFFF" w:themeColor="background1"/>
              </w:rPr>
              <w:t>Beschikbaar</w:t>
            </w:r>
          </w:p>
        </w:tc>
      </w:tr>
      <w:tr w:rsidR="00721A8E" w14:paraId="701D5C9F" w14:textId="77777777" w:rsidTr="00721A8E">
        <w:tc>
          <w:tcPr>
            <w:tcW w:w="2876" w:type="dxa"/>
          </w:tcPr>
          <w:p w14:paraId="7F174937" w14:textId="04345B04" w:rsidR="00721A8E" w:rsidRDefault="00721A8E" w:rsidP="00721A8E">
            <w:r>
              <w:t xml:space="preserve">Pieter Jan </w:t>
            </w:r>
            <w:proofErr w:type="spellStart"/>
            <w:r>
              <w:t>Kolijn</w:t>
            </w:r>
            <w:proofErr w:type="spellEnd"/>
          </w:p>
        </w:tc>
        <w:tc>
          <w:tcPr>
            <w:tcW w:w="2877" w:type="dxa"/>
          </w:tcPr>
          <w:p w14:paraId="3B60BE50" w14:textId="52F54A45" w:rsidR="00721A8E" w:rsidRDefault="002A659F" w:rsidP="00721A8E">
            <w:r>
              <w:t>Projectleider</w:t>
            </w:r>
          </w:p>
        </w:tc>
        <w:tc>
          <w:tcPr>
            <w:tcW w:w="2877" w:type="dxa"/>
          </w:tcPr>
          <w:p w14:paraId="0971DC4E" w14:textId="4189D140" w:rsidR="00721A8E" w:rsidRDefault="002A659F" w:rsidP="00721A8E">
            <w:r>
              <w:t>Ma t.e.m. vr 08:00 tot 17:00</w:t>
            </w:r>
          </w:p>
        </w:tc>
      </w:tr>
      <w:tr w:rsidR="002A659F" w14:paraId="31156D80" w14:textId="77777777" w:rsidTr="00721A8E">
        <w:tc>
          <w:tcPr>
            <w:tcW w:w="2876" w:type="dxa"/>
          </w:tcPr>
          <w:p w14:paraId="31773A1F" w14:textId="6D9F21EB" w:rsidR="002A659F" w:rsidRDefault="002A659F" w:rsidP="002A659F">
            <w:r>
              <w:t>Laura Kruidhof</w:t>
            </w:r>
          </w:p>
        </w:tc>
        <w:tc>
          <w:tcPr>
            <w:tcW w:w="2877" w:type="dxa"/>
          </w:tcPr>
          <w:p w14:paraId="45FD8291" w14:textId="2D3B5C8C" w:rsidR="002A659F" w:rsidRDefault="002A659F" w:rsidP="002A659F">
            <w:r>
              <w:t>Notulist</w:t>
            </w:r>
          </w:p>
        </w:tc>
        <w:tc>
          <w:tcPr>
            <w:tcW w:w="2877" w:type="dxa"/>
          </w:tcPr>
          <w:p w14:paraId="2986BD35" w14:textId="6C07F137" w:rsidR="002A659F" w:rsidRDefault="002A659F" w:rsidP="002A659F">
            <w:r>
              <w:t>Ma t.e.m. vr 08:00 tot 17:00</w:t>
            </w:r>
          </w:p>
        </w:tc>
      </w:tr>
      <w:tr w:rsidR="002A659F" w14:paraId="5C43B5D2" w14:textId="77777777" w:rsidTr="00721A8E">
        <w:tc>
          <w:tcPr>
            <w:tcW w:w="2876" w:type="dxa"/>
          </w:tcPr>
          <w:p w14:paraId="1E1699C6" w14:textId="10990844" w:rsidR="002A659F" w:rsidRDefault="002A659F" w:rsidP="002A659F">
            <w:r>
              <w:t xml:space="preserve">Ahmed </w:t>
            </w:r>
            <w:proofErr w:type="spellStart"/>
            <w:r>
              <w:t>Khaled</w:t>
            </w:r>
            <w:proofErr w:type="spellEnd"/>
          </w:p>
        </w:tc>
        <w:tc>
          <w:tcPr>
            <w:tcW w:w="2877" w:type="dxa"/>
          </w:tcPr>
          <w:p w14:paraId="64160556" w14:textId="2446E5EB" w:rsidR="002A659F" w:rsidRDefault="002A659F" w:rsidP="002A659F">
            <w:r>
              <w:t>Groepslid</w:t>
            </w:r>
          </w:p>
        </w:tc>
        <w:tc>
          <w:tcPr>
            <w:tcW w:w="2877" w:type="dxa"/>
          </w:tcPr>
          <w:p w14:paraId="3BD7AE3A" w14:textId="152EB296" w:rsidR="002A659F" w:rsidRDefault="002A659F" w:rsidP="002A659F">
            <w:r>
              <w:t>Ma t.e.m. vr 08:00 tot 17:00</w:t>
            </w:r>
          </w:p>
        </w:tc>
      </w:tr>
      <w:tr w:rsidR="002A659F" w14:paraId="4AE6094F" w14:textId="77777777" w:rsidTr="00721A8E">
        <w:tc>
          <w:tcPr>
            <w:tcW w:w="2876" w:type="dxa"/>
          </w:tcPr>
          <w:p w14:paraId="2CA30F75" w14:textId="15AEC8A9" w:rsidR="002A659F" w:rsidRDefault="002A659F" w:rsidP="002A659F">
            <w:r>
              <w:t>Mohamed Jelle</w:t>
            </w:r>
          </w:p>
        </w:tc>
        <w:tc>
          <w:tcPr>
            <w:tcW w:w="2877" w:type="dxa"/>
          </w:tcPr>
          <w:p w14:paraId="0694D100" w14:textId="31B0A212" w:rsidR="002A659F" w:rsidRDefault="002A659F" w:rsidP="002A659F">
            <w:r>
              <w:t>Groepslid</w:t>
            </w:r>
          </w:p>
        </w:tc>
        <w:tc>
          <w:tcPr>
            <w:tcW w:w="2877" w:type="dxa"/>
          </w:tcPr>
          <w:p w14:paraId="1622AA25" w14:textId="192B31B9" w:rsidR="002A659F" w:rsidRDefault="002A659F" w:rsidP="002A659F">
            <w:r>
              <w:t>Ma t.e.m. vr 08:00 tot 17:00</w:t>
            </w:r>
          </w:p>
        </w:tc>
      </w:tr>
      <w:tr w:rsidR="002A659F" w14:paraId="51BAB4D3" w14:textId="77777777" w:rsidTr="00721A8E">
        <w:tc>
          <w:tcPr>
            <w:tcW w:w="2876" w:type="dxa"/>
          </w:tcPr>
          <w:p w14:paraId="75FFFA8E" w14:textId="4EAC15CB" w:rsidR="002A659F" w:rsidRDefault="002A659F" w:rsidP="002A659F">
            <w:r>
              <w:t>H. C. M. van Bueren (</w:t>
            </w:r>
            <w:proofErr w:type="spellStart"/>
            <w:r>
              <w:t>Fer</w:t>
            </w:r>
            <w:proofErr w:type="spellEnd"/>
            <w:r>
              <w:t>)</w:t>
            </w:r>
          </w:p>
        </w:tc>
        <w:tc>
          <w:tcPr>
            <w:tcW w:w="2877" w:type="dxa"/>
          </w:tcPr>
          <w:p w14:paraId="783C1823" w14:textId="265FF3C3" w:rsidR="002A659F" w:rsidRDefault="002A659F" w:rsidP="002A659F">
            <w:r>
              <w:t>Algemeen Directeur</w:t>
            </w:r>
          </w:p>
        </w:tc>
        <w:tc>
          <w:tcPr>
            <w:tcW w:w="2877" w:type="dxa"/>
          </w:tcPr>
          <w:p w14:paraId="3476EEFA" w14:textId="328C6B5A" w:rsidR="002A659F" w:rsidRDefault="002A659F" w:rsidP="002A659F">
            <w:r>
              <w:t>Ma t.e.m. vr 08:00 tot 17:00</w:t>
            </w:r>
          </w:p>
        </w:tc>
      </w:tr>
      <w:tr w:rsidR="002A659F" w14:paraId="717255A4" w14:textId="77777777" w:rsidTr="00721A8E">
        <w:tc>
          <w:tcPr>
            <w:tcW w:w="2876" w:type="dxa"/>
          </w:tcPr>
          <w:p w14:paraId="11BADBC9" w14:textId="7162ECB5" w:rsidR="002A659F" w:rsidRDefault="002A659F" w:rsidP="002A659F">
            <w:r>
              <w:t>W. Vorselaars (Piet)</w:t>
            </w:r>
          </w:p>
        </w:tc>
        <w:tc>
          <w:tcPr>
            <w:tcW w:w="2877" w:type="dxa"/>
          </w:tcPr>
          <w:p w14:paraId="488E55CE" w14:textId="216A387E" w:rsidR="002A659F" w:rsidRDefault="002A659F" w:rsidP="002A659F">
            <w:r>
              <w:t xml:space="preserve">Hoofd </w:t>
            </w:r>
            <w:proofErr w:type="spellStart"/>
            <w:r>
              <w:t>Fiancaces</w:t>
            </w:r>
            <w:proofErr w:type="spellEnd"/>
          </w:p>
        </w:tc>
        <w:tc>
          <w:tcPr>
            <w:tcW w:w="2877" w:type="dxa"/>
          </w:tcPr>
          <w:p w14:paraId="177EAAFC" w14:textId="0D0336F4" w:rsidR="002A659F" w:rsidRDefault="002A659F" w:rsidP="002A659F">
            <w:r>
              <w:t>Ma t.e.m. vr 08:00 tot 17:00</w:t>
            </w:r>
          </w:p>
        </w:tc>
      </w:tr>
      <w:tr w:rsidR="002A659F" w14:paraId="572AC7D2" w14:textId="77777777" w:rsidTr="00721A8E">
        <w:tc>
          <w:tcPr>
            <w:tcW w:w="2876" w:type="dxa"/>
          </w:tcPr>
          <w:p w14:paraId="4B47A5B4" w14:textId="237A8713" w:rsidR="002A659F" w:rsidRDefault="002A659F" w:rsidP="002A659F">
            <w:r>
              <w:t>H. v.d. Hoek (Sietse)</w:t>
            </w:r>
          </w:p>
        </w:tc>
        <w:tc>
          <w:tcPr>
            <w:tcW w:w="2877" w:type="dxa"/>
          </w:tcPr>
          <w:p w14:paraId="16ACBDA4" w14:textId="11221FC5" w:rsidR="002A659F" w:rsidRDefault="002A659F" w:rsidP="002A659F">
            <w:r>
              <w:t>Hoofd Development</w:t>
            </w:r>
          </w:p>
        </w:tc>
        <w:tc>
          <w:tcPr>
            <w:tcW w:w="2877" w:type="dxa"/>
          </w:tcPr>
          <w:p w14:paraId="7BF3E87C" w14:textId="2CF3C4C1" w:rsidR="002A659F" w:rsidRDefault="002A659F" w:rsidP="002A659F">
            <w:r>
              <w:t>Ma t.e.m. vr 08:00 tot 17:00</w:t>
            </w:r>
          </w:p>
        </w:tc>
      </w:tr>
      <w:tr w:rsidR="002A659F" w14:paraId="52B78091" w14:textId="77777777" w:rsidTr="00721A8E">
        <w:tc>
          <w:tcPr>
            <w:tcW w:w="2876" w:type="dxa"/>
          </w:tcPr>
          <w:p w14:paraId="5E02F4BA" w14:textId="7735E633" w:rsidR="002A659F" w:rsidRDefault="002A659F" w:rsidP="002A659F">
            <w:r>
              <w:t>J. Berger (Tim)</w:t>
            </w:r>
          </w:p>
        </w:tc>
        <w:tc>
          <w:tcPr>
            <w:tcW w:w="2877" w:type="dxa"/>
          </w:tcPr>
          <w:p w14:paraId="32736368" w14:textId="124B7C16" w:rsidR="002A659F" w:rsidRDefault="002A659F" w:rsidP="002A659F">
            <w:r>
              <w:t>Hoofd Sales</w:t>
            </w:r>
          </w:p>
        </w:tc>
        <w:tc>
          <w:tcPr>
            <w:tcW w:w="2877" w:type="dxa"/>
          </w:tcPr>
          <w:p w14:paraId="0FB94C79" w14:textId="02811D4D" w:rsidR="002A659F" w:rsidRDefault="002A659F" w:rsidP="002A659F">
            <w:r>
              <w:t>Ma t.e.m. vr 08:00 tot 17:00</w:t>
            </w:r>
          </w:p>
        </w:tc>
      </w:tr>
    </w:tbl>
    <w:p w14:paraId="4FC8968E" w14:textId="761A2CFB" w:rsidR="00721A8E" w:rsidRDefault="00721A8E" w:rsidP="00721A8E"/>
    <w:p w14:paraId="653C9D81" w14:textId="070F5146" w:rsidR="00033DEA" w:rsidRDefault="00033DEA" w:rsidP="00033DEA">
      <w:pPr>
        <w:pStyle w:val="Heading2"/>
      </w:pPr>
      <w:bookmarkStart w:id="13" w:name="_Toc525404232"/>
      <w:r>
        <w:t>Vergaderdata</w:t>
      </w:r>
      <w:bookmarkEnd w:id="13"/>
    </w:p>
    <w:p w14:paraId="71AD906A" w14:textId="2A8A363C" w:rsidR="00033DEA" w:rsidRDefault="00033DEA" w:rsidP="00033DEA"/>
    <w:p w14:paraId="134F5BDD" w14:textId="3DD941BB" w:rsidR="00033DEA" w:rsidRPr="00033DEA" w:rsidRDefault="00033DEA" w:rsidP="00033DEA">
      <w:r>
        <w:t>Voor de duur van dit project is er gezamenlijk afgesproken dat er elke donderdag middag om 14:00 een vergadering zal plaats vinden van 30 minuten maximaal, echter mocht door een te hoge achterstand hier geen tijd voor zijn, zal er geen vergadering plaats vinden, en vind overleg tijdens het werken plaats.</w:t>
      </w:r>
      <w:r w:rsidR="00EA3C7C">
        <w:t xml:space="preserve"> De vergaderingen zullen plaats vinden met alle 4 de projectleden.</w:t>
      </w:r>
    </w:p>
    <w:p w14:paraId="36702755" w14:textId="7D83A70C" w:rsidR="00C94C97" w:rsidRPr="00C94C97" w:rsidRDefault="00C94C97" w:rsidP="00C94C97">
      <w:r>
        <w:br w:type="page"/>
      </w:r>
    </w:p>
    <w:p w14:paraId="6BD7461C" w14:textId="5766EE4E" w:rsidR="00C96D87" w:rsidRDefault="0034704F" w:rsidP="0034704F">
      <w:pPr>
        <w:pStyle w:val="Heading1"/>
      </w:pPr>
      <w:bookmarkStart w:id="14" w:name="_Toc525404233"/>
      <w:r>
        <w:lastRenderedPageBreak/>
        <w:t>Planning</w:t>
      </w:r>
      <w:bookmarkEnd w:id="14"/>
    </w:p>
    <w:p w14:paraId="22D1019A" w14:textId="47372D90" w:rsidR="0034704F" w:rsidRDefault="0034704F" w:rsidP="0034704F"/>
    <w:p w14:paraId="089DE6C4" w14:textId="7988E4A6" w:rsidR="00673246" w:rsidRDefault="0034704F" w:rsidP="0034704F">
      <w:r>
        <w:t xml:space="preserve">Onze planning is gemaakt in </w:t>
      </w:r>
      <w:r w:rsidR="00A04E67">
        <w:t>Microsoft</w:t>
      </w:r>
      <w:r>
        <w:t xml:space="preserve"> Project</w:t>
      </w:r>
      <w:r w:rsidR="00673246">
        <w:t xml:space="preserve"> </w:t>
      </w:r>
      <w:proofErr w:type="gramStart"/>
      <w:r w:rsidR="00673246">
        <w:t>( zie</w:t>
      </w:r>
      <w:proofErr w:type="gramEnd"/>
      <w:r w:rsidR="00673246">
        <w:t xml:space="preserve"> bijgeleverde bijlage</w:t>
      </w:r>
      <w:r w:rsidR="00A04E67">
        <w:t>/ meegeleverd screenshot</w:t>
      </w:r>
      <w:r w:rsidR="00673246">
        <w:t>).</w:t>
      </w:r>
    </w:p>
    <w:p w14:paraId="2599AF6D" w14:textId="13EBA3A5" w:rsidR="00673246" w:rsidRDefault="00673246">
      <w:r>
        <w:br w:type="page"/>
      </w:r>
    </w:p>
    <w:p w14:paraId="51F1A983" w14:textId="2BF85771" w:rsidR="00673246" w:rsidRDefault="00673246" w:rsidP="00673246">
      <w:pPr>
        <w:pStyle w:val="Heading1"/>
      </w:pPr>
      <w:bookmarkStart w:id="15" w:name="_Toc525404234"/>
      <w:r>
        <w:lastRenderedPageBreak/>
        <w:t>Kosten en Baten</w:t>
      </w:r>
      <w:bookmarkEnd w:id="15"/>
    </w:p>
    <w:p w14:paraId="713F59B2" w14:textId="26610517" w:rsidR="00673246" w:rsidRDefault="00673246" w:rsidP="00673246"/>
    <w:p w14:paraId="730D0DE8" w14:textId="54916C79" w:rsidR="00673246" w:rsidRDefault="002443A0" w:rsidP="002443A0">
      <w:pPr>
        <w:pStyle w:val="Heading2"/>
      </w:pPr>
      <w:bookmarkStart w:id="16" w:name="_Toc525404235"/>
      <w:r>
        <w:t>Kosten</w:t>
      </w:r>
      <w:bookmarkEnd w:id="16"/>
    </w:p>
    <w:p w14:paraId="69FB39E4" w14:textId="65E8DB28" w:rsidR="002443A0" w:rsidRDefault="002443A0" w:rsidP="002443A0"/>
    <w:p w14:paraId="312C8CFC" w14:textId="79B5FA6C" w:rsidR="002443A0" w:rsidRDefault="009A5DD7" w:rsidP="002443A0">
      <w:r>
        <w:t>De kosten voor dit project zijn berekend op een bedrag van rond de 25.600 euro aan uurloon.</w:t>
      </w:r>
      <w:r>
        <w:br/>
        <w:t>Overige kosten zoals materiaal, consultancy en trainingen zullen rond de 4 à 5.000 euro vallen (voor verdere details, zie bijlage Factuur). Het algehele bedrag zal dus rond de 30.000 euro zijn.</w:t>
      </w:r>
    </w:p>
    <w:p w14:paraId="56103867" w14:textId="4750A72E" w:rsidR="009A5DD7" w:rsidRDefault="009A5DD7" w:rsidP="002443A0"/>
    <w:p w14:paraId="7C2A5F6E" w14:textId="69061CB1" w:rsidR="009A5DD7" w:rsidRDefault="009A5DD7" w:rsidP="009A5DD7">
      <w:pPr>
        <w:pStyle w:val="Heading2"/>
      </w:pPr>
      <w:bookmarkStart w:id="17" w:name="_Toc525404236"/>
      <w:r>
        <w:t>Baten</w:t>
      </w:r>
      <w:bookmarkEnd w:id="17"/>
    </w:p>
    <w:p w14:paraId="2A87AA7D" w14:textId="5554EC88" w:rsidR="009A5DD7" w:rsidRDefault="009A5DD7" w:rsidP="009A5DD7"/>
    <w:p w14:paraId="3602FB71" w14:textId="14B8576D" w:rsidR="009A5DD7" w:rsidRDefault="009A5DD7" w:rsidP="009A5DD7">
      <w:r>
        <w:t>De voordelen van de nieuwe (web)applicatie zijn als volgt;</w:t>
      </w:r>
    </w:p>
    <w:p w14:paraId="7EFEA126" w14:textId="1312BE37" w:rsidR="009A5DD7" w:rsidRDefault="009A5DD7" w:rsidP="009A5DD7">
      <w:pPr>
        <w:pStyle w:val="ListParagraph"/>
        <w:numPr>
          <w:ilvl w:val="0"/>
          <w:numId w:val="12"/>
        </w:numPr>
      </w:pPr>
      <w:r>
        <w:t>Geen onderlinge communicatieproblemen meer</w:t>
      </w:r>
    </w:p>
    <w:p w14:paraId="7F3AA095" w14:textId="12C3799D" w:rsidR="00EC6202" w:rsidRDefault="009A5DD7" w:rsidP="00EC6202">
      <w:pPr>
        <w:pStyle w:val="ListParagraph"/>
        <w:numPr>
          <w:ilvl w:val="0"/>
          <w:numId w:val="12"/>
        </w:numPr>
      </w:pPr>
      <w:r>
        <w:t>Efficiënter personeel door middel van een makkelijker overzicht en inzicht in wat er moet gebeuren</w:t>
      </w:r>
    </w:p>
    <w:p w14:paraId="21B6A25B" w14:textId="578589C1" w:rsidR="009A5DD7" w:rsidRDefault="006C177A" w:rsidP="009A5DD7">
      <w:pPr>
        <w:pStyle w:val="ListParagraph"/>
        <w:numPr>
          <w:ilvl w:val="0"/>
          <w:numId w:val="12"/>
        </w:numPr>
      </w:pPr>
      <w:r>
        <w:t>Minder papier verbruik</w:t>
      </w:r>
    </w:p>
    <w:p w14:paraId="39028868" w14:textId="7CAE7CBC" w:rsidR="006C177A" w:rsidRDefault="006C177A" w:rsidP="009A5DD7">
      <w:pPr>
        <w:pStyle w:val="ListParagraph"/>
        <w:numPr>
          <w:ilvl w:val="0"/>
          <w:numId w:val="12"/>
        </w:numPr>
      </w:pPr>
      <w:r>
        <w:t>Snellere afhandeling van zaken</w:t>
      </w:r>
    </w:p>
    <w:p w14:paraId="4CF435E0" w14:textId="03BD3BFD" w:rsidR="006C177A" w:rsidRDefault="006C177A" w:rsidP="009A5DD7">
      <w:pPr>
        <w:pStyle w:val="ListParagraph"/>
        <w:numPr>
          <w:ilvl w:val="0"/>
          <w:numId w:val="12"/>
        </w:numPr>
      </w:pPr>
      <w:r>
        <w:t xml:space="preserve">Minder klachten van klanten </w:t>
      </w:r>
      <w:proofErr w:type="gramStart"/>
      <w:r>
        <w:t>omtrent</w:t>
      </w:r>
      <w:proofErr w:type="gramEnd"/>
      <w:r>
        <w:t xml:space="preserve"> factuur problemen</w:t>
      </w:r>
    </w:p>
    <w:p w14:paraId="197822AD" w14:textId="30B5EDE9" w:rsidR="006C177A" w:rsidRDefault="006C177A" w:rsidP="009A5DD7">
      <w:pPr>
        <w:pStyle w:val="ListParagraph"/>
        <w:numPr>
          <w:ilvl w:val="0"/>
          <w:numId w:val="12"/>
        </w:numPr>
      </w:pPr>
      <w:r>
        <w:t>Sneller bekend wanneer een klant niet betaald heeft</w:t>
      </w:r>
    </w:p>
    <w:p w14:paraId="4E74C80E" w14:textId="7E78D8C1" w:rsidR="006C177A" w:rsidRDefault="006C177A" w:rsidP="009A5DD7">
      <w:pPr>
        <w:pStyle w:val="ListParagraph"/>
        <w:numPr>
          <w:ilvl w:val="0"/>
          <w:numId w:val="12"/>
        </w:numPr>
      </w:pPr>
      <w:r>
        <w:t>Afdelingen zullen geen werk meer voor niks verrichten</w:t>
      </w:r>
    </w:p>
    <w:p w14:paraId="23531854" w14:textId="38B542CF" w:rsidR="006C177A" w:rsidRDefault="006C177A" w:rsidP="009A5DD7">
      <w:pPr>
        <w:pStyle w:val="ListParagraph"/>
        <w:numPr>
          <w:ilvl w:val="0"/>
          <w:numId w:val="12"/>
        </w:numPr>
      </w:pPr>
      <w:r>
        <w:t>Hoger moreel door makkelijkere werkomstandigheden</w:t>
      </w:r>
    </w:p>
    <w:p w14:paraId="1CD0D764" w14:textId="6E0A71BF" w:rsidR="00EC6202" w:rsidRDefault="00EC6202" w:rsidP="009A5DD7">
      <w:pPr>
        <w:pStyle w:val="ListParagraph"/>
        <w:numPr>
          <w:ilvl w:val="0"/>
          <w:numId w:val="12"/>
        </w:numPr>
      </w:pPr>
      <w:r>
        <w:t>Hogere Kwaliteit producten</w:t>
      </w:r>
    </w:p>
    <w:p w14:paraId="21BAA7CC" w14:textId="14485821" w:rsidR="00EC6202" w:rsidRDefault="00EC6202" w:rsidP="009A5DD7">
      <w:pPr>
        <w:pStyle w:val="ListParagraph"/>
        <w:numPr>
          <w:ilvl w:val="0"/>
          <w:numId w:val="12"/>
        </w:numPr>
      </w:pPr>
      <w:r>
        <w:t>Betere service</w:t>
      </w:r>
    </w:p>
    <w:p w14:paraId="56C0B041" w14:textId="3669A974" w:rsidR="00EC6202" w:rsidRDefault="00EC6202">
      <w:r>
        <w:br w:type="page"/>
      </w:r>
      <w:bookmarkStart w:id="18" w:name="_GoBack"/>
      <w:bookmarkEnd w:id="18"/>
    </w:p>
    <w:p w14:paraId="0E969B37" w14:textId="42C065A1" w:rsidR="006C177A" w:rsidRDefault="00EC6202" w:rsidP="00EC6202">
      <w:pPr>
        <w:pStyle w:val="Heading1"/>
      </w:pPr>
      <w:bookmarkStart w:id="19" w:name="_Toc525404237"/>
      <w:r>
        <w:lastRenderedPageBreak/>
        <w:t>Risico’s</w:t>
      </w:r>
      <w:bookmarkEnd w:id="19"/>
    </w:p>
    <w:p w14:paraId="6A07B584" w14:textId="77777777" w:rsidR="000E2F4F" w:rsidRPr="000E2F4F" w:rsidRDefault="000E2F4F" w:rsidP="000E2F4F"/>
    <w:tbl>
      <w:tblPr>
        <w:tblW w:w="0" w:type="auto"/>
        <w:tblInd w:w="442" w:type="dxa"/>
        <w:shd w:val="clear" w:color="auto" w:fill="FFFFFF"/>
        <w:tblCellMar>
          <w:left w:w="0" w:type="dxa"/>
          <w:right w:w="0" w:type="dxa"/>
        </w:tblCellMar>
        <w:tblLook w:val="04A0" w:firstRow="1" w:lastRow="0" w:firstColumn="1" w:lastColumn="0" w:noHBand="0" w:noVBand="1"/>
      </w:tblPr>
      <w:tblGrid>
        <w:gridCol w:w="1430"/>
        <w:gridCol w:w="2197"/>
        <w:gridCol w:w="2197"/>
      </w:tblGrid>
      <w:tr w:rsidR="000E2F4F" w:rsidRPr="000E2F4F" w14:paraId="2AD71E76" w14:textId="77777777" w:rsidTr="000E2F4F">
        <w:tc>
          <w:tcPr>
            <w:tcW w:w="1430" w:type="dxa"/>
            <w:tcBorders>
              <w:top w:val="single" w:sz="8" w:space="0" w:color="auto"/>
              <w:left w:val="single" w:sz="8" w:space="0" w:color="auto"/>
              <w:bottom w:val="single" w:sz="8" w:space="0" w:color="auto"/>
              <w:right w:val="single" w:sz="8" w:space="0" w:color="FFFFFF"/>
            </w:tcBorders>
            <w:shd w:val="clear" w:color="auto" w:fill="000000"/>
            <w:tcMar>
              <w:top w:w="0" w:type="dxa"/>
              <w:left w:w="108" w:type="dxa"/>
              <w:bottom w:w="0" w:type="dxa"/>
              <w:right w:w="108" w:type="dxa"/>
            </w:tcMar>
            <w:hideMark/>
          </w:tcPr>
          <w:p w14:paraId="2DD4E5C2"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FFFFFF"/>
              </w:rPr>
              <w:t>Kans-klasse</w:t>
            </w:r>
          </w:p>
        </w:tc>
        <w:tc>
          <w:tcPr>
            <w:tcW w:w="2197" w:type="dxa"/>
            <w:tcBorders>
              <w:top w:val="single" w:sz="8" w:space="0" w:color="auto"/>
              <w:left w:val="nil"/>
              <w:bottom w:val="single" w:sz="8" w:space="0" w:color="auto"/>
              <w:right w:val="single" w:sz="8" w:space="0" w:color="FFFFFF"/>
            </w:tcBorders>
            <w:shd w:val="clear" w:color="auto" w:fill="000000"/>
            <w:tcMar>
              <w:top w:w="0" w:type="dxa"/>
              <w:left w:w="108" w:type="dxa"/>
              <w:bottom w:w="0" w:type="dxa"/>
              <w:right w:w="108" w:type="dxa"/>
            </w:tcMar>
            <w:hideMark/>
          </w:tcPr>
          <w:p w14:paraId="5B7F216F"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FFFFFF"/>
              </w:rPr>
              <w:t>Bijbehorende kans</w:t>
            </w:r>
          </w:p>
        </w:tc>
        <w:tc>
          <w:tcPr>
            <w:tcW w:w="2197"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373296FC"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FFFFFF"/>
              </w:rPr>
              <w:t>Omschrijving</w:t>
            </w:r>
          </w:p>
        </w:tc>
      </w:tr>
      <w:tr w:rsidR="000E2F4F" w:rsidRPr="000E2F4F" w14:paraId="1B98FDA7" w14:textId="77777777" w:rsidTr="000E2F4F">
        <w:tc>
          <w:tcPr>
            <w:tcW w:w="14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9B85156"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1</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F151A1F"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0-5%</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797F4D8"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auto"/>
              </w:rPr>
              <w:t>Onwaarschijnlijk</w:t>
            </w:r>
          </w:p>
        </w:tc>
      </w:tr>
      <w:tr w:rsidR="000E2F4F" w:rsidRPr="000E2F4F" w14:paraId="47BA5379" w14:textId="77777777" w:rsidTr="000E2F4F">
        <w:tc>
          <w:tcPr>
            <w:tcW w:w="14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747BAD2"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2</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5D6EB3E"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5-25%</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10BAB60"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auto"/>
              </w:rPr>
              <w:t>Mogelijk</w:t>
            </w:r>
          </w:p>
        </w:tc>
      </w:tr>
      <w:tr w:rsidR="000E2F4F" w:rsidRPr="000E2F4F" w14:paraId="4BA34583" w14:textId="77777777" w:rsidTr="000E2F4F">
        <w:tc>
          <w:tcPr>
            <w:tcW w:w="14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2211B61"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3</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B242A95"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25-50%</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58287DF"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auto"/>
              </w:rPr>
              <w:t>Waarschijnlijk</w:t>
            </w:r>
          </w:p>
        </w:tc>
      </w:tr>
      <w:tr w:rsidR="000E2F4F" w:rsidRPr="000E2F4F" w14:paraId="5B551CC0" w14:textId="77777777" w:rsidTr="000E2F4F">
        <w:tc>
          <w:tcPr>
            <w:tcW w:w="143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1AE81B7"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4</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EB31C21" w14:textId="77777777" w:rsidR="000E2F4F" w:rsidRPr="000E2F4F" w:rsidRDefault="000E2F4F" w:rsidP="000E2F4F">
            <w:pPr>
              <w:spacing w:after="0" w:line="240" w:lineRule="auto"/>
              <w:jc w:val="center"/>
              <w:rPr>
                <w:rFonts w:ascii="Arial" w:eastAsia="Times New Roman" w:hAnsi="Arial" w:cs="Arial"/>
                <w:color w:val="auto"/>
                <w:sz w:val="24"/>
                <w:szCs w:val="24"/>
              </w:rPr>
            </w:pPr>
            <w:r w:rsidRPr="000E2F4F">
              <w:rPr>
                <w:rFonts w:ascii="Times New Roman" w:eastAsia="Times New Roman" w:hAnsi="Times New Roman" w:cs="Times New Roman"/>
                <w:color w:val="auto"/>
              </w:rPr>
              <w:t>50-100%</w:t>
            </w:r>
          </w:p>
        </w:tc>
        <w:tc>
          <w:tcPr>
            <w:tcW w:w="219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84ADEE1" w14:textId="77777777" w:rsidR="000E2F4F" w:rsidRPr="000E2F4F" w:rsidRDefault="000E2F4F" w:rsidP="000E2F4F">
            <w:pPr>
              <w:spacing w:after="0" w:line="240" w:lineRule="auto"/>
              <w:rPr>
                <w:rFonts w:ascii="Arial" w:eastAsia="Times New Roman" w:hAnsi="Arial" w:cs="Arial"/>
                <w:color w:val="auto"/>
                <w:sz w:val="24"/>
                <w:szCs w:val="24"/>
              </w:rPr>
            </w:pPr>
            <w:r w:rsidRPr="000E2F4F">
              <w:rPr>
                <w:rFonts w:ascii="Times New Roman" w:eastAsia="Times New Roman" w:hAnsi="Times New Roman" w:cs="Times New Roman"/>
                <w:color w:val="auto"/>
              </w:rPr>
              <w:t>Vrijwel zeker</w:t>
            </w:r>
          </w:p>
        </w:tc>
      </w:tr>
    </w:tbl>
    <w:p w14:paraId="04F9AEDD" w14:textId="44CB83FC" w:rsidR="009A5DD7" w:rsidRDefault="009A5DD7" w:rsidP="009A5DD7"/>
    <w:tbl>
      <w:tblPr>
        <w:tblStyle w:val="TableGrid"/>
        <w:tblW w:w="0" w:type="auto"/>
        <w:tblLook w:val="04A0" w:firstRow="1" w:lastRow="0" w:firstColumn="1" w:lastColumn="0" w:noHBand="0" w:noVBand="1"/>
      </w:tblPr>
      <w:tblGrid>
        <w:gridCol w:w="1784"/>
        <w:gridCol w:w="1880"/>
        <w:gridCol w:w="698"/>
        <w:gridCol w:w="2142"/>
        <w:gridCol w:w="2126"/>
      </w:tblGrid>
      <w:tr w:rsidR="007A7C5F" w14:paraId="3CF703C9" w14:textId="52F91069" w:rsidTr="00234E3F">
        <w:tc>
          <w:tcPr>
            <w:tcW w:w="1840" w:type="dxa"/>
            <w:shd w:val="clear" w:color="auto" w:fill="000000" w:themeFill="text1"/>
          </w:tcPr>
          <w:p w14:paraId="314172EE" w14:textId="1A70FE11" w:rsidR="00932ED6" w:rsidRPr="00932ED6" w:rsidRDefault="00932ED6" w:rsidP="009A5DD7">
            <w:pPr>
              <w:rPr>
                <w:color w:val="FFFFFF" w:themeColor="background1"/>
              </w:rPr>
            </w:pPr>
            <w:r w:rsidRPr="00932ED6">
              <w:rPr>
                <w:color w:val="FFFFFF" w:themeColor="background1"/>
              </w:rPr>
              <w:t>Risico</w:t>
            </w:r>
          </w:p>
        </w:tc>
        <w:tc>
          <w:tcPr>
            <w:tcW w:w="1837" w:type="dxa"/>
            <w:shd w:val="clear" w:color="auto" w:fill="000000" w:themeFill="text1"/>
          </w:tcPr>
          <w:p w14:paraId="36E2E5AF" w14:textId="4DF02E46" w:rsidR="00932ED6" w:rsidRPr="00932ED6" w:rsidRDefault="00932ED6" w:rsidP="009A5DD7">
            <w:pPr>
              <w:rPr>
                <w:color w:val="FFFFFF" w:themeColor="background1"/>
              </w:rPr>
            </w:pPr>
            <w:r w:rsidRPr="00932ED6">
              <w:rPr>
                <w:color w:val="FFFFFF" w:themeColor="background1"/>
              </w:rPr>
              <w:t>Oorzaak(en)</w:t>
            </w:r>
          </w:p>
        </w:tc>
        <w:tc>
          <w:tcPr>
            <w:tcW w:w="429" w:type="dxa"/>
            <w:shd w:val="clear" w:color="auto" w:fill="000000" w:themeFill="text1"/>
          </w:tcPr>
          <w:p w14:paraId="39924085" w14:textId="00982937" w:rsidR="00932ED6" w:rsidRPr="00932ED6" w:rsidRDefault="00932ED6" w:rsidP="009A5DD7">
            <w:pPr>
              <w:rPr>
                <w:color w:val="FFFFFF" w:themeColor="background1"/>
              </w:rPr>
            </w:pPr>
            <w:r w:rsidRPr="00932ED6">
              <w:rPr>
                <w:color w:val="FFFFFF" w:themeColor="background1"/>
              </w:rPr>
              <w:t>Kans</w:t>
            </w:r>
          </w:p>
        </w:tc>
        <w:tc>
          <w:tcPr>
            <w:tcW w:w="2268" w:type="dxa"/>
            <w:shd w:val="clear" w:color="auto" w:fill="000000" w:themeFill="text1"/>
          </w:tcPr>
          <w:p w14:paraId="3AC1EEE8" w14:textId="4EADBD98" w:rsidR="00932ED6" w:rsidRPr="00932ED6" w:rsidRDefault="00932ED6" w:rsidP="009A5DD7">
            <w:pPr>
              <w:rPr>
                <w:color w:val="FFFFFF" w:themeColor="background1"/>
              </w:rPr>
            </w:pPr>
            <w:r w:rsidRPr="00932ED6">
              <w:rPr>
                <w:color w:val="FFFFFF" w:themeColor="background1"/>
              </w:rPr>
              <w:t>Gevolg(en)</w:t>
            </w:r>
          </w:p>
        </w:tc>
        <w:tc>
          <w:tcPr>
            <w:tcW w:w="2256" w:type="dxa"/>
            <w:shd w:val="clear" w:color="auto" w:fill="000000" w:themeFill="text1"/>
          </w:tcPr>
          <w:p w14:paraId="37F76217" w14:textId="11FF9649" w:rsidR="00932ED6" w:rsidRPr="00932ED6" w:rsidRDefault="00932ED6" w:rsidP="009A5DD7">
            <w:pPr>
              <w:rPr>
                <w:color w:val="FFFFFF" w:themeColor="background1"/>
              </w:rPr>
            </w:pPr>
            <w:r>
              <w:rPr>
                <w:color w:val="FFFFFF" w:themeColor="background1"/>
              </w:rPr>
              <w:t>Voorkomen</w:t>
            </w:r>
          </w:p>
        </w:tc>
      </w:tr>
      <w:tr w:rsidR="007A7C5F" w14:paraId="1423C9FE" w14:textId="287ACCF2" w:rsidTr="00234E3F">
        <w:tc>
          <w:tcPr>
            <w:tcW w:w="1840" w:type="dxa"/>
          </w:tcPr>
          <w:p w14:paraId="6B591720" w14:textId="7F02A155" w:rsidR="00932ED6" w:rsidRDefault="00932ED6" w:rsidP="009A5DD7">
            <w:r>
              <w:t>Een wijziging in de samenstelling van de projectgroep</w:t>
            </w:r>
          </w:p>
        </w:tc>
        <w:tc>
          <w:tcPr>
            <w:tcW w:w="1837" w:type="dxa"/>
          </w:tcPr>
          <w:p w14:paraId="53D9100C" w14:textId="324838EA" w:rsidR="00932ED6" w:rsidRDefault="00932ED6" w:rsidP="009A5DD7">
            <w:r>
              <w:t>Een groepslid wordt er uitgezet of stopt met de opleiding</w:t>
            </w:r>
          </w:p>
        </w:tc>
        <w:tc>
          <w:tcPr>
            <w:tcW w:w="429" w:type="dxa"/>
          </w:tcPr>
          <w:p w14:paraId="49498C14" w14:textId="66FF52A4" w:rsidR="00932ED6" w:rsidRDefault="00932ED6" w:rsidP="009A5DD7">
            <w:r>
              <w:t>2</w:t>
            </w:r>
          </w:p>
        </w:tc>
        <w:tc>
          <w:tcPr>
            <w:tcW w:w="2268" w:type="dxa"/>
          </w:tcPr>
          <w:p w14:paraId="258FAE70" w14:textId="7A790141" w:rsidR="00932ED6" w:rsidRPr="00932ED6" w:rsidRDefault="00932ED6" w:rsidP="009A5DD7">
            <w:r>
              <w:t>Herverdeling van de planning, en in het ergste geval 2 à 3 weken vertraging en of Slechter product</w:t>
            </w:r>
          </w:p>
        </w:tc>
        <w:tc>
          <w:tcPr>
            <w:tcW w:w="2256" w:type="dxa"/>
          </w:tcPr>
          <w:p w14:paraId="0A15296C" w14:textId="611F0ADC" w:rsidR="00932ED6" w:rsidRDefault="00932ED6" w:rsidP="009A5DD7">
            <w:r>
              <w:t>Op hoogte blijven van persoonlijke ontwikkelingen, en iedereen gemotiveerd houden</w:t>
            </w:r>
          </w:p>
        </w:tc>
      </w:tr>
      <w:tr w:rsidR="007A7C5F" w14:paraId="6AD1DA22" w14:textId="68E2CEFA" w:rsidTr="00234E3F">
        <w:tc>
          <w:tcPr>
            <w:tcW w:w="1840" w:type="dxa"/>
          </w:tcPr>
          <w:p w14:paraId="3C08DDCE" w14:textId="14FE2297" w:rsidR="00932ED6" w:rsidRDefault="00932ED6" w:rsidP="009A5DD7">
            <w:r>
              <w:t>Onvoldoende Motivatie bij de projectleden</w:t>
            </w:r>
          </w:p>
        </w:tc>
        <w:tc>
          <w:tcPr>
            <w:tcW w:w="1837" w:type="dxa"/>
          </w:tcPr>
          <w:p w14:paraId="005D56AC" w14:textId="28FA9C58" w:rsidR="00932ED6" w:rsidRDefault="00932ED6" w:rsidP="009A5DD7">
            <w:r>
              <w:t xml:space="preserve">Project is te </w:t>
            </w:r>
            <w:r w:rsidR="00234E3F">
              <w:t>moeilijk/</w:t>
            </w:r>
            <w:r w:rsidR="007A7C5F">
              <w:t xml:space="preserve"> </w:t>
            </w:r>
            <w:r>
              <w:t xml:space="preserve">Persoonlijke </w:t>
            </w:r>
            <w:r w:rsidR="00163933">
              <w:t>omstandigheden/</w:t>
            </w:r>
          </w:p>
          <w:p w14:paraId="3B31FB15" w14:textId="4E9B44ED" w:rsidR="00932ED6" w:rsidRDefault="00932ED6" w:rsidP="009A5DD7">
            <w:r>
              <w:t>Onderlinge geschillen.</w:t>
            </w:r>
          </w:p>
        </w:tc>
        <w:tc>
          <w:tcPr>
            <w:tcW w:w="429" w:type="dxa"/>
          </w:tcPr>
          <w:p w14:paraId="077A26E7" w14:textId="35B02A5D" w:rsidR="00932ED6" w:rsidRDefault="00932ED6" w:rsidP="009A5DD7">
            <w:r>
              <w:t>2</w:t>
            </w:r>
          </w:p>
        </w:tc>
        <w:tc>
          <w:tcPr>
            <w:tcW w:w="2268" w:type="dxa"/>
          </w:tcPr>
          <w:p w14:paraId="74333053" w14:textId="36A67276" w:rsidR="00932ED6" w:rsidRPr="00932ED6" w:rsidRDefault="00932ED6" w:rsidP="009A5DD7">
            <w:r>
              <w:t>Slechter product en of vertraging</w:t>
            </w:r>
          </w:p>
        </w:tc>
        <w:tc>
          <w:tcPr>
            <w:tcW w:w="2256" w:type="dxa"/>
          </w:tcPr>
          <w:p w14:paraId="602B363E" w14:textId="532CAE3F" w:rsidR="00932ED6" w:rsidRPr="00932ED6" w:rsidRDefault="007A7C5F" w:rsidP="009A5DD7">
            <w:r>
              <w:t>Op de hoogte blijven over de stand van zaken bij iedereen/werk juiste manier verdelen/ geschillen voorkomen</w:t>
            </w:r>
          </w:p>
        </w:tc>
      </w:tr>
      <w:tr w:rsidR="007A7C5F" w14:paraId="056A1C39" w14:textId="74CCD82A" w:rsidTr="00234E3F">
        <w:tc>
          <w:tcPr>
            <w:tcW w:w="1840" w:type="dxa"/>
          </w:tcPr>
          <w:p w14:paraId="0FAA3F78" w14:textId="10564A8A" w:rsidR="00932ED6" w:rsidRDefault="007A7C5F" w:rsidP="009A5DD7">
            <w:r>
              <w:t>Ongeschikte projectleider</w:t>
            </w:r>
          </w:p>
        </w:tc>
        <w:tc>
          <w:tcPr>
            <w:tcW w:w="1837" w:type="dxa"/>
          </w:tcPr>
          <w:p w14:paraId="11518E7A" w14:textId="7713AF03" w:rsidR="00932ED6" w:rsidRDefault="007A7C5F" w:rsidP="009A5DD7">
            <w:r>
              <w:t xml:space="preserve">Niet genoeg ervaring </w:t>
            </w:r>
            <w:r w:rsidR="00234E3F">
              <w:t>vaktechnisch/</w:t>
            </w:r>
            <w:r>
              <w:t xml:space="preserve"> om met mensen om te gaan</w:t>
            </w:r>
          </w:p>
        </w:tc>
        <w:tc>
          <w:tcPr>
            <w:tcW w:w="429" w:type="dxa"/>
          </w:tcPr>
          <w:p w14:paraId="00D3946C" w14:textId="522E53CC" w:rsidR="00932ED6" w:rsidRDefault="00234E3F" w:rsidP="009A5DD7">
            <w:r>
              <w:t>2</w:t>
            </w:r>
          </w:p>
        </w:tc>
        <w:tc>
          <w:tcPr>
            <w:tcW w:w="2268" w:type="dxa"/>
          </w:tcPr>
          <w:p w14:paraId="4FF1AC41" w14:textId="1E215D7A" w:rsidR="00932ED6" w:rsidRPr="00932ED6" w:rsidRDefault="00234E3F" w:rsidP="009A5DD7">
            <w:r>
              <w:t>Minder goed moreel/ slechter product/tijdnood</w:t>
            </w:r>
          </w:p>
        </w:tc>
        <w:tc>
          <w:tcPr>
            <w:tcW w:w="2256" w:type="dxa"/>
          </w:tcPr>
          <w:p w14:paraId="718DB5D2" w14:textId="3F1BC056" w:rsidR="00932ED6" w:rsidRPr="00932ED6" w:rsidRDefault="00234E3F" w:rsidP="009A5DD7">
            <w:r>
              <w:t>Niet alles op de projectleider aan laten komen, meer zelfstandig functioneren in overleg</w:t>
            </w:r>
          </w:p>
        </w:tc>
      </w:tr>
      <w:tr w:rsidR="007A7C5F" w14:paraId="008E72E9" w14:textId="64852F26" w:rsidTr="00234E3F">
        <w:tc>
          <w:tcPr>
            <w:tcW w:w="1840" w:type="dxa"/>
          </w:tcPr>
          <w:p w14:paraId="52C97725" w14:textId="3B90D8BF" w:rsidR="00932ED6" w:rsidRDefault="00234E3F" w:rsidP="009A5DD7">
            <w:r>
              <w:t>Onduidelijke Projectgrenzen</w:t>
            </w:r>
          </w:p>
        </w:tc>
        <w:tc>
          <w:tcPr>
            <w:tcW w:w="1837" w:type="dxa"/>
          </w:tcPr>
          <w:p w14:paraId="15ECA860" w14:textId="41A8A798" w:rsidR="00932ED6" w:rsidRDefault="00234E3F" w:rsidP="009A5DD7">
            <w:r>
              <w:t>Interviews toch niet goed genoeg gehouden</w:t>
            </w:r>
          </w:p>
        </w:tc>
        <w:tc>
          <w:tcPr>
            <w:tcW w:w="429" w:type="dxa"/>
          </w:tcPr>
          <w:p w14:paraId="33042DDD" w14:textId="7E3256D8" w:rsidR="00932ED6" w:rsidRDefault="00234E3F" w:rsidP="009A5DD7">
            <w:r>
              <w:t>2</w:t>
            </w:r>
          </w:p>
        </w:tc>
        <w:tc>
          <w:tcPr>
            <w:tcW w:w="2268" w:type="dxa"/>
          </w:tcPr>
          <w:p w14:paraId="42603999" w14:textId="7F58D453" w:rsidR="00932ED6" w:rsidRPr="00932ED6" w:rsidRDefault="00234E3F" w:rsidP="009A5DD7">
            <w:r>
              <w:t>Onjuist product</w:t>
            </w:r>
          </w:p>
        </w:tc>
        <w:tc>
          <w:tcPr>
            <w:tcW w:w="2256" w:type="dxa"/>
          </w:tcPr>
          <w:p w14:paraId="646EBA5E" w14:textId="5C6ECCDF" w:rsidR="00932ED6" w:rsidRPr="00932ED6" w:rsidRDefault="00234E3F" w:rsidP="009A5DD7">
            <w:r>
              <w:t xml:space="preserve">Contact blijven houden met </w:t>
            </w:r>
            <w:r w:rsidR="00163933">
              <w:t>opdrachtgever/</w:t>
            </w:r>
            <w:r>
              <w:t xml:space="preserve"> regelmatig updaten</w:t>
            </w:r>
          </w:p>
        </w:tc>
      </w:tr>
      <w:tr w:rsidR="007A7C5F" w14:paraId="6DACF708" w14:textId="06F081C4" w:rsidTr="00234E3F">
        <w:tc>
          <w:tcPr>
            <w:tcW w:w="1840" w:type="dxa"/>
          </w:tcPr>
          <w:p w14:paraId="73DAFD54" w14:textId="0D407D5E" w:rsidR="00932ED6" w:rsidRDefault="00234E3F" w:rsidP="009A5DD7">
            <w:r>
              <w:t>Langdurige afwezigheid</w:t>
            </w:r>
          </w:p>
        </w:tc>
        <w:tc>
          <w:tcPr>
            <w:tcW w:w="1837" w:type="dxa"/>
          </w:tcPr>
          <w:p w14:paraId="3335718F" w14:textId="31390594" w:rsidR="00932ED6" w:rsidRDefault="00234E3F" w:rsidP="009A5DD7">
            <w:r>
              <w:t xml:space="preserve">Ziekte, Ongelukken, </w:t>
            </w:r>
            <w:proofErr w:type="spellStart"/>
            <w:r>
              <w:t>Familie-omstandigheden</w:t>
            </w:r>
            <w:proofErr w:type="spellEnd"/>
          </w:p>
        </w:tc>
        <w:tc>
          <w:tcPr>
            <w:tcW w:w="429" w:type="dxa"/>
          </w:tcPr>
          <w:p w14:paraId="24524B80" w14:textId="7397CA11" w:rsidR="00932ED6" w:rsidRDefault="00234E3F" w:rsidP="009A5DD7">
            <w:r>
              <w:t>2</w:t>
            </w:r>
          </w:p>
        </w:tc>
        <w:tc>
          <w:tcPr>
            <w:tcW w:w="2268" w:type="dxa"/>
          </w:tcPr>
          <w:p w14:paraId="04272B18" w14:textId="1A915AEA" w:rsidR="00932ED6" w:rsidRPr="00932ED6" w:rsidRDefault="00234E3F" w:rsidP="009A5DD7">
            <w:r>
              <w:t>Hogere werkdruk voor overgebleven mensen, slechter product, lager moreel.</w:t>
            </w:r>
          </w:p>
        </w:tc>
        <w:tc>
          <w:tcPr>
            <w:tcW w:w="2256" w:type="dxa"/>
          </w:tcPr>
          <w:p w14:paraId="53AEF8F8" w14:textId="3E77A8BD" w:rsidR="00932ED6" w:rsidRPr="00932ED6" w:rsidRDefault="00234E3F" w:rsidP="009A5DD7">
            <w:r>
              <w:t>Werkdruk in oog houden, verder weinig.</w:t>
            </w:r>
          </w:p>
        </w:tc>
      </w:tr>
      <w:tr w:rsidR="007A7C5F" w14:paraId="2043B583" w14:textId="7A9227D8" w:rsidTr="00234E3F">
        <w:tc>
          <w:tcPr>
            <w:tcW w:w="1840" w:type="dxa"/>
          </w:tcPr>
          <w:p w14:paraId="1F8DDA68" w14:textId="372C8851" w:rsidR="00932ED6" w:rsidRDefault="00234E3F" w:rsidP="009A5DD7">
            <w:r>
              <w:t>Verliezen alle apparatuur en hardware</w:t>
            </w:r>
          </w:p>
        </w:tc>
        <w:tc>
          <w:tcPr>
            <w:tcW w:w="1837" w:type="dxa"/>
          </w:tcPr>
          <w:p w14:paraId="20007BDC" w14:textId="5E386983" w:rsidR="00932ED6" w:rsidRDefault="00234E3F" w:rsidP="009A5DD7">
            <w:r>
              <w:t>Rampen, brand, externe factoren</w:t>
            </w:r>
          </w:p>
        </w:tc>
        <w:tc>
          <w:tcPr>
            <w:tcW w:w="429" w:type="dxa"/>
          </w:tcPr>
          <w:p w14:paraId="4D9C639D" w14:textId="27DBAA5B" w:rsidR="00932ED6" w:rsidRDefault="00234E3F" w:rsidP="009A5DD7">
            <w:r>
              <w:t>1</w:t>
            </w:r>
          </w:p>
        </w:tc>
        <w:tc>
          <w:tcPr>
            <w:tcW w:w="2268" w:type="dxa"/>
          </w:tcPr>
          <w:p w14:paraId="03A65CD3" w14:textId="1A1742BA" w:rsidR="00932ED6" w:rsidRPr="00932ED6" w:rsidRDefault="00234E3F" w:rsidP="009A5DD7">
            <w:r>
              <w:t>1 dag vertraging i.v.m. herstellen back-ups</w:t>
            </w:r>
          </w:p>
        </w:tc>
        <w:tc>
          <w:tcPr>
            <w:tcW w:w="2256" w:type="dxa"/>
          </w:tcPr>
          <w:p w14:paraId="540F7CEF" w14:textId="36A34C38" w:rsidR="00932ED6" w:rsidRPr="00932ED6" w:rsidRDefault="00234E3F" w:rsidP="009A5DD7">
            <w:r>
              <w:t>Brandmelders regelmatig checken</w:t>
            </w:r>
          </w:p>
        </w:tc>
      </w:tr>
      <w:tr w:rsidR="007A7C5F" w14:paraId="11312751" w14:textId="7138B337" w:rsidTr="00234E3F">
        <w:tc>
          <w:tcPr>
            <w:tcW w:w="1840" w:type="dxa"/>
          </w:tcPr>
          <w:p w14:paraId="60973888" w14:textId="50BE15EC" w:rsidR="00932ED6" w:rsidRDefault="00234E3F" w:rsidP="009A5DD7">
            <w:r w:rsidRPr="00234E3F">
              <w:t>Faillissement</w:t>
            </w:r>
            <w:r>
              <w:t xml:space="preserve"> tijdens project ’s duur</w:t>
            </w:r>
          </w:p>
        </w:tc>
        <w:tc>
          <w:tcPr>
            <w:tcW w:w="1837" w:type="dxa"/>
          </w:tcPr>
          <w:p w14:paraId="2460A05C" w14:textId="2E672035" w:rsidR="00932ED6" w:rsidRDefault="00234E3F" w:rsidP="009A5DD7">
            <w:r>
              <w:t>Administratiefout</w:t>
            </w:r>
          </w:p>
        </w:tc>
        <w:tc>
          <w:tcPr>
            <w:tcW w:w="429" w:type="dxa"/>
          </w:tcPr>
          <w:p w14:paraId="29F4B2EE" w14:textId="3141225F" w:rsidR="00932ED6" w:rsidRDefault="00234E3F" w:rsidP="009A5DD7">
            <w:r>
              <w:t>1</w:t>
            </w:r>
          </w:p>
        </w:tc>
        <w:tc>
          <w:tcPr>
            <w:tcW w:w="2268" w:type="dxa"/>
          </w:tcPr>
          <w:p w14:paraId="2B810F35" w14:textId="25A8C2FA" w:rsidR="00932ED6" w:rsidRPr="00932ED6" w:rsidRDefault="00234E3F" w:rsidP="009A5DD7">
            <w:r>
              <w:t>Geen oplevering project</w:t>
            </w:r>
          </w:p>
        </w:tc>
        <w:tc>
          <w:tcPr>
            <w:tcW w:w="2256" w:type="dxa"/>
          </w:tcPr>
          <w:p w14:paraId="27402F61" w14:textId="4733E7AD" w:rsidR="00932ED6" w:rsidRPr="00932ED6" w:rsidRDefault="00C94C97" w:rsidP="009A5DD7">
            <w:r>
              <w:t>Financiële</w:t>
            </w:r>
            <w:r w:rsidR="00163933">
              <w:t xml:space="preserve"> buffer hebben </w:t>
            </w:r>
          </w:p>
        </w:tc>
      </w:tr>
    </w:tbl>
    <w:p w14:paraId="4E933E20" w14:textId="77777777" w:rsidR="000E2F4F" w:rsidRPr="009A5DD7" w:rsidRDefault="000E2F4F" w:rsidP="009A5DD7"/>
    <w:sectPr w:rsidR="000E2F4F" w:rsidRPr="009A5DD7">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BF432" w14:textId="77777777" w:rsidR="00981D5C" w:rsidRDefault="00981D5C">
      <w:pPr>
        <w:spacing w:after="0" w:line="240" w:lineRule="auto"/>
      </w:pPr>
      <w:r>
        <w:separator/>
      </w:r>
    </w:p>
  </w:endnote>
  <w:endnote w:type="continuationSeparator" w:id="0">
    <w:p w14:paraId="190CE25B" w14:textId="77777777" w:rsidR="00981D5C" w:rsidRDefault="00981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1ED91C39" w:rsidR="00477DEF" w:rsidRDefault="00477DEF">
    <w:pPr>
      <w:pStyle w:val="Footer"/>
    </w:pPr>
    <w:sdt>
      <w:sdtPr>
        <w:alias w:val="Company"/>
        <w:tag w:val=""/>
        <w:id w:val="665982895"/>
        <w:placeholder>
          <w:docPart w:val="235C7638576840D2A920E8FB1967B74B"/>
        </w:placeholder>
        <w:dataBinding w:prefixMappings="xmlns:ns0='http://schemas.openxmlformats.org/officeDocument/2006/extended-properties' " w:xpath="/ns0:Properties[1]/ns0:Company[1]" w:storeItemID="{6668398D-A668-4E3E-A5EB-62B293D839F1}"/>
        <w:text/>
      </w:sdtPr>
      <w:sdtContent>
        <w:r>
          <w:t>Groep 5</w:t>
        </w:r>
      </w:sdtContent>
    </w:sdt>
    <w:r>
      <w:ptab w:relativeTo="margin" w:alignment="right" w:leader="none"/>
    </w:r>
    <w:r>
      <w:fldChar w:fldCharType="begin"/>
    </w:r>
    <w:r>
      <w:instrText>PAGE</w:instrText>
    </w:r>
    <w:r>
      <w:fldChar w:fldCharType="separate"/>
    </w:r>
    <w:r>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524B6" w14:textId="77777777" w:rsidR="00981D5C" w:rsidRDefault="00981D5C">
      <w:pPr>
        <w:spacing w:after="0" w:line="240" w:lineRule="auto"/>
      </w:pPr>
      <w:r>
        <w:separator/>
      </w:r>
    </w:p>
  </w:footnote>
  <w:footnote w:type="continuationSeparator" w:id="0">
    <w:p w14:paraId="38F8435A" w14:textId="77777777" w:rsidR="00981D5C" w:rsidRDefault="00981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477DEF" w:rsidRDefault="00477DEF">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6060"/>
    <w:multiLevelType w:val="hybridMultilevel"/>
    <w:tmpl w:val="03C2867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24E7F3B"/>
    <w:multiLevelType w:val="hybridMultilevel"/>
    <w:tmpl w:val="458099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384BC6"/>
    <w:multiLevelType w:val="hybridMultilevel"/>
    <w:tmpl w:val="4B927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5" w15:restartNumberingAfterBreak="0">
    <w:nsid w:val="20744CB8"/>
    <w:multiLevelType w:val="hybridMultilevel"/>
    <w:tmpl w:val="ED0CA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BC6032"/>
    <w:multiLevelType w:val="hybridMultilevel"/>
    <w:tmpl w:val="32AE8C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2F5862"/>
    <w:multiLevelType w:val="hybridMultilevel"/>
    <w:tmpl w:val="D3341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CC01C58"/>
    <w:multiLevelType w:val="hybridMultilevel"/>
    <w:tmpl w:val="0EB0B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A7D1B97"/>
    <w:multiLevelType w:val="hybridMultilevel"/>
    <w:tmpl w:val="B18CC1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81274A"/>
    <w:multiLevelType w:val="hybridMultilevel"/>
    <w:tmpl w:val="D340EC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
  </w:num>
  <w:num w:numId="4">
    <w:abstractNumId w:val="4"/>
  </w:num>
  <w:num w:numId="5">
    <w:abstractNumId w:val="1"/>
  </w:num>
  <w:num w:numId="6">
    <w:abstractNumId w:val="4"/>
  </w:num>
  <w:num w:numId="7">
    <w:abstractNumId w:val="9"/>
  </w:num>
  <w:num w:numId="8">
    <w:abstractNumId w:val="7"/>
  </w:num>
  <w:num w:numId="9">
    <w:abstractNumId w:val="2"/>
  </w:num>
  <w:num w:numId="10">
    <w:abstractNumId w:val="6"/>
  </w:num>
  <w:num w:numId="11">
    <w:abstractNumId w:val="8"/>
  </w:num>
  <w:num w:numId="12">
    <w:abstractNumId w:val="0"/>
  </w:num>
  <w:num w:numId="13">
    <w:abstractNumId w:val="11"/>
  </w:num>
  <w:num w:numId="14">
    <w:abstractNumId w:val="3"/>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11C49"/>
    <w:rsid w:val="000248B2"/>
    <w:rsid w:val="00033DEA"/>
    <w:rsid w:val="00074384"/>
    <w:rsid w:val="00094346"/>
    <w:rsid w:val="000A43F6"/>
    <w:rsid w:val="000B2E85"/>
    <w:rsid w:val="000E2F4F"/>
    <w:rsid w:val="000E3D52"/>
    <w:rsid w:val="00122FA4"/>
    <w:rsid w:val="00127521"/>
    <w:rsid w:val="00157748"/>
    <w:rsid w:val="00163933"/>
    <w:rsid w:val="001C4000"/>
    <w:rsid w:val="001D4532"/>
    <w:rsid w:val="001E7046"/>
    <w:rsid w:val="001F6E7E"/>
    <w:rsid w:val="001F7DDC"/>
    <w:rsid w:val="00234E3F"/>
    <w:rsid w:val="00237778"/>
    <w:rsid w:val="002443A0"/>
    <w:rsid w:val="002A659F"/>
    <w:rsid w:val="002C2F2E"/>
    <w:rsid w:val="002E49F1"/>
    <w:rsid w:val="002E4CA2"/>
    <w:rsid w:val="0034704F"/>
    <w:rsid w:val="00363820"/>
    <w:rsid w:val="003F76FE"/>
    <w:rsid w:val="00414979"/>
    <w:rsid w:val="004334E5"/>
    <w:rsid w:val="00476EA8"/>
    <w:rsid w:val="00477DEF"/>
    <w:rsid w:val="0048590D"/>
    <w:rsid w:val="004F6477"/>
    <w:rsid w:val="005014B7"/>
    <w:rsid w:val="0055127C"/>
    <w:rsid w:val="00570194"/>
    <w:rsid w:val="00571A4D"/>
    <w:rsid w:val="005A2F55"/>
    <w:rsid w:val="005D1E64"/>
    <w:rsid w:val="005D2B8D"/>
    <w:rsid w:val="00661D3F"/>
    <w:rsid w:val="00673246"/>
    <w:rsid w:val="006A03B0"/>
    <w:rsid w:val="006A6616"/>
    <w:rsid w:val="006B367F"/>
    <w:rsid w:val="006C177A"/>
    <w:rsid w:val="006C50DC"/>
    <w:rsid w:val="00717DFC"/>
    <w:rsid w:val="00721A8E"/>
    <w:rsid w:val="007A7C5F"/>
    <w:rsid w:val="007B5AD0"/>
    <w:rsid w:val="007E0FCD"/>
    <w:rsid w:val="008028E3"/>
    <w:rsid w:val="00833056"/>
    <w:rsid w:val="00852883"/>
    <w:rsid w:val="008647F2"/>
    <w:rsid w:val="00882661"/>
    <w:rsid w:val="008B277B"/>
    <w:rsid w:val="008B4ACF"/>
    <w:rsid w:val="008C388D"/>
    <w:rsid w:val="009200B4"/>
    <w:rsid w:val="009207EF"/>
    <w:rsid w:val="00932ED6"/>
    <w:rsid w:val="009465AA"/>
    <w:rsid w:val="00954366"/>
    <w:rsid w:val="00962B74"/>
    <w:rsid w:val="00981D5C"/>
    <w:rsid w:val="00995D4E"/>
    <w:rsid w:val="009A5DD7"/>
    <w:rsid w:val="00A04E67"/>
    <w:rsid w:val="00A176D8"/>
    <w:rsid w:val="00A42D11"/>
    <w:rsid w:val="00AE27DD"/>
    <w:rsid w:val="00AF31FE"/>
    <w:rsid w:val="00B21AC2"/>
    <w:rsid w:val="00B616FE"/>
    <w:rsid w:val="00B96B37"/>
    <w:rsid w:val="00BA77EC"/>
    <w:rsid w:val="00BC6484"/>
    <w:rsid w:val="00BF5395"/>
    <w:rsid w:val="00C36316"/>
    <w:rsid w:val="00C67EE2"/>
    <w:rsid w:val="00C92C78"/>
    <w:rsid w:val="00C94C97"/>
    <w:rsid w:val="00C96D87"/>
    <w:rsid w:val="00CD5850"/>
    <w:rsid w:val="00D11542"/>
    <w:rsid w:val="00D11FE0"/>
    <w:rsid w:val="00D14172"/>
    <w:rsid w:val="00D20E6A"/>
    <w:rsid w:val="00D4366E"/>
    <w:rsid w:val="00D64DFF"/>
    <w:rsid w:val="00DD347F"/>
    <w:rsid w:val="00E23B77"/>
    <w:rsid w:val="00E23B82"/>
    <w:rsid w:val="00EA3C7C"/>
    <w:rsid w:val="00EC6202"/>
    <w:rsid w:val="00F45A3A"/>
    <w:rsid w:val="00F82096"/>
    <w:rsid w:val="00FA4C82"/>
    <w:rsid w:val="00FB110D"/>
    <w:rsid w:val="00FB72A0"/>
    <w:rsid w:val="00FC06ED"/>
    <w:rsid w:val="00FC76AA"/>
    <w:rsid w:val="00FD5221"/>
    <w:rsid w:val="00FD7576"/>
    <w:rsid w:val="00FE3210"/>
    <w:rsid w:val="00FF500E"/>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heme="minorHAnsi"/>
      <w:color w:val="414751" w:themeColor="text2" w:themeShade="BF"/>
      <w:sz w:val="20"/>
      <w:szCs w:val="20"/>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rPr>
  </w:style>
  <w:style w:type="character" w:styleId="BookTitle">
    <w:name w:val="Book Title"/>
    <w:basedOn w:val="DefaultParagraphFont"/>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rPr>
  </w:style>
  <w:style w:type="character" w:customStyle="1" w:styleId="Heading5Char">
    <w:name w:val="Heading 5 Char"/>
    <w:basedOn w:val="DefaultParagraphFont"/>
    <w:link w:val="Heading5"/>
    <w:uiPriority w:val="9"/>
    <w:semiHidden/>
    <w:rPr>
      <w:rFonts w:cstheme="minorHAnsi"/>
      <w:i/>
      <w:color w:val="E65B01" w:themeColor="accent1" w:themeShade="BF"/>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Genummerdelijst">
    <w:name w:val="Genummerde lij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82096"/>
    <w:rPr>
      <w:color w:val="D2611C" w:themeColor="hyperlink"/>
      <w:u w:val="single"/>
    </w:rPr>
  </w:style>
  <w:style w:type="character" w:styleId="UnresolvedMention">
    <w:name w:val="Unresolved Mention"/>
    <w:basedOn w:val="DefaultParagraphFont"/>
    <w:uiPriority w:val="99"/>
    <w:semiHidden/>
    <w:unhideWhenUsed/>
    <w:rsid w:val="00F82096"/>
    <w:rPr>
      <w:color w:val="808080"/>
      <w:shd w:val="clear" w:color="auto" w:fill="E6E6E6"/>
    </w:rPr>
  </w:style>
  <w:style w:type="paragraph" w:styleId="NoSpacing">
    <w:name w:val="No Spacing"/>
    <w:uiPriority w:val="1"/>
    <w:qFormat/>
    <w:rsid w:val="001E7046"/>
    <w:pPr>
      <w:spacing w:after="0" w:line="240" w:lineRule="auto"/>
    </w:pPr>
    <w:rPr>
      <w:lang w:eastAsia="en-US"/>
    </w:rPr>
  </w:style>
  <w:style w:type="character" w:customStyle="1" w:styleId="nobreak">
    <w:name w:val="nobreak"/>
    <w:basedOn w:val="DefaultParagraphFont"/>
    <w:rsid w:val="006C50DC"/>
  </w:style>
  <w:style w:type="paragraph" w:styleId="TOCHeading">
    <w:name w:val="TOC Heading"/>
    <w:basedOn w:val="Heading1"/>
    <w:next w:val="Normal"/>
    <w:uiPriority w:val="39"/>
    <w:unhideWhenUsed/>
    <w:qFormat/>
    <w:rsid w:val="00833056"/>
    <w:pPr>
      <w:keepNext/>
      <w:keepLines/>
      <w:spacing w:before="240" w:after="0" w:line="259" w:lineRule="auto"/>
      <w:outlineLvl w:val="9"/>
    </w:pPr>
    <w:rPr>
      <w:rFonts w:eastAsiaTheme="majorEastAsia" w:cstheme="majorBidi"/>
      <w:smallCaps w:val="0"/>
      <w:color w:val="E65B01" w:themeColor="accent1" w:themeShade="BF"/>
      <w:spacing w:val="0"/>
      <w:lang w:val="en-US" w:eastAsia="en-US"/>
    </w:rPr>
  </w:style>
  <w:style w:type="paragraph" w:styleId="TOC1">
    <w:name w:val="toc 1"/>
    <w:basedOn w:val="Normal"/>
    <w:next w:val="Normal"/>
    <w:autoRedefine/>
    <w:uiPriority w:val="39"/>
    <w:unhideWhenUsed/>
    <w:qFormat/>
    <w:rsid w:val="00833056"/>
    <w:pPr>
      <w:spacing w:after="100"/>
    </w:pPr>
  </w:style>
  <w:style w:type="paragraph" w:styleId="TOC2">
    <w:name w:val="toc 2"/>
    <w:basedOn w:val="Normal"/>
    <w:next w:val="Normal"/>
    <w:autoRedefine/>
    <w:uiPriority w:val="39"/>
    <w:unhideWhenUsed/>
    <w:qFormat/>
    <w:rsid w:val="00962B74"/>
    <w:pPr>
      <w:spacing w:after="100"/>
      <w:ind w:left="200"/>
    </w:pPr>
  </w:style>
  <w:style w:type="paragraph" w:styleId="ListBullet2">
    <w:name w:val="List Bullet 2"/>
    <w:basedOn w:val="Normal"/>
    <w:uiPriority w:val="99"/>
    <w:semiHidden/>
    <w:unhideWhenUsed/>
    <w:rsid w:val="000E2F4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9547">
      <w:bodyDiv w:val="1"/>
      <w:marLeft w:val="0"/>
      <w:marRight w:val="0"/>
      <w:marTop w:val="0"/>
      <w:marBottom w:val="0"/>
      <w:divBdr>
        <w:top w:val="none" w:sz="0" w:space="0" w:color="auto"/>
        <w:left w:val="none" w:sz="0" w:space="0" w:color="auto"/>
        <w:bottom w:val="none" w:sz="0" w:space="0" w:color="auto"/>
        <w:right w:val="none" w:sz="0" w:space="0" w:color="auto"/>
      </w:divBdr>
    </w:div>
    <w:div w:id="494536802">
      <w:bodyDiv w:val="1"/>
      <w:marLeft w:val="0"/>
      <w:marRight w:val="0"/>
      <w:marTop w:val="0"/>
      <w:marBottom w:val="0"/>
      <w:divBdr>
        <w:top w:val="none" w:sz="0" w:space="0" w:color="auto"/>
        <w:left w:val="none" w:sz="0" w:space="0" w:color="auto"/>
        <w:bottom w:val="none" w:sz="0" w:space="0" w:color="auto"/>
        <w:right w:val="none" w:sz="0" w:space="0" w:color="auto"/>
      </w:divBdr>
    </w:div>
    <w:div w:id="604460360">
      <w:bodyDiv w:val="1"/>
      <w:marLeft w:val="0"/>
      <w:marRight w:val="0"/>
      <w:marTop w:val="0"/>
      <w:marBottom w:val="0"/>
      <w:divBdr>
        <w:top w:val="none" w:sz="0" w:space="0" w:color="auto"/>
        <w:left w:val="none" w:sz="0" w:space="0" w:color="auto"/>
        <w:bottom w:val="none" w:sz="0" w:space="0" w:color="auto"/>
        <w:right w:val="none" w:sz="0" w:space="0" w:color="auto"/>
      </w:divBdr>
    </w:div>
    <w:div w:id="759642535">
      <w:bodyDiv w:val="1"/>
      <w:marLeft w:val="0"/>
      <w:marRight w:val="0"/>
      <w:marTop w:val="0"/>
      <w:marBottom w:val="0"/>
      <w:divBdr>
        <w:top w:val="none" w:sz="0" w:space="0" w:color="auto"/>
        <w:left w:val="none" w:sz="0" w:space="0" w:color="auto"/>
        <w:bottom w:val="none" w:sz="0" w:space="0" w:color="auto"/>
        <w:right w:val="none" w:sz="0" w:space="0" w:color="auto"/>
      </w:divBdr>
    </w:div>
    <w:div w:id="920063704">
      <w:bodyDiv w:val="1"/>
      <w:marLeft w:val="0"/>
      <w:marRight w:val="0"/>
      <w:marTop w:val="0"/>
      <w:marBottom w:val="0"/>
      <w:divBdr>
        <w:top w:val="none" w:sz="0" w:space="0" w:color="auto"/>
        <w:left w:val="none" w:sz="0" w:space="0" w:color="auto"/>
        <w:bottom w:val="none" w:sz="0" w:space="0" w:color="auto"/>
        <w:right w:val="none" w:sz="0" w:space="0" w:color="auto"/>
      </w:divBdr>
    </w:div>
    <w:div w:id="1190682100">
      <w:bodyDiv w:val="1"/>
      <w:marLeft w:val="0"/>
      <w:marRight w:val="0"/>
      <w:marTop w:val="0"/>
      <w:marBottom w:val="0"/>
      <w:divBdr>
        <w:top w:val="none" w:sz="0" w:space="0" w:color="auto"/>
        <w:left w:val="none" w:sz="0" w:space="0" w:color="auto"/>
        <w:bottom w:val="none" w:sz="0" w:space="0" w:color="auto"/>
        <w:right w:val="none" w:sz="0" w:space="0" w:color="auto"/>
      </w:divBdr>
    </w:div>
    <w:div w:id="15464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
      <w:docPartPr>
        <w:name w:val="235C7638576840D2A920E8FB1967B74B"/>
        <w:category>
          <w:name w:val="General"/>
          <w:gallery w:val="placeholder"/>
        </w:category>
        <w:types>
          <w:type w:val="bbPlcHdr"/>
        </w:types>
        <w:behaviors>
          <w:behavior w:val="content"/>
        </w:behaviors>
        <w:guid w:val="{D3D1CD95-9E4F-4978-86F4-B298F7A8C3AB}"/>
      </w:docPartPr>
      <w:docPartBody>
        <w:p w:rsidR="00E04BF6" w:rsidRDefault="00A9372A">
          <w:r w:rsidRPr="00D476AE">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601A7"/>
    <w:rsid w:val="001E7BEB"/>
    <w:rsid w:val="002950DF"/>
    <w:rsid w:val="00514259"/>
    <w:rsid w:val="00764937"/>
    <w:rsid w:val="00991F19"/>
    <w:rsid w:val="00A9372A"/>
    <w:rsid w:val="00A97C8F"/>
    <w:rsid w:val="00B50EC6"/>
    <w:rsid w:val="00E04BF6"/>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 w:type="character" w:styleId="PlaceholderText">
    <w:name w:val="Placeholder Text"/>
    <w:basedOn w:val="DefaultParagraphFont"/>
    <w:uiPriority w:val="99"/>
    <w:unhideWhenUsed/>
    <w:rsid w:val="00A937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3.xml><?xml version="1.0" encoding="utf-8"?>
<ds:datastoreItem xmlns:ds="http://schemas.openxmlformats.org/officeDocument/2006/customXml" ds:itemID="{20A96D51-DF78-4972-A811-3EC5ED72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391</TotalTime>
  <Pages>14</Pages>
  <Words>1863</Words>
  <Characters>10249</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جمعية فجر الشرق</vt:lpstr>
      <vt:lpstr>جمعية فجر الشرق</vt:lpstr>
    </vt:vector>
  </TitlesOfParts>
  <Company>Groep 5</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Brisingir .</cp:lastModifiedBy>
  <cp:revision>35</cp:revision>
  <cp:lastPrinted>2017-11-16T10:34:00Z</cp:lastPrinted>
  <dcterms:created xsi:type="dcterms:W3CDTF">2018-09-11T15:03:00Z</dcterms:created>
  <dcterms:modified xsi:type="dcterms:W3CDTF">2018-09-22T16:30:00Z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