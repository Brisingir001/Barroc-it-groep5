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CCF3" w14:textId="77777777" w:rsidR="00B21AC2" w:rsidRDefault="002E49F1" w:rsidP="00B21AC2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E463" w14:textId="1C6EF76D" w:rsidR="00477DEF" w:rsidRPr="00882661" w:rsidRDefault="00687BE8" w:rsidP="001E7046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7DEF"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Project Barroc-IT</w:t>
                                </w:r>
                              </w:sdtContent>
                            </w:sdt>
                          </w:p>
                          <w:p w14:paraId="347A927E" w14:textId="77777777" w:rsidR="00477DEF" w:rsidRPr="00882661" w:rsidRDefault="00477DEF" w:rsidP="001E7046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5D52AE3C" w14:textId="0FA4907A" w:rsidR="00477DEF" w:rsidRPr="00882661" w:rsidRDefault="00477DEF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 xml:space="preserve">periode 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 xml:space="preserve">Groep 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  <w:t>1- Ahmad Khaled</w:t>
                            </w:r>
                          </w:p>
                          <w:p w14:paraId="47F3120E" w14:textId="47DC7EB3" w:rsidR="00477DEF" w:rsidRPr="00882661" w:rsidRDefault="00477DEF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Pieter Jan Kolijn</w:t>
                            </w:r>
                          </w:p>
                          <w:p w14:paraId="53089041" w14:textId="2EF72D44" w:rsidR="00477DEF" w:rsidRPr="00882661" w:rsidRDefault="00477DEF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Laura Kruidhof</w:t>
                            </w:r>
                          </w:p>
                          <w:p w14:paraId="0A930068" w14:textId="7AAA7CB8" w:rsidR="00477DEF" w:rsidRPr="00882661" w:rsidRDefault="00477DEF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448353BF" w14:textId="77777777" w:rsidR="00477DEF" w:rsidRPr="002E49F1" w:rsidRDefault="00477DEF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78C4E463" w14:textId="1C6EF76D" w:rsidR="00477DEF" w:rsidRPr="00882661" w:rsidRDefault="00477DEF" w:rsidP="001E7046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Project Barroc-IT</w:t>
                          </w:r>
                        </w:sdtContent>
                      </w:sdt>
                    </w:p>
                    <w:p w14:paraId="347A927E" w14:textId="77777777" w:rsidR="00477DEF" w:rsidRPr="00882661" w:rsidRDefault="00477DEF" w:rsidP="001E7046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5D52AE3C" w14:textId="0FA4907A" w:rsidR="00477DEF" w:rsidRPr="00882661" w:rsidRDefault="00477DEF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 xml:space="preserve">periode 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 xml:space="preserve">Groep 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  <w:t>1- Ahmad Khaled</w:t>
                      </w:r>
                    </w:p>
                    <w:p w14:paraId="47F3120E" w14:textId="47DC7EB3" w:rsidR="00477DEF" w:rsidRPr="00882661" w:rsidRDefault="00477DEF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Pieter Jan Kolijn</w:t>
                      </w:r>
                    </w:p>
                    <w:p w14:paraId="53089041" w14:textId="2EF72D44" w:rsidR="00477DEF" w:rsidRPr="00882661" w:rsidRDefault="00477DEF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Laura Kruidhof</w:t>
                      </w:r>
                    </w:p>
                    <w:p w14:paraId="0A930068" w14:textId="7AAA7CB8" w:rsidR="00477DEF" w:rsidRPr="00882661" w:rsidRDefault="00477DEF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448353BF" w14:textId="77777777" w:rsidR="00477DEF" w:rsidRPr="002E49F1" w:rsidRDefault="00477DEF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477DEF" w:rsidRDefault="00687BE8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77DEF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573782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051B165B" w14:textId="77777777" w:rsidR="00477DEF" w:rsidRDefault="00477DEF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HAnsi"/>
          <w:color w:val="414751" w:themeColor="text2" w:themeShade="BF"/>
          <w:sz w:val="20"/>
          <w:szCs w:val="20"/>
          <w:lang w:val="nl-NL" w:eastAsia="nl-NL"/>
        </w:rPr>
        <w:id w:val="-1996865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A5EBA" w14:textId="1A620BE7" w:rsidR="00833056" w:rsidRDefault="00DD347F">
          <w:pPr>
            <w:pStyle w:val="Kopvaninhoudsopgave"/>
          </w:pPr>
          <w:r>
            <w:t>Inhoudsopgave</w:t>
          </w:r>
        </w:p>
        <w:p w14:paraId="3879F81C" w14:textId="769666D2" w:rsidR="00477DEF" w:rsidRDefault="00833056">
          <w:pPr>
            <w:pStyle w:val="Inhopg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404219" w:history="1">
            <w:r w:rsidR="00477DEF" w:rsidRPr="00F43FED">
              <w:rPr>
                <w:rStyle w:val="Hyperlink"/>
                <w:noProof/>
              </w:rPr>
              <w:t>Introductie</w:t>
            </w:r>
            <w:r w:rsidR="00477DEF">
              <w:rPr>
                <w:noProof/>
                <w:webHidden/>
              </w:rPr>
              <w:tab/>
            </w:r>
            <w:r w:rsidR="009B096D">
              <w:rPr>
                <w:noProof/>
                <w:webHidden/>
              </w:rPr>
              <w:t>1</w:t>
            </w:r>
          </w:hyperlink>
        </w:p>
        <w:p w14:paraId="6A11CA45" w14:textId="4F7C0F8F" w:rsidR="00477DEF" w:rsidRDefault="00687BE8" w:rsidP="003F3D60">
          <w:pPr>
            <w:pStyle w:val="Inhopg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525404220" w:history="1">
            <w:r w:rsidR="003F3D60">
              <w:rPr>
                <w:rStyle w:val="Hyperlink"/>
                <w:noProof/>
              </w:rPr>
              <w:t>Wireframes</w:t>
            </w:r>
            <w:r w:rsidR="00477DEF">
              <w:rPr>
                <w:noProof/>
                <w:webHidden/>
              </w:rPr>
              <w:tab/>
            </w:r>
            <w:r w:rsidR="009B096D">
              <w:rPr>
                <w:noProof/>
                <w:webHidden/>
              </w:rPr>
              <w:t>2</w:t>
            </w:r>
          </w:hyperlink>
        </w:p>
        <w:p w14:paraId="04541A44" w14:textId="400244C5" w:rsidR="00477DEF" w:rsidRDefault="00687BE8" w:rsidP="003F3D60">
          <w:pPr>
            <w:pStyle w:val="Inhopg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525404223" w:history="1">
            <w:r w:rsidR="003F3D60">
              <w:rPr>
                <w:rStyle w:val="Hyperlink"/>
                <w:noProof/>
              </w:rPr>
              <w:t>Planning</w:t>
            </w:r>
            <w:r w:rsidR="00477DEF">
              <w:rPr>
                <w:noProof/>
                <w:webHidden/>
              </w:rPr>
              <w:tab/>
            </w:r>
            <w:r w:rsidR="009B096D">
              <w:rPr>
                <w:noProof/>
                <w:webHidden/>
              </w:rPr>
              <w:t>8</w:t>
            </w:r>
          </w:hyperlink>
        </w:p>
        <w:p w14:paraId="29806039" w14:textId="5320381B" w:rsidR="00477DEF" w:rsidRDefault="00687BE8">
          <w:pPr>
            <w:pStyle w:val="Inhopg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525404225" w:history="1">
            <w:r w:rsidR="003F3D60">
              <w:rPr>
                <w:rStyle w:val="Hyperlink"/>
                <w:noProof/>
              </w:rPr>
              <w:t>Plan van aanpak</w:t>
            </w:r>
            <w:r w:rsidR="00477DEF">
              <w:rPr>
                <w:noProof/>
                <w:webHidden/>
              </w:rPr>
              <w:tab/>
            </w:r>
            <w:r w:rsidR="00477DEF">
              <w:rPr>
                <w:noProof/>
                <w:webHidden/>
              </w:rPr>
              <w:fldChar w:fldCharType="begin"/>
            </w:r>
            <w:r w:rsidR="00477DEF">
              <w:rPr>
                <w:noProof/>
                <w:webHidden/>
              </w:rPr>
              <w:instrText xml:space="preserve"> PAGEREF _Toc525404225 \h </w:instrText>
            </w:r>
            <w:r w:rsidR="00477DEF">
              <w:rPr>
                <w:noProof/>
                <w:webHidden/>
              </w:rPr>
            </w:r>
            <w:r w:rsidR="00477DEF">
              <w:rPr>
                <w:noProof/>
                <w:webHidden/>
              </w:rPr>
              <w:fldChar w:fldCharType="separate"/>
            </w:r>
            <w:r w:rsidR="00477DEF">
              <w:rPr>
                <w:noProof/>
                <w:webHidden/>
              </w:rPr>
              <w:t>5</w:t>
            </w:r>
            <w:r w:rsidR="00477DEF">
              <w:rPr>
                <w:noProof/>
                <w:webHidden/>
              </w:rPr>
              <w:fldChar w:fldCharType="end"/>
            </w:r>
          </w:hyperlink>
        </w:p>
        <w:p w14:paraId="3CF8230E" w14:textId="2E9BF525" w:rsidR="00477DEF" w:rsidRDefault="00687BE8">
          <w:pPr>
            <w:pStyle w:val="Inhopg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525404226" w:history="1">
            <w:r w:rsidR="003F3D60">
              <w:rPr>
                <w:rStyle w:val="Hyperlink"/>
                <w:noProof/>
              </w:rPr>
              <w:t>Interviews</w:t>
            </w:r>
            <w:r w:rsidR="00477DEF">
              <w:rPr>
                <w:noProof/>
                <w:webHidden/>
              </w:rPr>
              <w:tab/>
            </w:r>
            <w:r w:rsidR="00477DEF">
              <w:rPr>
                <w:noProof/>
                <w:webHidden/>
              </w:rPr>
              <w:fldChar w:fldCharType="begin"/>
            </w:r>
            <w:r w:rsidR="00477DEF">
              <w:rPr>
                <w:noProof/>
                <w:webHidden/>
              </w:rPr>
              <w:instrText xml:space="preserve"> PAGEREF _Toc525404226 \h </w:instrText>
            </w:r>
            <w:r w:rsidR="00477DEF">
              <w:rPr>
                <w:noProof/>
                <w:webHidden/>
              </w:rPr>
            </w:r>
            <w:r w:rsidR="00477DEF">
              <w:rPr>
                <w:noProof/>
                <w:webHidden/>
              </w:rPr>
              <w:fldChar w:fldCharType="separate"/>
            </w:r>
            <w:r w:rsidR="00477DEF">
              <w:rPr>
                <w:noProof/>
                <w:webHidden/>
              </w:rPr>
              <w:t>6</w:t>
            </w:r>
            <w:r w:rsidR="00477DEF">
              <w:rPr>
                <w:noProof/>
                <w:webHidden/>
              </w:rPr>
              <w:fldChar w:fldCharType="end"/>
            </w:r>
          </w:hyperlink>
        </w:p>
        <w:p w14:paraId="02A482A4" w14:textId="60D6D27E" w:rsidR="00477DEF" w:rsidRDefault="00687BE8">
          <w:pPr>
            <w:pStyle w:val="Inhopg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525404227" w:history="1">
            <w:r w:rsidR="003F3D60">
              <w:rPr>
                <w:rStyle w:val="Hyperlink"/>
                <w:noProof/>
              </w:rPr>
              <w:t>Testplan</w:t>
            </w:r>
            <w:r w:rsidR="00477DEF">
              <w:rPr>
                <w:noProof/>
                <w:webHidden/>
              </w:rPr>
              <w:tab/>
            </w:r>
            <w:r w:rsidR="00477DEF">
              <w:rPr>
                <w:noProof/>
                <w:webHidden/>
              </w:rPr>
              <w:fldChar w:fldCharType="begin"/>
            </w:r>
            <w:r w:rsidR="00477DEF">
              <w:rPr>
                <w:noProof/>
                <w:webHidden/>
              </w:rPr>
              <w:instrText xml:space="preserve"> PAGEREF _Toc525404227 \h </w:instrText>
            </w:r>
            <w:r w:rsidR="00477DEF">
              <w:rPr>
                <w:noProof/>
                <w:webHidden/>
              </w:rPr>
            </w:r>
            <w:r w:rsidR="00477DEF">
              <w:rPr>
                <w:noProof/>
                <w:webHidden/>
              </w:rPr>
              <w:fldChar w:fldCharType="separate"/>
            </w:r>
            <w:r w:rsidR="00477DEF">
              <w:rPr>
                <w:noProof/>
                <w:webHidden/>
              </w:rPr>
              <w:t>7</w:t>
            </w:r>
            <w:r w:rsidR="00477DEF">
              <w:rPr>
                <w:noProof/>
                <w:webHidden/>
              </w:rPr>
              <w:fldChar w:fldCharType="end"/>
            </w:r>
          </w:hyperlink>
        </w:p>
        <w:p w14:paraId="14911523" w14:textId="2507D4C3" w:rsidR="00833056" w:rsidRDefault="00833056">
          <w:r>
            <w:rPr>
              <w:b/>
              <w:bCs/>
              <w:noProof/>
            </w:rPr>
            <w:fldChar w:fldCharType="end"/>
          </w:r>
        </w:p>
      </w:sdtContent>
    </w:sdt>
    <w:p w14:paraId="2DE12965" w14:textId="55BE3896" w:rsidR="00833056" w:rsidRDefault="00833056">
      <w:pPr>
        <w:rPr>
          <w:rFonts w:ascii="Arial" w:hAnsi="Arial" w:cs="Arial"/>
          <w:bCs/>
          <w:color w:val="auto"/>
          <w:sz w:val="28"/>
          <w:szCs w:val="28"/>
          <w:lang w:eastAsia="en-US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492D4CCF" w14:textId="0F5701B8" w:rsidR="00833056" w:rsidRDefault="003F3D60" w:rsidP="00833056">
      <w:pPr>
        <w:pStyle w:val="Kop1"/>
      </w:pPr>
      <w:r>
        <w:lastRenderedPageBreak/>
        <w:t>Wireframes</w:t>
      </w:r>
    </w:p>
    <w:p w14:paraId="26223B1D" w14:textId="0A4296E3" w:rsidR="00833056" w:rsidRDefault="00833056" w:rsidP="00833056"/>
    <w:p w14:paraId="5E92EEFD" w14:textId="77777777" w:rsidR="003F3D60" w:rsidRDefault="003F3D60">
      <w:r>
        <w:rPr>
          <w:noProof/>
        </w:rPr>
        <w:drawing>
          <wp:inline distT="0" distB="0" distL="0" distR="0" wp14:anchorId="50156A89" wp14:editId="11A6D9A1">
            <wp:extent cx="5486400" cy="28600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E3A0" w14:textId="77777777" w:rsidR="003F3D60" w:rsidRDefault="003F3D60">
      <w:r>
        <w:rPr>
          <w:noProof/>
        </w:rPr>
        <w:drawing>
          <wp:inline distT="0" distB="0" distL="0" distR="0" wp14:anchorId="70933AA9" wp14:editId="7518BB7B">
            <wp:extent cx="5486400" cy="26473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DBF" w14:textId="77777777" w:rsidR="003F3D60" w:rsidRDefault="003F3D60">
      <w:r>
        <w:rPr>
          <w:noProof/>
        </w:rPr>
        <w:lastRenderedPageBreak/>
        <w:drawing>
          <wp:inline distT="0" distB="0" distL="0" distR="0" wp14:anchorId="72510389" wp14:editId="31B14A51">
            <wp:extent cx="5486400" cy="27813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C138" w14:textId="77777777" w:rsidR="003F3D60" w:rsidRDefault="003F3D60">
      <w:r>
        <w:rPr>
          <w:noProof/>
        </w:rPr>
        <w:drawing>
          <wp:inline distT="0" distB="0" distL="0" distR="0" wp14:anchorId="646C298A" wp14:editId="6DDD0470">
            <wp:extent cx="5486400" cy="285369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162C" w14:textId="77777777" w:rsidR="003F3D60" w:rsidRDefault="003F3D60">
      <w:r>
        <w:rPr>
          <w:noProof/>
        </w:rPr>
        <w:lastRenderedPageBreak/>
        <w:drawing>
          <wp:inline distT="0" distB="0" distL="0" distR="0" wp14:anchorId="752B548C" wp14:editId="007DC606">
            <wp:extent cx="5486400" cy="2870835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7FB" w14:textId="77777777" w:rsidR="003F3D60" w:rsidRDefault="003F3D60">
      <w:r>
        <w:rPr>
          <w:noProof/>
        </w:rPr>
        <w:drawing>
          <wp:inline distT="0" distB="0" distL="0" distR="0" wp14:anchorId="0801D108" wp14:editId="7A843969">
            <wp:extent cx="5486400" cy="30003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5EC2" w14:textId="77777777" w:rsidR="003F3D60" w:rsidRDefault="003F3D60">
      <w:r>
        <w:rPr>
          <w:noProof/>
        </w:rPr>
        <w:lastRenderedPageBreak/>
        <w:drawing>
          <wp:inline distT="0" distB="0" distL="0" distR="0" wp14:anchorId="274031EB" wp14:editId="5A5DD27F">
            <wp:extent cx="5486400" cy="2833370"/>
            <wp:effectExtent l="0" t="0" r="0" b="508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59F2" w14:textId="77777777" w:rsidR="003F3D60" w:rsidRDefault="003F3D60">
      <w:r>
        <w:rPr>
          <w:noProof/>
        </w:rPr>
        <w:drawing>
          <wp:inline distT="0" distB="0" distL="0" distR="0" wp14:anchorId="06EFE778" wp14:editId="632B799E">
            <wp:extent cx="5486400" cy="276606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71EB" w14:textId="77777777" w:rsidR="003F3D60" w:rsidRDefault="003F3D60">
      <w:r>
        <w:rPr>
          <w:noProof/>
        </w:rPr>
        <w:lastRenderedPageBreak/>
        <w:drawing>
          <wp:inline distT="0" distB="0" distL="0" distR="0" wp14:anchorId="63255C3B" wp14:editId="73964E00">
            <wp:extent cx="5486400" cy="28428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3CD" w14:textId="77777777" w:rsidR="003F3D60" w:rsidRDefault="003F3D60">
      <w:r>
        <w:rPr>
          <w:noProof/>
        </w:rPr>
        <w:drawing>
          <wp:inline distT="0" distB="0" distL="0" distR="0" wp14:anchorId="45A4F0A3" wp14:editId="0686EA93">
            <wp:extent cx="5486400" cy="2947670"/>
            <wp:effectExtent l="0" t="0" r="0" b="508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4926" w14:textId="77777777" w:rsidR="003F3D60" w:rsidRDefault="003F3D60">
      <w:r>
        <w:rPr>
          <w:noProof/>
        </w:rPr>
        <w:lastRenderedPageBreak/>
        <w:drawing>
          <wp:inline distT="0" distB="0" distL="0" distR="0" wp14:anchorId="28419A2E" wp14:editId="732D2469">
            <wp:extent cx="5486400" cy="2867660"/>
            <wp:effectExtent l="0" t="0" r="0" b="88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190" w14:textId="0264DE3C" w:rsidR="00DD347F" w:rsidRDefault="003F3D60">
      <w:r>
        <w:rPr>
          <w:noProof/>
        </w:rPr>
        <w:drawing>
          <wp:inline distT="0" distB="0" distL="0" distR="0" wp14:anchorId="72AE6056" wp14:editId="44D1870D">
            <wp:extent cx="5486400" cy="290004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47F">
        <w:br w:type="page"/>
      </w:r>
    </w:p>
    <w:p w14:paraId="67C598DB" w14:textId="429B5CBB" w:rsidR="00DD347F" w:rsidRDefault="003F3D60" w:rsidP="00DD347F">
      <w:pPr>
        <w:pStyle w:val="Kop1"/>
      </w:pPr>
      <w:r>
        <w:lastRenderedPageBreak/>
        <w:t>Planning</w:t>
      </w:r>
    </w:p>
    <w:p w14:paraId="500FC982" w14:textId="08B261F0" w:rsidR="00DD347F" w:rsidRDefault="00DD347F" w:rsidP="00DD347F"/>
    <w:p w14:paraId="25D9146B" w14:textId="77777777" w:rsidR="009B096D" w:rsidRDefault="009B096D">
      <w:r>
        <w:rPr>
          <w:noProof/>
        </w:rPr>
        <w:drawing>
          <wp:inline distT="0" distB="0" distL="0" distR="0" wp14:anchorId="08A3F324" wp14:editId="3199CFD9">
            <wp:extent cx="5486400" cy="444309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5FD6" w14:textId="073F1CBD" w:rsidR="009B096D" w:rsidRDefault="009B096D">
      <w:r>
        <w:rPr>
          <w:noProof/>
        </w:rPr>
        <w:lastRenderedPageBreak/>
        <w:drawing>
          <wp:inline distT="0" distB="0" distL="0" distR="0" wp14:anchorId="1B3E4206" wp14:editId="3B007E8F">
            <wp:extent cx="5486400" cy="401447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794D" w14:textId="1DF7FC33" w:rsidR="0048590D" w:rsidRDefault="009B096D">
      <w:r>
        <w:rPr>
          <w:noProof/>
        </w:rPr>
        <w:drawing>
          <wp:inline distT="0" distB="0" distL="0" distR="0" wp14:anchorId="4D92F5E9" wp14:editId="41508142">
            <wp:extent cx="5486400" cy="2071370"/>
            <wp:effectExtent l="0" t="0" r="0" b="508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90D">
        <w:br w:type="page"/>
      </w:r>
    </w:p>
    <w:p w14:paraId="6745BB47" w14:textId="6CAEAD9C" w:rsidR="00D4366E" w:rsidRDefault="003F3D60" w:rsidP="00D4366E">
      <w:pPr>
        <w:pStyle w:val="Kop1"/>
      </w:pPr>
      <w:r>
        <w:lastRenderedPageBreak/>
        <w:t>Plan van aanpak</w:t>
      </w:r>
    </w:p>
    <w:p w14:paraId="1E2D0066" w14:textId="3F750BBE" w:rsidR="00D4366E" w:rsidRDefault="00D4366E" w:rsidP="00D4366E"/>
    <w:p w14:paraId="3F1BF55B" w14:textId="5B68AF26" w:rsidR="009B096D" w:rsidRDefault="00141FA1" w:rsidP="00122FA4">
      <w:pPr>
        <w:pStyle w:val="Kop1"/>
      </w:pPr>
      <w:r>
        <w:t>{{ Hier moet de plan van aanpak komen }}</w:t>
      </w:r>
    </w:p>
    <w:p w14:paraId="604C783B" w14:textId="77777777" w:rsidR="009B096D" w:rsidRDefault="009B096D" w:rsidP="00122FA4">
      <w:pPr>
        <w:pStyle w:val="Kop1"/>
      </w:pPr>
    </w:p>
    <w:p w14:paraId="452859D9" w14:textId="77777777" w:rsidR="009B096D" w:rsidRDefault="009B096D" w:rsidP="00122FA4">
      <w:pPr>
        <w:pStyle w:val="Kop1"/>
      </w:pPr>
    </w:p>
    <w:p w14:paraId="3506D300" w14:textId="77777777" w:rsidR="009B096D" w:rsidRDefault="009B096D" w:rsidP="00122FA4">
      <w:pPr>
        <w:pStyle w:val="Kop1"/>
      </w:pPr>
    </w:p>
    <w:p w14:paraId="6F8F9104" w14:textId="77777777" w:rsidR="009B096D" w:rsidRDefault="009B096D" w:rsidP="00122FA4">
      <w:pPr>
        <w:pStyle w:val="Kop1"/>
      </w:pPr>
    </w:p>
    <w:p w14:paraId="38982C85" w14:textId="77777777" w:rsidR="009B096D" w:rsidRDefault="009B096D" w:rsidP="00122FA4">
      <w:pPr>
        <w:pStyle w:val="Kop1"/>
      </w:pPr>
    </w:p>
    <w:p w14:paraId="6F62C70C" w14:textId="77777777" w:rsidR="009B096D" w:rsidRDefault="009B096D" w:rsidP="00122FA4">
      <w:pPr>
        <w:pStyle w:val="Kop1"/>
      </w:pPr>
    </w:p>
    <w:p w14:paraId="78896BFE" w14:textId="77777777" w:rsidR="009B096D" w:rsidRDefault="009B096D" w:rsidP="00122FA4">
      <w:pPr>
        <w:pStyle w:val="Kop1"/>
      </w:pPr>
    </w:p>
    <w:p w14:paraId="7CFB9822" w14:textId="77777777" w:rsidR="009B096D" w:rsidRDefault="009B096D" w:rsidP="00122FA4">
      <w:pPr>
        <w:pStyle w:val="Kop1"/>
      </w:pPr>
    </w:p>
    <w:p w14:paraId="660D6BAD" w14:textId="77777777" w:rsidR="009B096D" w:rsidRDefault="009B096D" w:rsidP="00122FA4">
      <w:pPr>
        <w:pStyle w:val="Kop1"/>
      </w:pPr>
    </w:p>
    <w:p w14:paraId="1BDD8C6D" w14:textId="77777777" w:rsidR="009B096D" w:rsidRDefault="009B096D" w:rsidP="00122FA4">
      <w:pPr>
        <w:pStyle w:val="Kop1"/>
      </w:pPr>
    </w:p>
    <w:p w14:paraId="29213D00" w14:textId="77777777" w:rsidR="009B096D" w:rsidRDefault="009B096D" w:rsidP="00122FA4">
      <w:pPr>
        <w:pStyle w:val="Kop1"/>
      </w:pPr>
    </w:p>
    <w:p w14:paraId="2A6A1ABE" w14:textId="77777777" w:rsidR="009B096D" w:rsidRDefault="009B096D" w:rsidP="00122FA4">
      <w:pPr>
        <w:pStyle w:val="Kop1"/>
      </w:pPr>
    </w:p>
    <w:p w14:paraId="21D1FB7F" w14:textId="77777777" w:rsidR="009B096D" w:rsidRDefault="009B096D" w:rsidP="00122FA4">
      <w:pPr>
        <w:pStyle w:val="Kop1"/>
      </w:pPr>
    </w:p>
    <w:p w14:paraId="07B3B704" w14:textId="77777777" w:rsidR="009B096D" w:rsidRDefault="009B096D" w:rsidP="00122FA4">
      <w:pPr>
        <w:pStyle w:val="Kop1"/>
      </w:pPr>
    </w:p>
    <w:p w14:paraId="7E265B7A" w14:textId="0FA9FF4C" w:rsidR="00122FA4" w:rsidRDefault="003F3D60" w:rsidP="00122FA4">
      <w:pPr>
        <w:pStyle w:val="Kop1"/>
      </w:pPr>
      <w:r>
        <w:lastRenderedPageBreak/>
        <w:t>interviews</w:t>
      </w:r>
    </w:p>
    <w:p w14:paraId="7043EA3F" w14:textId="787E5DBB" w:rsidR="00122FA4" w:rsidRDefault="00122FA4" w:rsidP="00122FA4"/>
    <w:p w14:paraId="1F9751BE" w14:textId="6150B8FF" w:rsidR="003F3D60" w:rsidRDefault="00141FA1" w:rsidP="00E23B77">
      <w:pPr>
        <w:pStyle w:val="Kop1"/>
      </w:pPr>
      <w:r>
        <w:t>{{ Hier moeten alle interviews komen }}</w:t>
      </w:r>
    </w:p>
    <w:p w14:paraId="0D82A3C6" w14:textId="77777777" w:rsidR="003F3D60" w:rsidRDefault="003F3D60" w:rsidP="00E23B77">
      <w:pPr>
        <w:pStyle w:val="Kop1"/>
      </w:pPr>
    </w:p>
    <w:p w14:paraId="6E3EE88E" w14:textId="77777777" w:rsidR="003F3D60" w:rsidRDefault="003F3D60" w:rsidP="00E23B77">
      <w:pPr>
        <w:pStyle w:val="Kop1"/>
      </w:pPr>
    </w:p>
    <w:p w14:paraId="2356E6D8" w14:textId="77777777" w:rsidR="003F3D60" w:rsidRDefault="003F3D60" w:rsidP="00E23B77">
      <w:pPr>
        <w:pStyle w:val="Kop1"/>
      </w:pPr>
    </w:p>
    <w:p w14:paraId="2C3B974B" w14:textId="77777777" w:rsidR="003F3D60" w:rsidRDefault="003F3D60" w:rsidP="00E23B77">
      <w:pPr>
        <w:pStyle w:val="Kop1"/>
      </w:pPr>
    </w:p>
    <w:p w14:paraId="68008D5A" w14:textId="77777777" w:rsidR="003F3D60" w:rsidRDefault="003F3D60" w:rsidP="00E23B77">
      <w:pPr>
        <w:pStyle w:val="Kop1"/>
      </w:pPr>
    </w:p>
    <w:p w14:paraId="241A5D1C" w14:textId="77777777" w:rsidR="003F3D60" w:rsidRDefault="003F3D60" w:rsidP="00E23B77">
      <w:pPr>
        <w:pStyle w:val="Kop1"/>
      </w:pPr>
    </w:p>
    <w:p w14:paraId="287FBB7D" w14:textId="77777777" w:rsidR="003F3D60" w:rsidRDefault="003F3D60" w:rsidP="00E23B77">
      <w:pPr>
        <w:pStyle w:val="Kop1"/>
      </w:pPr>
    </w:p>
    <w:p w14:paraId="443A1A98" w14:textId="77777777" w:rsidR="003F3D60" w:rsidRDefault="003F3D60" w:rsidP="00E23B77">
      <w:pPr>
        <w:pStyle w:val="Kop1"/>
      </w:pPr>
    </w:p>
    <w:p w14:paraId="1E077481" w14:textId="77777777" w:rsidR="003F3D60" w:rsidRDefault="003F3D60" w:rsidP="00E23B77">
      <w:pPr>
        <w:pStyle w:val="Kop1"/>
      </w:pPr>
    </w:p>
    <w:p w14:paraId="574E1892" w14:textId="77777777" w:rsidR="003F3D60" w:rsidRDefault="003F3D60" w:rsidP="00E23B77">
      <w:pPr>
        <w:pStyle w:val="Kop1"/>
      </w:pPr>
    </w:p>
    <w:p w14:paraId="3ACCEF46" w14:textId="77777777" w:rsidR="003F3D60" w:rsidRDefault="003F3D60" w:rsidP="00E23B77">
      <w:pPr>
        <w:pStyle w:val="Kop1"/>
      </w:pPr>
    </w:p>
    <w:p w14:paraId="2F41487C" w14:textId="77777777" w:rsidR="003F3D60" w:rsidRDefault="003F3D60" w:rsidP="00E23B77">
      <w:pPr>
        <w:pStyle w:val="Kop1"/>
      </w:pPr>
    </w:p>
    <w:p w14:paraId="2296E850" w14:textId="77777777" w:rsidR="003F3D60" w:rsidRDefault="003F3D60" w:rsidP="00E23B77">
      <w:pPr>
        <w:pStyle w:val="Kop1"/>
      </w:pPr>
    </w:p>
    <w:p w14:paraId="4B4D6625" w14:textId="77777777" w:rsidR="003F3D60" w:rsidRDefault="003F3D60" w:rsidP="00E23B77">
      <w:pPr>
        <w:pStyle w:val="Kop1"/>
      </w:pPr>
    </w:p>
    <w:p w14:paraId="174C9666" w14:textId="125B1550" w:rsidR="00E23B77" w:rsidRDefault="003F3D60" w:rsidP="00E23B77">
      <w:pPr>
        <w:pStyle w:val="Kop1"/>
      </w:pPr>
      <w:r>
        <w:lastRenderedPageBreak/>
        <w:t>testplan</w:t>
      </w:r>
    </w:p>
    <w:p w14:paraId="3B604658" w14:textId="66510388" w:rsidR="00E23B77" w:rsidRDefault="00E23B77" w:rsidP="00E23B77"/>
    <w:p w14:paraId="4E933E20" w14:textId="5A142310" w:rsidR="000E2F4F" w:rsidRDefault="00141FA1" w:rsidP="009A5DD7">
      <w:r>
        <w:t>{{ Hier moet de acceptatietest komen }}</w:t>
      </w:r>
    </w:p>
    <w:p w14:paraId="519209FB" w14:textId="21ECD734" w:rsidR="00141FA1" w:rsidRPr="009A5DD7" w:rsidRDefault="00141FA1" w:rsidP="009A5DD7">
      <w:r>
        <w:t xml:space="preserve">{{ Inhoudsopgave moet worden veranderd qua </w:t>
      </w:r>
      <w:proofErr w:type="spellStart"/>
      <w:r>
        <w:t>bladzijdee’s</w:t>
      </w:r>
      <w:bookmarkStart w:id="0" w:name="_GoBack"/>
      <w:bookmarkEnd w:id="0"/>
      <w:proofErr w:type="spellEnd"/>
      <w:r>
        <w:t xml:space="preserve"> }}</w:t>
      </w:r>
    </w:p>
    <w:sectPr w:rsidR="00141FA1" w:rsidRPr="009A5DD7">
      <w:headerReference w:type="default" r:id="rId25"/>
      <w:footerReference w:type="default" r:id="rId2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FBB24" w14:textId="77777777" w:rsidR="00687BE8" w:rsidRDefault="00687BE8">
      <w:pPr>
        <w:spacing w:after="0" w:line="240" w:lineRule="auto"/>
      </w:pPr>
      <w:r>
        <w:separator/>
      </w:r>
    </w:p>
  </w:endnote>
  <w:endnote w:type="continuationSeparator" w:id="0">
    <w:p w14:paraId="558E8C76" w14:textId="77777777" w:rsidR="00687BE8" w:rsidRDefault="0068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1D94" w14:textId="1ED91C39" w:rsidR="00477DEF" w:rsidRDefault="00687BE8">
    <w:pPr>
      <w:pStyle w:val="Voettekst"/>
    </w:pPr>
    <w:sdt>
      <w:sdtPr>
        <w:alias w:val="Company"/>
        <w:tag w:val=""/>
        <w:id w:val="665982895"/>
        <w:placeholder>
          <w:docPart w:val="235C7638576840D2A920E8FB1967B74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7DEF">
          <w:t>Groep 5</w:t>
        </w:r>
      </w:sdtContent>
    </w:sdt>
    <w:r w:rsidR="00477DEF">
      <w:ptab w:relativeTo="margin" w:alignment="right" w:leader="none"/>
    </w:r>
    <w:r w:rsidR="00477DEF">
      <w:fldChar w:fldCharType="begin"/>
    </w:r>
    <w:r w:rsidR="00477DEF">
      <w:instrText>PAGE</w:instrText>
    </w:r>
    <w:r w:rsidR="00477DEF">
      <w:fldChar w:fldCharType="separate"/>
    </w:r>
    <w:r w:rsidR="00477DEF">
      <w:rPr>
        <w:noProof/>
      </w:rPr>
      <w:t>1</w:t>
    </w:r>
    <w:r w:rsidR="00477DEF">
      <w:rPr>
        <w:noProof/>
      </w:rPr>
      <w:fldChar w:fldCharType="end"/>
    </w:r>
    <w:r w:rsidR="00477DEF">
      <w:t xml:space="preserve"> </w:t>
    </w:r>
    <w:r w:rsidR="00477DEF">
      <w:rPr>
        <w:noProof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A1574" w14:textId="77777777" w:rsidR="00687BE8" w:rsidRDefault="00687BE8">
      <w:pPr>
        <w:spacing w:after="0" w:line="240" w:lineRule="auto"/>
      </w:pPr>
      <w:r>
        <w:separator/>
      </w:r>
    </w:p>
  </w:footnote>
  <w:footnote w:type="continuationSeparator" w:id="0">
    <w:p w14:paraId="5410F53D" w14:textId="77777777" w:rsidR="00687BE8" w:rsidRDefault="00687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1C90" w14:textId="77777777" w:rsidR="00477DEF" w:rsidRDefault="00477DEF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060"/>
    <w:multiLevelType w:val="hybridMultilevel"/>
    <w:tmpl w:val="03C2867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24E7F3B"/>
    <w:multiLevelType w:val="hybridMultilevel"/>
    <w:tmpl w:val="45809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4BC6"/>
    <w:multiLevelType w:val="hybridMultilevel"/>
    <w:tmpl w:val="4B9275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5" w15:restartNumberingAfterBreak="0">
    <w:nsid w:val="20744CB8"/>
    <w:multiLevelType w:val="hybridMultilevel"/>
    <w:tmpl w:val="ED0CA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C6032"/>
    <w:multiLevelType w:val="hybridMultilevel"/>
    <w:tmpl w:val="32AE8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F5862"/>
    <w:multiLevelType w:val="hybridMultilevel"/>
    <w:tmpl w:val="D3341A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01C58"/>
    <w:multiLevelType w:val="hybridMultilevel"/>
    <w:tmpl w:val="0EB0B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D1B97"/>
    <w:multiLevelType w:val="hybridMultilevel"/>
    <w:tmpl w:val="B18CC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1274A"/>
    <w:multiLevelType w:val="hybridMultilevel"/>
    <w:tmpl w:val="D340EC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4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8"/>
  </w:num>
  <w:num w:numId="12">
    <w:abstractNumId w:val="0"/>
  </w:num>
  <w:num w:numId="13">
    <w:abstractNumId w:val="11"/>
  </w:num>
  <w:num w:numId="14">
    <w:abstractNumId w:val="3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11C49"/>
    <w:rsid w:val="000248B2"/>
    <w:rsid w:val="00033DEA"/>
    <w:rsid w:val="00074384"/>
    <w:rsid w:val="00094346"/>
    <w:rsid w:val="000A43F6"/>
    <w:rsid w:val="000B2E85"/>
    <w:rsid w:val="000E2F4F"/>
    <w:rsid w:val="000E3D52"/>
    <w:rsid w:val="00122FA4"/>
    <w:rsid w:val="00127521"/>
    <w:rsid w:val="00141FA1"/>
    <w:rsid w:val="00157748"/>
    <w:rsid w:val="00163933"/>
    <w:rsid w:val="001C4000"/>
    <w:rsid w:val="001C5432"/>
    <w:rsid w:val="001D4532"/>
    <w:rsid w:val="001E7046"/>
    <w:rsid w:val="001F6E7E"/>
    <w:rsid w:val="001F7DDC"/>
    <w:rsid w:val="00234E3F"/>
    <w:rsid w:val="00237778"/>
    <w:rsid w:val="002443A0"/>
    <w:rsid w:val="002A659F"/>
    <w:rsid w:val="002C2F2E"/>
    <w:rsid w:val="002E49F1"/>
    <w:rsid w:val="002E4CA2"/>
    <w:rsid w:val="003371F1"/>
    <w:rsid w:val="0034704F"/>
    <w:rsid w:val="00363820"/>
    <w:rsid w:val="003F3D60"/>
    <w:rsid w:val="003F76FE"/>
    <w:rsid w:val="00414979"/>
    <w:rsid w:val="004334E5"/>
    <w:rsid w:val="00476EA8"/>
    <w:rsid w:val="00477DEF"/>
    <w:rsid w:val="0048590D"/>
    <w:rsid w:val="004F6477"/>
    <w:rsid w:val="005014B7"/>
    <w:rsid w:val="0055127C"/>
    <w:rsid w:val="00570194"/>
    <w:rsid w:val="00571A4D"/>
    <w:rsid w:val="005A2F55"/>
    <w:rsid w:val="005D1E64"/>
    <w:rsid w:val="005D2B8D"/>
    <w:rsid w:val="00661D3F"/>
    <w:rsid w:val="00673246"/>
    <w:rsid w:val="00687BE8"/>
    <w:rsid w:val="006A03B0"/>
    <w:rsid w:val="006A6616"/>
    <w:rsid w:val="006B367F"/>
    <w:rsid w:val="006C177A"/>
    <w:rsid w:val="006C50DC"/>
    <w:rsid w:val="00717DFC"/>
    <w:rsid w:val="00721A8E"/>
    <w:rsid w:val="007A7C5F"/>
    <w:rsid w:val="007B5AD0"/>
    <w:rsid w:val="007E0FCD"/>
    <w:rsid w:val="008028E3"/>
    <w:rsid w:val="00833056"/>
    <w:rsid w:val="00852883"/>
    <w:rsid w:val="008647F2"/>
    <w:rsid w:val="00882661"/>
    <w:rsid w:val="008B277B"/>
    <w:rsid w:val="008B3D26"/>
    <w:rsid w:val="008B4ACF"/>
    <w:rsid w:val="008C388D"/>
    <w:rsid w:val="00912BBA"/>
    <w:rsid w:val="009200B4"/>
    <w:rsid w:val="009207EF"/>
    <w:rsid w:val="00932ED6"/>
    <w:rsid w:val="009465AA"/>
    <w:rsid w:val="00954366"/>
    <w:rsid w:val="00962B74"/>
    <w:rsid w:val="00981D5C"/>
    <w:rsid w:val="00995D4E"/>
    <w:rsid w:val="009A5DD7"/>
    <w:rsid w:val="009B096D"/>
    <w:rsid w:val="00A04E67"/>
    <w:rsid w:val="00A176D8"/>
    <w:rsid w:val="00A42D11"/>
    <w:rsid w:val="00AE27DD"/>
    <w:rsid w:val="00AF31FE"/>
    <w:rsid w:val="00B21AC2"/>
    <w:rsid w:val="00B616FE"/>
    <w:rsid w:val="00B94F27"/>
    <w:rsid w:val="00B96B37"/>
    <w:rsid w:val="00BA77EC"/>
    <w:rsid w:val="00BC6484"/>
    <w:rsid w:val="00BF5395"/>
    <w:rsid w:val="00C36316"/>
    <w:rsid w:val="00C67EE2"/>
    <w:rsid w:val="00C92754"/>
    <w:rsid w:val="00C92C78"/>
    <w:rsid w:val="00C94C97"/>
    <w:rsid w:val="00C96D87"/>
    <w:rsid w:val="00CD5850"/>
    <w:rsid w:val="00D11542"/>
    <w:rsid w:val="00D11FE0"/>
    <w:rsid w:val="00D14172"/>
    <w:rsid w:val="00D20E6A"/>
    <w:rsid w:val="00D4366E"/>
    <w:rsid w:val="00D64DFF"/>
    <w:rsid w:val="00DD347F"/>
    <w:rsid w:val="00E23B77"/>
    <w:rsid w:val="00E23B82"/>
    <w:rsid w:val="00EA3C7C"/>
    <w:rsid w:val="00EC6202"/>
    <w:rsid w:val="00F45A3A"/>
    <w:rsid w:val="00F82096"/>
    <w:rsid w:val="00FA4C82"/>
    <w:rsid w:val="00FB110D"/>
    <w:rsid w:val="00FB72A0"/>
    <w:rsid w:val="00FC06ED"/>
    <w:rsid w:val="00FC76AA"/>
    <w:rsid w:val="00FD5221"/>
    <w:rsid w:val="00FD7576"/>
    <w:rsid w:val="00FE3210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6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  <w:style w:type="paragraph" w:styleId="Kopvaninhoudsopgave">
    <w:name w:val="TOC Heading"/>
    <w:basedOn w:val="Kop1"/>
    <w:next w:val="Standaard"/>
    <w:uiPriority w:val="39"/>
    <w:unhideWhenUsed/>
    <w:qFormat/>
    <w:rsid w:val="00833056"/>
    <w:pPr>
      <w:keepNext/>
      <w:keepLines/>
      <w:spacing w:before="240" w:after="0" w:line="259" w:lineRule="auto"/>
      <w:outlineLvl w:val="9"/>
    </w:pPr>
    <w:rPr>
      <w:rFonts w:eastAsiaTheme="majorEastAsia" w:cstheme="majorBidi"/>
      <w:smallCaps w:val="0"/>
      <w:color w:val="E65B01" w:themeColor="accent1" w:themeShade="BF"/>
      <w:spacing w:val="0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83305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962B74"/>
    <w:pPr>
      <w:spacing w:after="100"/>
      <w:ind w:left="200"/>
    </w:pPr>
  </w:style>
  <w:style w:type="paragraph" w:styleId="Lijstopsomteken2">
    <w:name w:val="List Bullet 2"/>
    <w:basedOn w:val="Standaard"/>
    <w:uiPriority w:val="99"/>
    <w:semiHidden/>
    <w:unhideWhenUsed/>
    <w:rsid w:val="000E2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  <w:docPart>
      <w:docPartPr>
        <w:name w:val="235C7638576840D2A920E8FB1967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1CD95-9E4F-4978-86F4-B298F7A8C3AB}"/>
      </w:docPartPr>
      <w:docPartBody>
        <w:p w:rsidR="00E04BF6" w:rsidRDefault="00A9372A">
          <w:r w:rsidRPr="00D476AE">
            <w:rPr>
              <w:rStyle w:val="Tekstvantijdelijkeaanduiding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115C64"/>
    <w:rsid w:val="001601A7"/>
    <w:rsid w:val="00172F5C"/>
    <w:rsid w:val="001E7BEB"/>
    <w:rsid w:val="002950DF"/>
    <w:rsid w:val="00514259"/>
    <w:rsid w:val="00764937"/>
    <w:rsid w:val="00991F19"/>
    <w:rsid w:val="00A9372A"/>
    <w:rsid w:val="00A97C8F"/>
    <w:rsid w:val="00B50EC6"/>
    <w:rsid w:val="00E04BF6"/>
    <w:rsid w:val="00EF5B81"/>
    <w:rsid w:val="00F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  <w:style w:type="character" w:styleId="Tekstvantijdelijkeaanduiding">
    <w:name w:val="Placeholder Text"/>
    <w:basedOn w:val="Standaardalinea-lettertype"/>
    <w:uiPriority w:val="99"/>
    <w:unhideWhenUsed/>
    <w:rsid w:val="00A937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CC584-EF45-4F00-BD69-E431A2EC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Oriel).dotx</Template>
  <TotalTime>0</TotalTime>
  <Pages>13</Pages>
  <Words>110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>جمعية فجر الشرق</vt:lpstr>
    </vt:vector>
  </TitlesOfParts>
  <Company>Groep 5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mohamed jelle</cp:lastModifiedBy>
  <cp:revision>2</cp:revision>
  <cp:lastPrinted>2017-11-16T10:34:00Z</cp:lastPrinted>
  <dcterms:created xsi:type="dcterms:W3CDTF">2018-11-01T21:07:00Z</dcterms:created>
  <dcterms:modified xsi:type="dcterms:W3CDTF">2018-11-01T21:07:00Z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