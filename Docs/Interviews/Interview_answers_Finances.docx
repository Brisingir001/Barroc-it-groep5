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B8D85" w14:textId="3F2DCD84" w:rsidR="00B21AC2" w:rsidRDefault="0077260F" w:rsidP="00445F97">
      <w:pPr>
        <w:pStyle w:val="Geenafstand"/>
        <w:rPr>
          <w:rFonts w:ascii="Arial" w:hAnsi="Arial" w:cs="Arial"/>
          <w:bCs/>
          <w:sz w:val="28"/>
          <w:szCs w:val="28"/>
        </w:rPr>
      </w:pPr>
      <w:r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0F1F4DB9">
                <wp:simplePos x="0" y="0"/>
                <wp:positionH relativeFrom="margin">
                  <wp:posOffset>-161925</wp:posOffset>
                </wp:positionH>
                <wp:positionV relativeFrom="margin">
                  <wp:posOffset>447675</wp:posOffset>
                </wp:positionV>
                <wp:extent cx="4660900" cy="5257800"/>
                <wp:effectExtent l="0" t="0" r="3810" b="0"/>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525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22652" w14:textId="77777777" w:rsidR="0077260F" w:rsidRPr="00882661" w:rsidRDefault="00C61A35" w:rsidP="0077260F">
                            <w:pPr>
                              <w:bidi/>
                              <w:jc w:val="right"/>
                              <w:rPr>
                                <w:i/>
                                <w:iCs/>
                                <w:color w:val="9A3D00" w:themeColor="accent1" w:themeShade="80"/>
                                <w:sz w:val="52"/>
                                <w:szCs w:val="52"/>
                              </w:rPr>
                            </w:pPr>
                            <w:sdt>
                              <w:sdtPr>
                                <w:rPr>
                                  <w:color w:val="E65B01" w:themeColor="accent1" w:themeShade="BF"/>
                                  <w:sz w:val="24"/>
                                  <w:szCs w:val="24"/>
                                  <w:rtl/>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p w14:paraId="051B165B" w14:textId="734A1012" w:rsidR="00BF5395" w:rsidRDefault="0077260F">
                            <w:pPr>
                              <w:spacing w:after="100"/>
                              <w:rPr>
                                <w:color w:val="E65B01" w:themeColor="accent1" w:themeShade="BF"/>
                              </w:rPr>
                            </w:pPr>
                            <w:r w:rsidRPr="0077260F">
                              <w:rPr>
                                <w:noProof/>
                                <w:color w:val="E65B01" w:themeColor="accent1" w:themeShade="BF"/>
                              </w:rPr>
                              <w:drawing>
                                <wp:inline distT="0" distB="0" distL="0" distR="0" wp14:anchorId="2F251033" wp14:editId="1B880174">
                                  <wp:extent cx="4476750" cy="5591369"/>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59136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6" style="position:absolute;margin-left:-12.75pt;margin-top:35.25pt;width:367pt;height:414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" o:allowincell="f" stroked="f">
                <v:textbox>
                  <w:txbxContent>
                    <w:p w14:paraId="1FB22652" w14:textId="77777777" w:rsidR="0077260F" w:rsidRPr="00882661" w:rsidRDefault="00C61A35" w:rsidP="0077260F">
                      <w:pPr>
                        <w:bidi/>
                        <w:jc w:val="right"/>
                        <w:rPr>
                          <w:i/>
                          <w:iCs/>
                          <w:color w:val="9A3D00" w:themeColor="accent1" w:themeShade="80"/>
                          <w:sz w:val="52"/>
                          <w:szCs w:val="52"/>
                        </w:rPr>
                      </w:pPr>
                      <w:sdt>
                        <w:sdtPr>
                          <w:rPr>
                            <w:color w:val="E65B01" w:themeColor="accent1" w:themeShade="BF"/>
                            <w:sz w:val="24"/>
                            <w:szCs w:val="24"/>
                            <w:rtl/>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p w14:paraId="051B165B" w14:textId="734A1012" w:rsidR="00BF5395" w:rsidRDefault="0077260F">
                      <w:pPr>
                        <w:spacing w:after="100"/>
                        <w:rPr>
                          <w:color w:val="E65B01" w:themeColor="accent1" w:themeShade="BF"/>
                        </w:rPr>
                      </w:pPr>
                      <w:r w:rsidRPr="0077260F">
                        <w:rPr>
                          <w:noProof/>
                          <w:color w:val="E65B01" w:themeColor="accent1" w:themeShade="BF"/>
                        </w:rPr>
                        <w:drawing>
                          <wp:inline distT="0" distB="0" distL="0" distR="0" wp14:anchorId="2F251033" wp14:editId="1B880174">
                            <wp:extent cx="4476750" cy="5591369"/>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591369"/>
                                    </a:xfrm>
                                    <a:prstGeom prst="rect">
                                      <a:avLst/>
                                    </a:prstGeom>
                                    <a:noFill/>
                                    <a:ln>
                                      <a:noFill/>
                                    </a:ln>
                                  </pic:spPr>
                                </pic:pic>
                              </a:graphicData>
                            </a:graphic>
                          </wp:inline>
                        </w:drawing>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540B0138">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2CD972F"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i/>
              <w:iCs/>
              <w:smallCaps/>
              <w:color w:val="575F6D" w:themeColor="text2"/>
              <w:spacing w:val="5"/>
              <w:sz w:val="24"/>
              <w:szCs w:val="24"/>
            </w:rPr>
            <w:br w:type="page"/>
          </w:r>
        </w:sdtContent>
      </w:sdt>
    </w:p>
    <w:p w14:paraId="523B826D" w14:textId="77777777" w:rsidR="0077260F" w:rsidRDefault="0077260F" w:rsidP="0077260F">
      <w:pPr>
        <w:pStyle w:val="Geenafstand"/>
        <w:rPr>
          <w:b/>
          <w:bCs/>
          <w:i/>
          <w:iCs/>
          <w:color w:val="852010" w:themeColor="accent3" w:themeShade="BF"/>
          <w:sz w:val="24"/>
          <w:szCs w:val="24"/>
        </w:rPr>
      </w:pPr>
      <w:r>
        <w:rPr>
          <w:b/>
          <w:bCs/>
          <w:i/>
          <w:iCs/>
          <w:color w:val="852010" w:themeColor="accent3" w:themeShade="BF"/>
          <w:sz w:val="24"/>
          <w:szCs w:val="24"/>
        </w:rPr>
        <w:lastRenderedPageBreak/>
        <w:t>Vragen en antwoorden interview:</w:t>
      </w:r>
    </w:p>
    <w:p w14:paraId="290D77F1" w14:textId="1E36F57A" w:rsidR="00445F97" w:rsidRDefault="00445F97" w:rsidP="00445F97"/>
    <w:p w14:paraId="3D741081" w14:textId="77777777" w:rsidR="0077260F" w:rsidRPr="001459AA" w:rsidRDefault="0077260F" w:rsidP="00445F97"/>
    <w:p w14:paraId="04BF2C66" w14:textId="77777777" w:rsidR="00445F97" w:rsidRPr="0077260F" w:rsidRDefault="00445F97" w:rsidP="0077260F">
      <w:pPr>
        <w:spacing w:after="160" w:line="259" w:lineRule="auto"/>
        <w:rPr>
          <w:color w:val="E65B01" w:themeColor="accent1" w:themeShade="BF"/>
          <w:sz w:val="24"/>
          <w:szCs w:val="24"/>
        </w:rPr>
      </w:pPr>
      <w:r w:rsidRPr="0077260F">
        <w:rPr>
          <w:color w:val="E65B01" w:themeColor="accent1" w:themeShade="BF"/>
          <w:sz w:val="24"/>
          <w:szCs w:val="24"/>
        </w:rPr>
        <w:t>Waar lopen Jullie het meeste tegen aan binnen de afdeling Financiën?</w:t>
      </w:r>
    </w:p>
    <w:p w14:paraId="35170259" w14:textId="77777777" w:rsidR="00445F97" w:rsidRPr="000E7990" w:rsidRDefault="00445F97" w:rsidP="00445F97">
      <w:pPr>
        <w:pStyle w:val="Lijstalinea"/>
        <w:rPr>
          <w:sz w:val="24"/>
          <w:szCs w:val="24"/>
        </w:rPr>
      </w:pPr>
    </w:p>
    <w:p w14:paraId="4EC1DA23" w14:textId="77777777" w:rsidR="00445F97" w:rsidRPr="0077260F" w:rsidRDefault="00445F97" w:rsidP="0077260F">
      <w:pPr>
        <w:rPr>
          <w:sz w:val="24"/>
          <w:szCs w:val="24"/>
        </w:rPr>
      </w:pPr>
      <w:r w:rsidRPr="0077260F">
        <w:rPr>
          <w:sz w:val="24"/>
          <w:szCs w:val="24"/>
        </w:rPr>
        <w:t xml:space="preserve">Het probleem is dat de communicatie binnen de afdelingen tussen de medewerkers niet goed is waardoor de klanten dat merken. Als klanten slecht betalen dan </w:t>
      </w:r>
      <w:proofErr w:type="gramStart"/>
      <w:r w:rsidRPr="0077260F">
        <w:rPr>
          <w:sz w:val="24"/>
          <w:szCs w:val="24"/>
        </w:rPr>
        <w:t>word</w:t>
      </w:r>
      <w:proofErr w:type="gramEnd"/>
      <w:r w:rsidRPr="0077260F">
        <w:rPr>
          <w:sz w:val="24"/>
          <w:szCs w:val="24"/>
        </w:rPr>
        <w:t xml:space="preserve"> dat bij gehouden in het systeem, op het moment dat het limiet overschreden word dan bellen ze naar development om te zeggen dat ze moeten stoppen met ontwikkelen. Dat gaat per telefoon waardoor dat vaak fout kan gaan. Daardoor wordt soms gewerkt voor een klant die niet betaald heeft, of andersom.</w:t>
      </w:r>
    </w:p>
    <w:p w14:paraId="62EB0786" w14:textId="77777777" w:rsidR="00445F97" w:rsidRPr="00462977" w:rsidRDefault="00445F97" w:rsidP="00445F97">
      <w:pPr>
        <w:pStyle w:val="Lijstalinea"/>
        <w:rPr>
          <w:sz w:val="24"/>
          <w:szCs w:val="24"/>
        </w:rPr>
      </w:pPr>
    </w:p>
    <w:p w14:paraId="6D8C8BA6" w14:textId="77777777" w:rsidR="00445F97" w:rsidRPr="0077260F" w:rsidRDefault="00445F97" w:rsidP="00445F97">
      <w:pPr>
        <w:pStyle w:val="Lijstalinea"/>
        <w:rPr>
          <w:color w:val="E65B01" w:themeColor="accent1" w:themeShade="BF"/>
          <w:sz w:val="24"/>
          <w:szCs w:val="24"/>
        </w:rPr>
      </w:pPr>
    </w:p>
    <w:p w14:paraId="43D655B1" w14:textId="77777777" w:rsidR="00445F97" w:rsidRPr="0077260F" w:rsidRDefault="00445F97" w:rsidP="0077260F">
      <w:pPr>
        <w:spacing w:after="160" w:line="259" w:lineRule="auto"/>
        <w:rPr>
          <w:color w:val="E65B01" w:themeColor="accent1" w:themeShade="BF"/>
          <w:sz w:val="24"/>
          <w:szCs w:val="24"/>
        </w:rPr>
      </w:pPr>
      <w:r w:rsidRPr="0077260F">
        <w:rPr>
          <w:color w:val="E65B01" w:themeColor="accent1" w:themeShade="BF"/>
          <w:sz w:val="24"/>
          <w:szCs w:val="24"/>
        </w:rPr>
        <w:t>Hoeveel mensen gaan er gebruik maken van het programma?</w:t>
      </w:r>
    </w:p>
    <w:p w14:paraId="10A240D8" w14:textId="7D2DAEFA" w:rsidR="00445F97" w:rsidRPr="0077260F" w:rsidRDefault="00445F97" w:rsidP="0077260F">
      <w:pPr>
        <w:rPr>
          <w:sz w:val="24"/>
          <w:szCs w:val="24"/>
        </w:rPr>
      </w:pPr>
      <w:r w:rsidRPr="0077260F">
        <w:rPr>
          <w:sz w:val="24"/>
          <w:szCs w:val="24"/>
        </w:rPr>
        <w:t>1 account die gewoon door meerdere mensen gebruikt word.</w:t>
      </w:r>
    </w:p>
    <w:p w14:paraId="3B9E5445" w14:textId="77777777" w:rsidR="00445F97" w:rsidRPr="008A4E33" w:rsidRDefault="00445F97" w:rsidP="00445F97">
      <w:pPr>
        <w:pStyle w:val="Lijstalinea"/>
        <w:rPr>
          <w:sz w:val="24"/>
          <w:szCs w:val="24"/>
        </w:rPr>
      </w:pPr>
    </w:p>
    <w:p w14:paraId="44139E94" w14:textId="77777777" w:rsidR="00445F97" w:rsidRPr="0077260F" w:rsidRDefault="00445F97" w:rsidP="0077260F">
      <w:pPr>
        <w:spacing w:after="160" w:line="259" w:lineRule="auto"/>
        <w:rPr>
          <w:color w:val="E65B01" w:themeColor="accent1" w:themeShade="BF"/>
          <w:sz w:val="24"/>
          <w:szCs w:val="24"/>
        </w:rPr>
      </w:pPr>
      <w:r w:rsidRPr="0077260F">
        <w:rPr>
          <w:color w:val="E65B01" w:themeColor="accent1" w:themeShade="BF"/>
          <w:sz w:val="24"/>
          <w:szCs w:val="24"/>
        </w:rPr>
        <w:t>Hoe vaak komen er nieuwe klanten bij?</w:t>
      </w:r>
    </w:p>
    <w:p w14:paraId="7320AD68" w14:textId="20ACDDA1" w:rsidR="00445F97" w:rsidRDefault="00445F97" w:rsidP="0077260F">
      <w:pPr>
        <w:rPr>
          <w:sz w:val="24"/>
          <w:szCs w:val="24"/>
        </w:rPr>
      </w:pPr>
      <w:r>
        <w:rPr>
          <w:sz w:val="24"/>
          <w:szCs w:val="24"/>
        </w:rPr>
        <w:t xml:space="preserve">Vraag voor sales </w:t>
      </w:r>
      <w:r w:rsidR="00DA66DE">
        <w:rPr>
          <w:sz w:val="24"/>
          <w:szCs w:val="24"/>
        </w:rPr>
        <w:t>departement</w:t>
      </w:r>
    </w:p>
    <w:p w14:paraId="11EE6C1E" w14:textId="77777777" w:rsidR="00445F97" w:rsidRDefault="00445F97" w:rsidP="00445F97">
      <w:pPr>
        <w:ind w:firstLine="720"/>
        <w:rPr>
          <w:sz w:val="24"/>
          <w:szCs w:val="24"/>
        </w:rPr>
      </w:pPr>
    </w:p>
    <w:p w14:paraId="3284E6F2" w14:textId="4BB2B416" w:rsidR="0090659C" w:rsidRDefault="00445F97" w:rsidP="00445F97">
      <w:pPr>
        <w:rPr>
          <w:sz w:val="24"/>
          <w:szCs w:val="24"/>
        </w:rPr>
      </w:pPr>
      <w:r>
        <w:rPr>
          <w:sz w:val="24"/>
          <w:szCs w:val="24"/>
        </w:rPr>
        <w:t xml:space="preserve">Verschil tussen </w:t>
      </w:r>
      <w:r w:rsidR="0090659C">
        <w:rPr>
          <w:sz w:val="24"/>
          <w:szCs w:val="24"/>
        </w:rPr>
        <w:t>Debiteur en Crediteur :</w:t>
      </w:r>
    </w:p>
    <w:p w14:paraId="47A958A8" w14:textId="02B25FEA" w:rsidR="00445F97" w:rsidRDefault="0090659C" w:rsidP="00445F97">
      <w:pPr>
        <w:rPr>
          <w:sz w:val="24"/>
          <w:szCs w:val="24"/>
        </w:rPr>
      </w:pPr>
      <w:r>
        <w:rPr>
          <w:sz w:val="24"/>
          <w:szCs w:val="24"/>
        </w:rPr>
        <w:t>D</w:t>
      </w:r>
      <w:r w:rsidR="00445F97">
        <w:rPr>
          <w:sz w:val="24"/>
          <w:szCs w:val="24"/>
        </w:rPr>
        <w:t>ebiteur = klanten</w:t>
      </w:r>
    </w:p>
    <w:p w14:paraId="46BAF1D5" w14:textId="77777777" w:rsidR="00445F97" w:rsidRDefault="00445F97" w:rsidP="00445F97">
      <w:pPr>
        <w:rPr>
          <w:sz w:val="24"/>
          <w:szCs w:val="24"/>
        </w:rPr>
      </w:pPr>
      <w:r>
        <w:rPr>
          <w:sz w:val="24"/>
          <w:szCs w:val="24"/>
        </w:rPr>
        <w:t>Crediteur = waar het bedrijf van koopt</w:t>
      </w:r>
    </w:p>
    <w:p w14:paraId="0CDC5931" w14:textId="77777777" w:rsidR="00445F97" w:rsidRDefault="00445F97" w:rsidP="00445F97">
      <w:pPr>
        <w:rPr>
          <w:sz w:val="24"/>
          <w:szCs w:val="24"/>
        </w:rPr>
      </w:pPr>
      <w:r>
        <w:rPr>
          <w:sz w:val="24"/>
          <w:szCs w:val="24"/>
        </w:rPr>
        <w:t xml:space="preserve">Alleen problemen met debiteur, crediteuren zijn geen probleem. </w:t>
      </w:r>
    </w:p>
    <w:p w14:paraId="7C5653FC" w14:textId="77777777" w:rsidR="00445F97" w:rsidRPr="0090659C" w:rsidRDefault="00445F97" w:rsidP="00445F97">
      <w:pPr>
        <w:rPr>
          <w:b/>
          <w:color w:val="852010" w:themeColor="accent3" w:themeShade="BF"/>
          <w:sz w:val="24"/>
          <w:szCs w:val="24"/>
        </w:rPr>
      </w:pPr>
      <w:r w:rsidRPr="0090659C">
        <w:rPr>
          <w:b/>
          <w:color w:val="852010" w:themeColor="accent3" w:themeShade="BF"/>
          <w:sz w:val="24"/>
          <w:szCs w:val="24"/>
        </w:rPr>
        <w:t>De crediteur tabel is overbodig.</w:t>
      </w:r>
    </w:p>
    <w:p w14:paraId="16E0EAAD" w14:textId="77777777" w:rsidR="00445F97" w:rsidRDefault="00445F97" w:rsidP="00445F97">
      <w:pPr>
        <w:rPr>
          <w:sz w:val="24"/>
          <w:szCs w:val="24"/>
        </w:rPr>
      </w:pPr>
    </w:p>
    <w:p w14:paraId="4D97B9B3" w14:textId="438B57A7" w:rsidR="00445F97" w:rsidRPr="00A547F9" w:rsidRDefault="00445F97" w:rsidP="00445F97">
      <w:pPr>
        <w:rPr>
          <w:sz w:val="24"/>
          <w:szCs w:val="24"/>
        </w:rPr>
      </w:pPr>
      <w:r>
        <w:rPr>
          <w:sz w:val="24"/>
          <w:szCs w:val="24"/>
        </w:rPr>
        <w:t xml:space="preserve">Binnen de afdeling </w:t>
      </w:r>
      <w:r w:rsidR="00DA66DE">
        <w:rPr>
          <w:sz w:val="24"/>
          <w:szCs w:val="24"/>
        </w:rPr>
        <w:t>financiën</w:t>
      </w:r>
      <w:r w:rsidR="00D93A5F">
        <w:rPr>
          <w:sz w:val="24"/>
          <w:szCs w:val="24"/>
        </w:rPr>
        <w:t xml:space="preserve">  </w:t>
      </w:r>
      <w:r>
        <w:rPr>
          <w:sz w:val="24"/>
          <w:szCs w:val="24"/>
        </w:rPr>
        <w:t xml:space="preserve"> het liefste een en hetzelfde account . Zodat dat mensen van andere afdelingen niet zomaar bij de gegevens van het financiën kunnen.</w:t>
      </w:r>
    </w:p>
    <w:p w14:paraId="50BBF379" w14:textId="77777777" w:rsidR="00445F97" w:rsidRDefault="00445F97" w:rsidP="00445F97">
      <w:pPr>
        <w:pStyle w:val="Lijstalinea"/>
        <w:rPr>
          <w:sz w:val="24"/>
          <w:szCs w:val="24"/>
        </w:rPr>
      </w:pPr>
    </w:p>
    <w:p w14:paraId="309F7082" w14:textId="77777777" w:rsidR="00445F97" w:rsidRDefault="00445F97" w:rsidP="00445F97">
      <w:pPr>
        <w:rPr>
          <w:sz w:val="24"/>
          <w:szCs w:val="24"/>
        </w:rPr>
      </w:pPr>
    </w:p>
    <w:p w14:paraId="35D80883" w14:textId="77777777" w:rsidR="00445F97" w:rsidRDefault="00445F97" w:rsidP="00445F97">
      <w:pPr>
        <w:rPr>
          <w:sz w:val="24"/>
          <w:szCs w:val="24"/>
        </w:rPr>
      </w:pPr>
    </w:p>
    <w:p w14:paraId="045EFE7D" w14:textId="05FEB0BE" w:rsidR="00445F97" w:rsidRPr="002E37A9" w:rsidRDefault="00445F97" w:rsidP="00445F97">
      <w:pPr>
        <w:rPr>
          <w:sz w:val="24"/>
          <w:szCs w:val="24"/>
        </w:rPr>
      </w:pPr>
      <w:r w:rsidRPr="002E37A9">
        <w:rPr>
          <w:sz w:val="24"/>
          <w:szCs w:val="24"/>
        </w:rPr>
        <w:t xml:space="preserve">Er moet de mogelijkheid zijn in de software dat </w:t>
      </w:r>
      <w:r>
        <w:rPr>
          <w:sz w:val="24"/>
          <w:szCs w:val="24"/>
        </w:rPr>
        <w:t xml:space="preserve">de </w:t>
      </w:r>
      <w:r w:rsidR="00DA66DE">
        <w:rPr>
          <w:sz w:val="24"/>
          <w:szCs w:val="24"/>
        </w:rPr>
        <w:t xml:space="preserve">BKR registratie van de </w:t>
      </w:r>
      <w:r>
        <w:rPr>
          <w:sz w:val="24"/>
          <w:szCs w:val="24"/>
        </w:rPr>
        <w:t>klant</w:t>
      </w:r>
      <w:r w:rsidRPr="002E37A9">
        <w:rPr>
          <w:sz w:val="24"/>
          <w:szCs w:val="24"/>
        </w:rPr>
        <w:t xml:space="preserve"> gecontroleerd is en het resultaat</w:t>
      </w:r>
      <w:r>
        <w:rPr>
          <w:sz w:val="24"/>
          <w:szCs w:val="24"/>
        </w:rPr>
        <w:t xml:space="preserve"> daarvan</w:t>
      </w:r>
      <w:r w:rsidR="00DA66DE">
        <w:rPr>
          <w:sz w:val="24"/>
          <w:szCs w:val="24"/>
        </w:rPr>
        <w:t xml:space="preserve"> zichtbaar is</w:t>
      </w:r>
      <w:r>
        <w:rPr>
          <w:sz w:val="24"/>
          <w:szCs w:val="24"/>
        </w:rPr>
        <w:t>. De a</w:t>
      </w:r>
      <w:r w:rsidRPr="002E37A9">
        <w:rPr>
          <w:sz w:val="24"/>
          <w:szCs w:val="24"/>
        </w:rPr>
        <w:t xml:space="preserve">ccountmanager van sales moet </w:t>
      </w:r>
      <w:r>
        <w:rPr>
          <w:sz w:val="24"/>
          <w:szCs w:val="24"/>
        </w:rPr>
        <w:t>dat</w:t>
      </w:r>
      <w:r w:rsidRPr="002E37A9">
        <w:rPr>
          <w:sz w:val="24"/>
          <w:szCs w:val="24"/>
        </w:rPr>
        <w:t xml:space="preserve"> kunnen inzien maar niet kunnen aanpassen. </w:t>
      </w:r>
      <w:r>
        <w:rPr>
          <w:sz w:val="24"/>
          <w:szCs w:val="24"/>
        </w:rPr>
        <w:t>A</w:t>
      </w:r>
      <w:r w:rsidRPr="002E37A9">
        <w:rPr>
          <w:sz w:val="24"/>
          <w:szCs w:val="24"/>
        </w:rPr>
        <w:t>fdeling</w:t>
      </w:r>
      <w:r>
        <w:rPr>
          <w:sz w:val="24"/>
          <w:szCs w:val="24"/>
        </w:rPr>
        <w:t xml:space="preserve"> financiën</w:t>
      </w:r>
      <w:r w:rsidRPr="002E37A9">
        <w:rPr>
          <w:sz w:val="24"/>
          <w:szCs w:val="24"/>
        </w:rPr>
        <w:t xml:space="preserve"> voert alleen de check uit</w:t>
      </w:r>
      <w:r>
        <w:rPr>
          <w:sz w:val="24"/>
          <w:szCs w:val="24"/>
        </w:rPr>
        <w:t xml:space="preserve"> ( BKR )</w:t>
      </w:r>
      <w:r w:rsidRPr="002E37A9">
        <w:rPr>
          <w:sz w:val="24"/>
          <w:szCs w:val="24"/>
        </w:rPr>
        <w:t>, en sales hoeft het alleen maar te zien.</w:t>
      </w:r>
    </w:p>
    <w:p w14:paraId="2E1F2EBE" w14:textId="77777777" w:rsidR="00445F97" w:rsidRDefault="00445F97" w:rsidP="00445F97">
      <w:pPr>
        <w:pStyle w:val="Lijstalinea"/>
        <w:rPr>
          <w:sz w:val="24"/>
          <w:szCs w:val="24"/>
        </w:rPr>
      </w:pPr>
    </w:p>
    <w:p w14:paraId="31FDBAA8" w14:textId="25F6C88E" w:rsidR="00445F97" w:rsidRDefault="00445F97" w:rsidP="00445F97">
      <w:pPr>
        <w:pStyle w:val="Lijstalinea"/>
        <w:ind w:left="0"/>
        <w:rPr>
          <w:sz w:val="24"/>
          <w:szCs w:val="24"/>
        </w:rPr>
      </w:pPr>
      <w:r>
        <w:rPr>
          <w:sz w:val="24"/>
          <w:szCs w:val="24"/>
        </w:rPr>
        <w:t xml:space="preserve">Wat we willen in de software is dat je kan zien hoeveel een klant in de schuld zit en of er een factuur is op dat moment. </w:t>
      </w:r>
      <w:r w:rsidR="008E43C2">
        <w:rPr>
          <w:sz w:val="24"/>
          <w:szCs w:val="24"/>
        </w:rPr>
        <w:t xml:space="preserve"> Er zal een krediet limiet zijn die instelbaar is per klant, </w:t>
      </w:r>
      <w:r>
        <w:rPr>
          <w:sz w:val="24"/>
          <w:szCs w:val="24"/>
        </w:rPr>
        <w:t xml:space="preserve">Als de klant bij het </w:t>
      </w:r>
      <w:r w:rsidR="008E43C2">
        <w:rPr>
          <w:sz w:val="24"/>
          <w:szCs w:val="24"/>
        </w:rPr>
        <w:t xml:space="preserve"> krediet limiet</w:t>
      </w:r>
      <w:r>
        <w:rPr>
          <w:sz w:val="24"/>
          <w:szCs w:val="24"/>
        </w:rPr>
        <w:t xml:space="preserve"> komt moet er een melding komen dat bij development de werknemers weten dat ze niet moeten verder gaan met het ontwikkelen van het project van de klant.</w:t>
      </w:r>
    </w:p>
    <w:p w14:paraId="6DEE828A" w14:textId="77777777" w:rsidR="00445F97" w:rsidRDefault="00445F97" w:rsidP="00445F97">
      <w:pPr>
        <w:pStyle w:val="Lijstalinea"/>
        <w:rPr>
          <w:sz w:val="24"/>
          <w:szCs w:val="24"/>
        </w:rPr>
      </w:pPr>
    </w:p>
    <w:p w14:paraId="7212DB38" w14:textId="0914B9C2" w:rsidR="00445F97" w:rsidRDefault="00445F97" w:rsidP="00445F97">
      <w:pPr>
        <w:pStyle w:val="Lijstalinea"/>
        <w:ind w:left="0"/>
        <w:rPr>
          <w:sz w:val="24"/>
          <w:szCs w:val="24"/>
        </w:rPr>
      </w:pPr>
      <w:r>
        <w:rPr>
          <w:sz w:val="24"/>
          <w:szCs w:val="24"/>
        </w:rPr>
        <w:t xml:space="preserve">Ook moet de sales manager zien welke klanten allemaal een </w:t>
      </w:r>
      <w:r w:rsidR="00DA66DE">
        <w:rPr>
          <w:sz w:val="24"/>
          <w:szCs w:val="24"/>
        </w:rPr>
        <w:t xml:space="preserve">betalingsachterstand </w:t>
      </w:r>
      <w:r>
        <w:rPr>
          <w:sz w:val="24"/>
          <w:szCs w:val="24"/>
        </w:rPr>
        <w:t xml:space="preserve">hebben zodat hij </w:t>
      </w:r>
      <w:r w:rsidR="008E43C2">
        <w:rPr>
          <w:sz w:val="24"/>
          <w:szCs w:val="24"/>
        </w:rPr>
        <w:t>de</w:t>
      </w:r>
      <w:r>
        <w:rPr>
          <w:sz w:val="24"/>
          <w:szCs w:val="24"/>
        </w:rPr>
        <w:t xml:space="preserve"> klant kan </w:t>
      </w:r>
      <w:r w:rsidR="008E43C2">
        <w:rPr>
          <w:sz w:val="24"/>
          <w:szCs w:val="24"/>
        </w:rPr>
        <w:t xml:space="preserve">gaan </w:t>
      </w:r>
      <w:r>
        <w:rPr>
          <w:sz w:val="24"/>
          <w:szCs w:val="24"/>
        </w:rPr>
        <w:t>bellen.</w:t>
      </w:r>
    </w:p>
    <w:p w14:paraId="5870F38B" w14:textId="77777777" w:rsidR="00445F97" w:rsidRDefault="00445F97" w:rsidP="00445F97">
      <w:pPr>
        <w:pStyle w:val="Lijstalinea"/>
        <w:rPr>
          <w:sz w:val="24"/>
          <w:szCs w:val="24"/>
        </w:rPr>
      </w:pPr>
    </w:p>
    <w:p w14:paraId="003C139C" w14:textId="14D4C400" w:rsidR="00445F97" w:rsidRPr="00903342" w:rsidRDefault="00445F97" w:rsidP="00445F97">
      <w:pPr>
        <w:pStyle w:val="Lijstalinea"/>
        <w:ind w:left="0"/>
        <w:rPr>
          <w:b/>
          <w:sz w:val="24"/>
          <w:szCs w:val="24"/>
        </w:rPr>
      </w:pPr>
      <w:r w:rsidRPr="00903342">
        <w:rPr>
          <w:b/>
          <w:sz w:val="24"/>
          <w:szCs w:val="24"/>
        </w:rPr>
        <w:t xml:space="preserve">Dikgedrukte </w:t>
      </w:r>
      <w:r w:rsidR="00903342">
        <w:rPr>
          <w:b/>
          <w:sz w:val="24"/>
          <w:szCs w:val="24"/>
        </w:rPr>
        <w:t>woorden in de tabel</w:t>
      </w:r>
      <w:r w:rsidRPr="00903342">
        <w:rPr>
          <w:b/>
          <w:sz w:val="24"/>
          <w:szCs w:val="24"/>
        </w:rPr>
        <w:t xml:space="preserve"> kunnen gedeeld worden met andere afdelingen.</w:t>
      </w:r>
    </w:p>
    <w:p w14:paraId="0B9AB850" w14:textId="77777777" w:rsidR="00903342" w:rsidRDefault="00903342" w:rsidP="00445F97">
      <w:pPr>
        <w:pStyle w:val="Lijstalinea"/>
        <w:ind w:left="0"/>
        <w:rPr>
          <w:sz w:val="24"/>
          <w:szCs w:val="24"/>
        </w:rPr>
      </w:pPr>
    </w:p>
    <w:p w14:paraId="1BC901AB" w14:textId="77777777" w:rsidR="00445F97" w:rsidRDefault="00445F97" w:rsidP="00445F97">
      <w:pPr>
        <w:pStyle w:val="Lijstalinea"/>
        <w:ind w:left="0"/>
        <w:rPr>
          <w:sz w:val="24"/>
          <w:szCs w:val="24"/>
        </w:rPr>
      </w:pPr>
      <w:r>
        <w:rPr>
          <w:sz w:val="24"/>
          <w:szCs w:val="24"/>
        </w:rPr>
        <w:t xml:space="preserve">Saldo = som van het </w:t>
      </w:r>
      <w:bookmarkStart w:id="0" w:name="_GoBack"/>
      <w:bookmarkEnd w:id="0"/>
      <w:r>
        <w:rPr>
          <w:sz w:val="24"/>
          <w:szCs w:val="24"/>
        </w:rPr>
        <w:t>aantal niet betaalde rekeningen</w:t>
      </w:r>
    </w:p>
    <w:p w14:paraId="0951C73B" w14:textId="77777777" w:rsidR="00445F97" w:rsidRDefault="00445F97" w:rsidP="00445F97">
      <w:pPr>
        <w:pStyle w:val="Lijstalinea"/>
        <w:ind w:left="0"/>
        <w:rPr>
          <w:sz w:val="24"/>
          <w:szCs w:val="24"/>
        </w:rPr>
      </w:pPr>
      <w:r>
        <w:rPr>
          <w:sz w:val="24"/>
          <w:szCs w:val="24"/>
        </w:rPr>
        <w:t>Facturen = aantal openstaande facturen</w:t>
      </w:r>
    </w:p>
    <w:p w14:paraId="2154D696" w14:textId="5F453528" w:rsidR="00445F97" w:rsidRDefault="00445F97" w:rsidP="00445F97">
      <w:pPr>
        <w:pStyle w:val="Lijstalinea"/>
        <w:ind w:left="0"/>
        <w:rPr>
          <w:sz w:val="24"/>
          <w:szCs w:val="24"/>
        </w:rPr>
      </w:pPr>
      <w:r>
        <w:rPr>
          <w:sz w:val="24"/>
          <w:szCs w:val="24"/>
        </w:rPr>
        <w:t>Limiet =</w:t>
      </w:r>
      <w:r w:rsidR="00903342">
        <w:rPr>
          <w:sz w:val="24"/>
          <w:szCs w:val="24"/>
        </w:rPr>
        <w:t xml:space="preserve"> Krediet</w:t>
      </w:r>
      <w:r>
        <w:rPr>
          <w:sz w:val="24"/>
          <w:szCs w:val="24"/>
        </w:rPr>
        <w:t xml:space="preserve"> bedrag wat je per klant kan instellen</w:t>
      </w:r>
    </w:p>
    <w:p w14:paraId="3FD8DD54" w14:textId="54868BAD" w:rsidR="00903342" w:rsidRDefault="00903342" w:rsidP="00445F97">
      <w:pPr>
        <w:pStyle w:val="Lijstalinea"/>
        <w:ind w:left="0"/>
        <w:rPr>
          <w:sz w:val="24"/>
          <w:szCs w:val="24"/>
        </w:rPr>
      </w:pPr>
      <w:r>
        <w:rPr>
          <w:sz w:val="24"/>
          <w:szCs w:val="24"/>
        </w:rPr>
        <w:t>Omzetbedrag = Totale winst voor Barroc-IT</w:t>
      </w:r>
    </w:p>
    <w:p w14:paraId="2DDCDECA" w14:textId="376B93E3" w:rsidR="00903342" w:rsidRDefault="00903342" w:rsidP="00445F97">
      <w:pPr>
        <w:pStyle w:val="Lijstalinea"/>
        <w:ind w:left="0"/>
        <w:rPr>
          <w:sz w:val="24"/>
          <w:szCs w:val="24"/>
        </w:rPr>
      </w:pPr>
      <w:r>
        <w:rPr>
          <w:sz w:val="24"/>
          <w:szCs w:val="24"/>
        </w:rPr>
        <w:t xml:space="preserve">Grootboekrekening nummer = uniek nummer van de desbetreffende rekening waar geld op </w:t>
      </w:r>
      <w:proofErr w:type="gramStart"/>
      <w:r>
        <w:rPr>
          <w:sz w:val="24"/>
          <w:szCs w:val="24"/>
        </w:rPr>
        <w:t>word</w:t>
      </w:r>
      <w:proofErr w:type="gramEnd"/>
      <w:r>
        <w:rPr>
          <w:sz w:val="24"/>
          <w:szCs w:val="24"/>
        </w:rPr>
        <w:t xml:space="preserve"> geschreven of afgeschreven. Dit is van de Barroc-IT</w:t>
      </w:r>
    </w:p>
    <w:p w14:paraId="4951504A" w14:textId="77777777" w:rsidR="00903342" w:rsidRDefault="00903342" w:rsidP="00445F97">
      <w:pPr>
        <w:pStyle w:val="Lijstalinea"/>
        <w:ind w:left="0"/>
        <w:rPr>
          <w:sz w:val="24"/>
          <w:szCs w:val="24"/>
        </w:rPr>
      </w:pPr>
    </w:p>
    <w:p w14:paraId="4EB8FC27" w14:textId="77777777" w:rsidR="00445F97" w:rsidRDefault="00445F97" w:rsidP="00445F97">
      <w:pPr>
        <w:pStyle w:val="Lijstalinea"/>
        <w:rPr>
          <w:sz w:val="24"/>
          <w:szCs w:val="24"/>
        </w:rPr>
      </w:pPr>
    </w:p>
    <w:p w14:paraId="2DE12965" w14:textId="3ED9446B" w:rsidR="00237778" w:rsidRPr="00237778" w:rsidRDefault="00237778" w:rsidP="00237778">
      <w:pPr>
        <w:pStyle w:val="Geenafstand"/>
        <w:rPr>
          <w:rFonts w:ascii="Arial" w:hAnsi="Arial" w:cs="Arial"/>
          <w:bCs/>
          <w:sz w:val="28"/>
          <w:szCs w:val="28"/>
        </w:rPr>
      </w:pPr>
    </w:p>
    <w:sectPr w:rsidR="00237778" w:rsidRPr="00237778">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A4CE7" w14:textId="77777777" w:rsidR="00C61A35" w:rsidRDefault="00C61A35">
      <w:pPr>
        <w:spacing w:after="0" w:line="240" w:lineRule="auto"/>
      </w:pPr>
      <w:r>
        <w:separator/>
      </w:r>
    </w:p>
  </w:endnote>
  <w:endnote w:type="continuationSeparator" w:id="0">
    <w:p w14:paraId="0C2ABFB7" w14:textId="77777777" w:rsidR="00C61A35" w:rsidRDefault="00C6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F2631" w14:textId="77777777" w:rsidR="00C61A35" w:rsidRDefault="00C61A35">
      <w:pPr>
        <w:spacing w:after="0" w:line="240" w:lineRule="auto"/>
      </w:pPr>
      <w:r>
        <w:separator/>
      </w:r>
    </w:p>
  </w:footnote>
  <w:footnote w:type="continuationSeparator" w:id="0">
    <w:p w14:paraId="6F1C1086" w14:textId="77777777" w:rsidR="00C61A35" w:rsidRDefault="00C61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AC6F80"/>
    <w:multiLevelType w:val="hybridMultilevel"/>
    <w:tmpl w:val="995CFE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74384"/>
    <w:rsid w:val="00094346"/>
    <w:rsid w:val="00157748"/>
    <w:rsid w:val="001D4532"/>
    <w:rsid w:val="001E7046"/>
    <w:rsid w:val="001F6E7E"/>
    <w:rsid w:val="001F7DDC"/>
    <w:rsid w:val="00237778"/>
    <w:rsid w:val="002E49F1"/>
    <w:rsid w:val="002E4CA2"/>
    <w:rsid w:val="004334E5"/>
    <w:rsid w:val="00445F97"/>
    <w:rsid w:val="0055127C"/>
    <w:rsid w:val="00571A4D"/>
    <w:rsid w:val="005A2F55"/>
    <w:rsid w:val="005D1E64"/>
    <w:rsid w:val="005D2B8D"/>
    <w:rsid w:val="00661D3F"/>
    <w:rsid w:val="006A03B0"/>
    <w:rsid w:val="006A6616"/>
    <w:rsid w:val="006C50DC"/>
    <w:rsid w:val="0077260F"/>
    <w:rsid w:val="007E0FCD"/>
    <w:rsid w:val="008028E3"/>
    <w:rsid w:val="00852883"/>
    <w:rsid w:val="00882661"/>
    <w:rsid w:val="008B4ACF"/>
    <w:rsid w:val="008C388D"/>
    <w:rsid w:val="008E43C2"/>
    <w:rsid w:val="00903342"/>
    <w:rsid w:val="00903F26"/>
    <w:rsid w:val="0090659C"/>
    <w:rsid w:val="009207EF"/>
    <w:rsid w:val="00964BEA"/>
    <w:rsid w:val="00995D4E"/>
    <w:rsid w:val="00AE27DD"/>
    <w:rsid w:val="00AF31FE"/>
    <w:rsid w:val="00B21AC2"/>
    <w:rsid w:val="00BF5395"/>
    <w:rsid w:val="00C020DA"/>
    <w:rsid w:val="00C61A35"/>
    <w:rsid w:val="00D11542"/>
    <w:rsid w:val="00D14172"/>
    <w:rsid w:val="00D93A5F"/>
    <w:rsid w:val="00DA66DE"/>
    <w:rsid w:val="00F45A3A"/>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4"/>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154</TotalTime>
  <Pages>3</Pages>
  <Words>358</Words>
  <Characters>1972</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Kruidhof, Laura  (student)</cp:lastModifiedBy>
  <cp:revision>39</cp:revision>
  <cp:lastPrinted>2017-11-16T10:34:00Z</cp:lastPrinted>
  <dcterms:created xsi:type="dcterms:W3CDTF">2017-10-22T09:30:00Z</dcterms:created>
  <dcterms:modified xsi:type="dcterms:W3CDTF">2018-09-24T09:58:00Z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